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AE966" w14:textId="0DD3F5AE" w:rsidR="009B2802" w:rsidRPr="00164757" w:rsidRDefault="004C5592" w:rsidP="00837B25">
      <w:pPr>
        <w:pStyle w:val="Zkladntext"/>
        <w:rPr>
          <w:lang w:val="en-GB"/>
        </w:rPr>
      </w:pPr>
      <w:r w:rsidRPr="00164757">
        <w:rPr>
          <w:lang w:val="en-GB"/>
        </w:rPr>
        <w:fldChar w:fldCharType="begin"/>
      </w:r>
      <w:r w:rsidR="00FC298C" w:rsidRPr="00164757">
        <w:rPr>
          <w:lang w:val="en-GB"/>
        </w:rPr>
        <w:instrText xml:space="preserve"> ASK  Version Version \d 0.1.0 \o  \* MERGEFORMAT </w:instrText>
      </w:r>
      <w:r w:rsidRPr="00164757">
        <w:rPr>
          <w:lang w:val="en-GB"/>
        </w:rPr>
        <w:fldChar w:fldCharType="separate"/>
      </w:r>
      <w:bookmarkStart w:id="0" w:name="Version"/>
      <w:r w:rsidR="005E7656">
        <w:rPr>
          <w:lang w:val="en-GB"/>
        </w:rPr>
        <w:t>1.0.0</w:t>
      </w:r>
      <w:bookmarkEnd w:id="0"/>
      <w:r w:rsidRPr="00164757">
        <w:rPr>
          <w:lang w:val="en-GB"/>
        </w:rPr>
        <w:fldChar w:fldCharType="end"/>
      </w:r>
    </w:p>
    <w:p w14:paraId="70B8A87F" w14:textId="77777777" w:rsidR="009B2802" w:rsidRPr="00164757" w:rsidRDefault="009B2802" w:rsidP="00837B25">
      <w:pPr>
        <w:pStyle w:val="Zkladntext"/>
        <w:rPr>
          <w:lang w:val="en-GB"/>
        </w:rPr>
      </w:pPr>
    </w:p>
    <w:p w14:paraId="7725040C" w14:textId="77777777" w:rsidR="00B96D6B" w:rsidRPr="00164757" w:rsidRDefault="00B96D6B" w:rsidP="00837B25">
      <w:pPr>
        <w:pStyle w:val="Zkladntext"/>
        <w:rPr>
          <w:lang w:val="en-GB"/>
        </w:rPr>
      </w:pPr>
    </w:p>
    <w:p w14:paraId="6219408F" w14:textId="77777777" w:rsidR="00B96D6B" w:rsidRPr="00164757" w:rsidRDefault="00B96D6B" w:rsidP="00837B25">
      <w:pPr>
        <w:pStyle w:val="Zkladntext"/>
        <w:rPr>
          <w:lang w:val="en-GB"/>
        </w:rPr>
      </w:pPr>
    </w:p>
    <w:p w14:paraId="7DCEA60E" w14:textId="77777777" w:rsidR="009B2802" w:rsidRPr="00164757" w:rsidRDefault="009B2802" w:rsidP="00837B25">
      <w:pPr>
        <w:pStyle w:val="Zkladntext"/>
        <w:rPr>
          <w:lang w:val="en-GB"/>
        </w:rPr>
      </w:pPr>
    </w:p>
    <w:p w14:paraId="7BC56DCE" w14:textId="77777777" w:rsidR="009B2802" w:rsidRPr="00164757" w:rsidRDefault="009B2802" w:rsidP="00837B25">
      <w:pPr>
        <w:pStyle w:val="Zkladntext"/>
        <w:rPr>
          <w:lang w:val="en-GB"/>
        </w:rPr>
      </w:pPr>
    </w:p>
    <w:p w14:paraId="60126874" w14:textId="77777777" w:rsidR="00B70340" w:rsidRPr="00D85DB0" w:rsidRDefault="00B70340" w:rsidP="00B70340">
      <w:pPr>
        <w:pStyle w:val="Zkladntext"/>
        <w:rPr>
          <w:lang w:val="en-GB"/>
        </w:rPr>
      </w:pPr>
    </w:p>
    <w:p w14:paraId="3D3E0448" w14:textId="77777777" w:rsidR="00B70340" w:rsidRDefault="00B70340" w:rsidP="00B70340">
      <w:pPr>
        <w:pStyle w:val="Zkladntext"/>
        <w:rPr>
          <w:lang w:val="en-GB"/>
        </w:rPr>
      </w:pPr>
    </w:p>
    <w:p w14:paraId="0F370557" w14:textId="77777777" w:rsidR="00AD7387" w:rsidRPr="00164757" w:rsidRDefault="00AD7387" w:rsidP="00AD7387">
      <w:pPr>
        <w:rPr>
          <w:lang w:val="en-GB"/>
        </w:rPr>
      </w:pPr>
    </w:p>
    <w:p w14:paraId="4CD4A383" w14:textId="77777777" w:rsidR="00AD7387" w:rsidRPr="00164757" w:rsidRDefault="00AD7387" w:rsidP="00AD7387">
      <w:pPr>
        <w:rPr>
          <w:lang w:val="en-GB"/>
        </w:rPr>
      </w:pPr>
    </w:p>
    <w:p w14:paraId="1491A851" w14:textId="77777777" w:rsidR="00AD7387" w:rsidRPr="00164757" w:rsidRDefault="00AD7387" w:rsidP="00AD7387">
      <w:pPr>
        <w:rPr>
          <w:lang w:val="en-GB"/>
        </w:rPr>
      </w:pPr>
    </w:p>
    <w:tbl>
      <w:tblPr>
        <w:tblStyle w:val="Mriekatabuky"/>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70340" w:rsidRPr="004E29C2" w14:paraId="0BD75C61" w14:textId="77777777" w:rsidTr="00300B25">
        <w:trPr>
          <w:jc w:val="right"/>
        </w:trPr>
        <w:tc>
          <w:tcPr>
            <w:tcW w:w="7407" w:type="dxa"/>
            <w:noWrap/>
          </w:tcPr>
          <w:p w14:paraId="32F2E918" w14:textId="77777777" w:rsidR="00B70340" w:rsidRPr="00BA3025" w:rsidRDefault="00A373C2" w:rsidP="004E29C2">
            <w:pPr>
              <w:pStyle w:val="Zkladntext"/>
              <w:jc w:val="left"/>
              <w:rPr>
                <w:rFonts w:ascii="Arial" w:hAnsi="Arial" w:cs="Arial"/>
                <w:b/>
                <w:lang w:val="en-GB"/>
              </w:rPr>
            </w:pPr>
            <w:r>
              <w:rPr>
                <w:rFonts w:ascii="Arial" w:hAnsi="Arial" w:cs="Arial"/>
                <w:b/>
                <w:sz w:val="56"/>
                <w:lang w:val="en-GB"/>
              </w:rPr>
              <w:t xml:space="preserve">Project </w:t>
            </w:r>
            <w:r w:rsidR="00F5400E" w:rsidRPr="00F5400E">
              <w:rPr>
                <w:rFonts w:ascii="Arial" w:hAnsi="Arial" w:cs="Arial"/>
                <w:b/>
                <w:sz w:val="56"/>
                <w:lang w:val="en-GB"/>
              </w:rPr>
              <w:t>Title</w:t>
            </w:r>
            <w:r w:rsidR="00B70340" w:rsidRPr="00F5400E">
              <w:rPr>
                <w:rFonts w:ascii="Arial" w:hAnsi="Arial" w:cs="Arial"/>
                <w:b/>
                <w:sz w:val="56"/>
                <w:lang w:val="en-GB"/>
              </w:rPr>
              <w:br/>
            </w:r>
            <w:r w:rsidR="007104C8" w:rsidRPr="00F5400E">
              <w:rPr>
                <w:rFonts w:ascii="Arial" w:hAnsi="Arial" w:cs="Arial"/>
                <w:b/>
                <w:lang w:val="en-GB"/>
              </w:rPr>
              <w:t>Sub</w:t>
            </w:r>
            <w:r w:rsidR="00F5400E" w:rsidRPr="00F5400E">
              <w:rPr>
                <w:rFonts w:ascii="Arial" w:hAnsi="Arial" w:cs="Arial"/>
                <w:b/>
                <w:lang w:val="en-GB"/>
              </w:rPr>
              <w:t>title</w:t>
            </w:r>
          </w:p>
          <w:p w14:paraId="2BE50401" w14:textId="77777777" w:rsidR="00B70340" w:rsidRPr="004E29C2" w:rsidRDefault="007104C8" w:rsidP="004E29C2">
            <w:pPr>
              <w:pStyle w:val="Zkladntext"/>
              <w:jc w:val="left"/>
              <w:rPr>
                <w:rFonts w:ascii="Arial" w:hAnsi="Arial" w:cs="Arial"/>
                <w:lang w:val="en-GB"/>
              </w:rPr>
            </w:pPr>
            <w:r w:rsidRPr="00F5400E">
              <w:rPr>
                <w:rFonts w:ascii="Arial" w:hAnsi="Arial" w:cs="Arial"/>
                <w:b/>
                <w:lang w:val="en-GB"/>
              </w:rPr>
              <w:t>Sub</w:t>
            </w:r>
            <w:r w:rsidR="00F5400E" w:rsidRPr="00F5400E">
              <w:rPr>
                <w:rFonts w:ascii="Arial" w:hAnsi="Arial" w:cs="Arial"/>
                <w:b/>
                <w:lang w:val="en-GB"/>
              </w:rPr>
              <w:t>title</w:t>
            </w:r>
          </w:p>
        </w:tc>
      </w:tr>
    </w:tbl>
    <w:p w14:paraId="5FFFA9B0" w14:textId="77777777" w:rsidR="00371500" w:rsidRPr="00164757" w:rsidRDefault="00371500" w:rsidP="00837B25">
      <w:pPr>
        <w:pStyle w:val="Zkladntext"/>
        <w:rPr>
          <w:rFonts w:eastAsiaTheme="majorEastAsia"/>
          <w:lang w:val="en-GB"/>
        </w:rPr>
      </w:pPr>
    </w:p>
    <w:p w14:paraId="6E1DA478" w14:textId="77777777" w:rsidR="00AD7387" w:rsidRPr="00164757" w:rsidRDefault="00AD7387" w:rsidP="00AD7387">
      <w:pPr>
        <w:rPr>
          <w:rFonts w:eastAsiaTheme="majorEastAsia"/>
          <w:lang w:val="en-GB"/>
        </w:rPr>
      </w:pPr>
    </w:p>
    <w:p w14:paraId="023B8024" w14:textId="77777777" w:rsidR="004E29C2" w:rsidRPr="00164757" w:rsidRDefault="004E29C2" w:rsidP="00AD7387">
      <w:pPr>
        <w:rPr>
          <w:rFonts w:eastAsiaTheme="majorEastAsia"/>
          <w:lang w:val="en-GB"/>
        </w:rPr>
      </w:pPr>
    </w:p>
    <w:p w14:paraId="3FAF91F6" w14:textId="77777777" w:rsidR="004E29C2" w:rsidRPr="00164757" w:rsidRDefault="004E29C2" w:rsidP="004E29C2">
      <w:pPr>
        <w:pStyle w:val="Zkladntext"/>
        <w:rPr>
          <w:rFonts w:ascii="Arial" w:eastAsiaTheme="majorEastAsia" w:hAnsi="Arial"/>
          <w:b/>
          <w:sz w:val="16"/>
          <w:lang w:val="en-GB"/>
        </w:rPr>
      </w:pPr>
      <w:r w:rsidRPr="00164757">
        <w:rPr>
          <w:rFonts w:ascii="Arial" w:eastAsiaTheme="majorEastAsia" w:hAnsi="Arial"/>
          <w:b/>
          <w:sz w:val="16"/>
          <w:lang w:val="en-GB"/>
        </w:rPr>
        <w:t>Version history</w:t>
      </w:r>
    </w:p>
    <w:tbl>
      <w:tblPr>
        <w:tblStyle w:val="Mriekatabuky"/>
        <w:tblW w:w="0" w:type="auto"/>
        <w:tblLook w:val="04A0" w:firstRow="1" w:lastRow="0" w:firstColumn="1" w:lastColumn="0" w:noHBand="0" w:noVBand="1"/>
      </w:tblPr>
      <w:tblGrid>
        <w:gridCol w:w="4248"/>
        <w:gridCol w:w="850"/>
        <w:gridCol w:w="919"/>
        <w:gridCol w:w="992"/>
        <w:gridCol w:w="1098"/>
        <w:gridCol w:w="1050"/>
      </w:tblGrid>
      <w:tr w:rsidR="004E29C2" w:rsidRPr="00D652AD" w14:paraId="4DAA4E19" w14:textId="77777777" w:rsidTr="00842466">
        <w:tc>
          <w:tcPr>
            <w:tcW w:w="4248" w:type="dxa"/>
          </w:tcPr>
          <w:p w14:paraId="4D7F5CA4" w14:textId="77777777" w:rsidR="004E29C2" w:rsidRPr="00164757" w:rsidRDefault="004E29C2" w:rsidP="000D2B93">
            <w:pPr>
              <w:pStyle w:val="Zkladntext"/>
              <w:rPr>
                <w:rFonts w:ascii="Arial" w:hAnsi="Arial"/>
                <w:b/>
                <w:sz w:val="16"/>
                <w:lang w:val="en-GB"/>
              </w:rPr>
            </w:pPr>
            <w:r w:rsidRPr="00164757">
              <w:rPr>
                <w:rFonts w:ascii="Arial" w:hAnsi="Arial"/>
                <w:b/>
                <w:sz w:val="16"/>
                <w:lang w:val="en-GB"/>
              </w:rPr>
              <w:t>Description</w:t>
            </w:r>
          </w:p>
        </w:tc>
        <w:tc>
          <w:tcPr>
            <w:tcW w:w="850" w:type="dxa"/>
          </w:tcPr>
          <w:p w14:paraId="2A11DAFE" w14:textId="77777777" w:rsidR="004E29C2" w:rsidRPr="00164757" w:rsidRDefault="004E29C2" w:rsidP="000D2B93">
            <w:pPr>
              <w:pStyle w:val="Zkladntext"/>
              <w:rPr>
                <w:rFonts w:ascii="Arial" w:hAnsi="Arial"/>
                <w:b/>
                <w:sz w:val="16"/>
                <w:lang w:val="en-GB"/>
              </w:rPr>
            </w:pPr>
            <w:r w:rsidRPr="00164757">
              <w:rPr>
                <w:rFonts w:ascii="Arial" w:hAnsi="Arial"/>
                <w:b/>
                <w:sz w:val="16"/>
                <w:lang w:val="en-GB"/>
              </w:rPr>
              <w:t>Version</w:t>
            </w:r>
          </w:p>
        </w:tc>
        <w:tc>
          <w:tcPr>
            <w:tcW w:w="851" w:type="dxa"/>
          </w:tcPr>
          <w:p w14:paraId="0A0B0CD5" w14:textId="77777777" w:rsidR="004E29C2" w:rsidRPr="00164757" w:rsidRDefault="004E29C2" w:rsidP="000D2B93">
            <w:pPr>
              <w:pStyle w:val="Zkladntext"/>
              <w:rPr>
                <w:rFonts w:ascii="Arial" w:hAnsi="Arial"/>
                <w:b/>
                <w:sz w:val="16"/>
                <w:lang w:val="en-GB"/>
              </w:rPr>
            </w:pPr>
            <w:proofErr w:type="spellStart"/>
            <w:r w:rsidRPr="00164757">
              <w:rPr>
                <w:rFonts w:ascii="Arial" w:hAnsi="Arial"/>
                <w:b/>
                <w:sz w:val="16"/>
                <w:lang w:val="en-GB"/>
              </w:rPr>
              <w:t>Init</w:t>
            </w:r>
            <w:proofErr w:type="spellEnd"/>
          </w:p>
        </w:tc>
        <w:tc>
          <w:tcPr>
            <w:tcW w:w="992" w:type="dxa"/>
          </w:tcPr>
          <w:p w14:paraId="64F7F096" w14:textId="77777777" w:rsidR="004E29C2" w:rsidRPr="00164757" w:rsidRDefault="004E29C2" w:rsidP="000D2B93">
            <w:pPr>
              <w:pStyle w:val="Zkladntext"/>
              <w:rPr>
                <w:rFonts w:ascii="Arial" w:hAnsi="Arial"/>
                <w:b/>
                <w:sz w:val="16"/>
                <w:lang w:val="en-GB"/>
              </w:rPr>
            </w:pPr>
            <w:r w:rsidRPr="00164757">
              <w:rPr>
                <w:rFonts w:ascii="Arial" w:hAnsi="Arial"/>
                <w:b/>
                <w:sz w:val="16"/>
                <w:lang w:val="en-GB"/>
              </w:rPr>
              <w:t>Revised</w:t>
            </w:r>
          </w:p>
        </w:tc>
        <w:tc>
          <w:tcPr>
            <w:tcW w:w="1098" w:type="dxa"/>
          </w:tcPr>
          <w:p w14:paraId="16D5A6F3" w14:textId="77777777" w:rsidR="004E29C2" w:rsidRPr="00164757" w:rsidRDefault="004E29C2" w:rsidP="000D2B93">
            <w:pPr>
              <w:pStyle w:val="Zkladntext"/>
              <w:rPr>
                <w:rFonts w:ascii="Arial" w:hAnsi="Arial"/>
                <w:b/>
                <w:sz w:val="16"/>
                <w:lang w:val="en-GB"/>
              </w:rPr>
            </w:pPr>
            <w:r w:rsidRPr="00164757">
              <w:rPr>
                <w:rFonts w:ascii="Arial" w:hAnsi="Arial"/>
                <w:b/>
                <w:sz w:val="16"/>
                <w:lang w:val="en-GB"/>
              </w:rPr>
              <w:t>Approved</w:t>
            </w:r>
          </w:p>
        </w:tc>
        <w:tc>
          <w:tcPr>
            <w:tcW w:w="1050" w:type="dxa"/>
          </w:tcPr>
          <w:p w14:paraId="1D7286CE" w14:textId="77777777" w:rsidR="004E29C2" w:rsidRPr="00164757" w:rsidRDefault="004E29C2" w:rsidP="000D2B93">
            <w:pPr>
              <w:pStyle w:val="Zkladntext"/>
              <w:rPr>
                <w:rFonts w:ascii="Arial" w:hAnsi="Arial"/>
                <w:b/>
                <w:sz w:val="16"/>
                <w:lang w:val="en-GB"/>
              </w:rPr>
            </w:pPr>
            <w:r w:rsidRPr="00164757">
              <w:rPr>
                <w:rFonts w:ascii="Arial" w:hAnsi="Arial"/>
                <w:b/>
                <w:sz w:val="16"/>
                <w:lang w:val="en-GB"/>
              </w:rPr>
              <w:t>Date</w:t>
            </w:r>
          </w:p>
        </w:tc>
      </w:tr>
      <w:tr w:rsidR="004E29C2" w:rsidRPr="00E0542B" w14:paraId="1C4DB795" w14:textId="77777777" w:rsidTr="00842466">
        <w:tc>
          <w:tcPr>
            <w:tcW w:w="4248" w:type="dxa"/>
          </w:tcPr>
          <w:p w14:paraId="1982F6F1" w14:textId="77777777" w:rsidR="004E29C2" w:rsidRPr="00164757" w:rsidRDefault="004E29C2" w:rsidP="000D2B93">
            <w:pPr>
              <w:pStyle w:val="Zkladntext"/>
              <w:rPr>
                <w:rFonts w:ascii="Arial" w:hAnsi="Arial"/>
                <w:sz w:val="16"/>
                <w:lang w:val="en-GB"/>
              </w:rPr>
            </w:pPr>
            <w:r w:rsidRPr="00164757">
              <w:rPr>
                <w:rFonts w:ascii="Arial" w:hAnsi="Arial"/>
                <w:sz w:val="16"/>
                <w:lang w:val="en-GB"/>
              </w:rPr>
              <w:t>Start of document</w:t>
            </w:r>
          </w:p>
        </w:tc>
        <w:tc>
          <w:tcPr>
            <w:tcW w:w="850" w:type="dxa"/>
          </w:tcPr>
          <w:p w14:paraId="50483791" w14:textId="77777777" w:rsidR="004E29C2" w:rsidRPr="00164757" w:rsidRDefault="00282DC8" w:rsidP="000D2B93">
            <w:pPr>
              <w:pStyle w:val="Zkladntext"/>
              <w:rPr>
                <w:rFonts w:ascii="Arial" w:hAnsi="Arial"/>
                <w:sz w:val="16"/>
                <w:lang w:val="en-GB"/>
              </w:rPr>
            </w:pPr>
            <w:r w:rsidRPr="00164757">
              <w:rPr>
                <w:rFonts w:ascii="Arial" w:hAnsi="Arial"/>
                <w:sz w:val="16"/>
                <w:lang w:val="en-GB"/>
              </w:rPr>
              <w:t>0.1.0</w:t>
            </w:r>
          </w:p>
        </w:tc>
        <w:tc>
          <w:tcPr>
            <w:tcW w:w="851" w:type="dxa"/>
          </w:tcPr>
          <w:p w14:paraId="7D88A278" w14:textId="77777777" w:rsidR="004E29C2" w:rsidRPr="00164757" w:rsidRDefault="00842466" w:rsidP="00842466">
            <w:pPr>
              <w:pStyle w:val="Zkladntext"/>
              <w:rPr>
                <w:rFonts w:ascii="Arial" w:hAnsi="Arial"/>
                <w:sz w:val="16"/>
                <w:lang w:val="en-GB"/>
              </w:rPr>
            </w:pPr>
            <w:r w:rsidRPr="00164757">
              <w:rPr>
                <w:rFonts w:ascii="Arial" w:hAnsi="Arial"/>
                <w:sz w:val="16"/>
                <w:lang w:val="en-GB"/>
              </w:rPr>
              <w:t>IHA</w:t>
            </w:r>
          </w:p>
        </w:tc>
        <w:tc>
          <w:tcPr>
            <w:tcW w:w="992" w:type="dxa"/>
          </w:tcPr>
          <w:p w14:paraId="7DCDCBE7" w14:textId="77777777" w:rsidR="004E29C2" w:rsidRPr="00164757" w:rsidRDefault="004E29C2" w:rsidP="000D2B93">
            <w:pPr>
              <w:pStyle w:val="Zkladntext"/>
              <w:rPr>
                <w:rFonts w:ascii="Arial" w:hAnsi="Arial"/>
                <w:sz w:val="16"/>
                <w:lang w:val="en-GB"/>
              </w:rPr>
            </w:pPr>
            <w:r w:rsidRPr="00164757">
              <w:rPr>
                <w:rFonts w:ascii="Arial" w:hAnsi="Arial"/>
                <w:sz w:val="16"/>
                <w:lang w:val="en-GB"/>
              </w:rPr>
              <w:t>&lt;INIT&gt;</w:t>
            </w:r>
          </w:p>
        </w:tc>
        <w:tc>
          <w:tcPr>
            <w:tcW w:w="1098" w:type="dxa"/>
          </w:tcPr>
          <w:p w14:paraId="5B1455ED" w14:textId="77777777" w:rsidR="004E29C2" w:rsidRPr="00164757" w:rsidRDefault="004E29C2" w:rsidP="000D2B93">
            <w:pPr>
              <w:pStyle w:val="Zkladntext"/>
              <w:rPr>
                <w:rFonts w:ascii="Arial" w:hAnsi="Arial"/>
                <w:sz w:val="16"/>
                <w:lang w:val="en-GB"/>
              </w:rPr>
            </w:pPr>
            <w:r w:rsidRPr="00164757">
              <w:rPr>
                <w:rFonts w:ascii="Arial" w:hAnsi="Arial"/>
                <w:sz w:val="16"/>
                <w:lang w:val="en-GB"/>
              </w:rPr>
              <w:t>&lt;INIT&gt;</w:t>
            </w:r>
          </w:p>
        </w:tc>
        <w:tc>
          <w:tcPr>
            <w:tcW w:w="1050" w:type="dxa"/>
          </w:tcPr>
          <w:p w14:paraId="36314C6D" w14:textId="77777777" w:rsidR="004E29C2" w:rsidRPr="00164757" w:rsidRDefault="00842466" w:rsidP="000D2B93">
            <w:pPr>
              <w:pStyle w:val="Zkladntext"/>
              <w:rPr>
                <w:rFonts w:ascii="Arial" w:hAnsi="Arial"/>
                <w:sz w:val="16"/>
                <w:lang w:val="en-GB"/>
              </w:rPr>
            </w:pPr>
            <w:r w:rsidRPr="00164757">
              <w:rPr>
                <w:rFonts w:ascii="Arial" w:hAnsi="Arial"/>
                <w:sz w:val="16"/>
                <w:lang w:val="en-GB"/>
              </w:rPr>
              <w:t>2017-01-31</w:t>
            </w:r>
          </w:p>
        </w:tc>
      </w:tr>
      <w:tr w:rsidR="006E48AF" w:rsidRPr="00E0542B" w14:paraId="22DF6CF9" w14:textId="77777777" w:rsidTr="00842466">
        <w:tc>
          <w:tcPr>
            <w:tcW w:w="4248" w:type="dxa"/>
          </w:tcPr>
          <w:p w14:paraId="6C889BA1" w14:textId="77777777" w:rsidR="006E48AF" w:rsidRPr="00164757" w:rsidRDefault="006E48AF" w:rsidP="000D2B93">
            <w:pPr>
              <w:pStyle w:val="Zkladntext"/>
              <w:rPr>
                <w:rFonts w:ascii="Arial" w:hAnsi="Arial"/>
                <w:sz w:val="16"/>
                <w:lang w:val="en-GB"/>
              </w:rPr>
            </w:pPr>
            <w:r w:rsidRPr="00164757">
              <w:rPr>
                <w:rFonts w:ascii="Arial" w:hAnsi="Arial"/>
                <w:sz w:val="16"/>
                <w:lang w:val="en-GB"/>
              </w:rPr>
              <w:t>Small corrections</w:t>
            </w:r>
          </w:p>
        </w:tc>
        <w:tc>
          <w:tcPr>
            <w:tcW w:w="850" w:type="dxa"/>
          </w:tcPr>
          <w:p w14:paraId="4FC75AC9" w14:textId="77777777" w:rsidR="006E48AF" w:rsidRPr="00164757" w:rsidRDefault="006E48AF" w:rsidP="000D2B93">
            <w:pPr>
              <w:pStyle w:val="Zkladntext"/>
              <w:rPr>
                <w:rFonts w:ascii="Arial" w:hAnsi="Arial"/>
                <w:sz w:val="16"/>
                <w:lang w:val="en-GB"/>
              </w:rPr>
            </w:pPr>
            <w:r w:rsidRPr="00164757">
              <w:rPr>
                <w:rFonts w:ascii="Arial" w:hAnsi="Arial"/>
                <w:sz w:val="16"/>
                <w:lang w:val="en-GB"/>
              </w:rPr>
              <w:t>0.2.0</w:t>
            </w:r>
          </w:p>
        </w:tc>
        <w:tc>
          <w:tcPr>
            <w:tcW w:w="851" w:type="dxa"/>
          </w:tcPr>
          <w:p w14:paraId="2DF2AF0E" w14:textId="77777777" w:rsidR="006E48AF" w:rsidRPr="00164757" w:rsidRDefault="006E48AF" w:rsidP="00842466">
            <w:pPr>
              <w:pStyle w:val="Zkladntext"/>
              <w:rPr>
                <w:rFonts w:ascii="Arial" w:hAnsi="Arial"/>
                <w:sz w:val="16"/>
                <w:lang w:val="en-GB"/>
              </w:rPr>
            </w:pPr>
            <w:r w:rsidRPr="00164757">
              <w:rPr>
                <w:rFonts w:ascii="Arial" w:hAnsi="Arial"/>
                <w:sz w:val="16"/>
                <w:lang w:val="en-GB"/>
              </w:rPr>
              <w:t>IHA</w:t>
            </w:r>
          </w:p>
        </w:tc>
        <w:tc>
          <w:tcPr>
            <w:tcW w:w="992" w:type="dxa"/>
          </w:tcPr>
          <w:p w14:paraId="5232845A" w14:textId="77777777" w:rsidR="006E48AF" w:rsidRPr="00164757" w:rsidRDefault="0014388D" w:rsidP="000D2B93">
            <w:pPr>
              <w:pStyle w:val="Zkladntext"/>
              <w:rPr>
                <w:rFonts w:ascii="Arial" w:hAnsi="Arial"/>
                <w:sz w:val="16"/>
                <w:lang w:val="en-GB"/>
              </w:rPr>
            </w:pPr>
            <w:r>
              <w:rPr>
                <w:rFonts w:ascii="Arial" w:hAnsi="Arial"/>
                <w:sz w:val="16"/>
                <w:lang w:val="en-GB"/>
              </w:rPr>
              <w:t>MWA</w:t>
            </w:r>
          </w:p>
        </w:tc>
        <w:tc>
          <w:tcPr>
            <w:tcW w:w="1098" w:type="dxa"/>
          </w:tcPr>
          <w:p w14:paraId="770C497B" w14:textId="77777777" w:rsidR="006E48AF" w:rsidRPr="00164757" w:rsidRDefault="006E48AF" w:rsidP="000D2B93">
            <w:pPr>
              <w:pStyle w:val="Zkladntext"/>
              <w:rPr>
                <w:rFonts w:ascii="Arial" w:hAnsi="Arial"/>
                <w:sz w:val="16"/>
                <w:lang w:val="en-GB"/>
              </w:rPr>
            </w:pPr>
          </w:p>
        </w:tc>
        <w:tc>
          <w:tcPr>
            <w:tcW w:w="1050" w:type="dxa"/>
          </w:tcPr>
          <w:p w14:paraId="2D6BFD41" w14:textId="77777777" w:rsidR="006E48AF" w:rsidRPr="00164757" w:rsidRDefault="006E48AF" w:rsidP="000D2B93">
            <w:pPr>
              <w:pStyle w:val="Zkladntext"/>
              <w:rPr>
                <w:rFonts w:ascii="Arial" w:hAnsi="Arial"/>
                <w:sz w:val="16"/>
                <w:lang w:val="en-GB"/>
              </w:rPr>
            </w:pPr>
            <w:r w:rsidRPr="00164757">
              <w:rPr>
                <w:rFonts w:ascii="Arial" w:hAnsi="Arial"/>
                <w:sz w:val="16"/>
                <w:lang w:val="en-GB"/>
              </w:rPr>
              <w:t>2017-02-01</w:t>
            </w:r>
          </w:p>
        </w:tc>
      </w:tr>
      <w:tr w:rsidR="0014388D" w:rsidRPr="00E0542B" w14:paraId="47A19A3B" w14:textId="77777777" w:rsidTr="00842466">
        <w:tc>
          <w:tcPr>
            <w:tcW w:w="4248" w:type="dxa"/>
          </w:tcPr>
          <w:p w14:paraId="7064556F" w14:textId="5BC3FDED" w:rsidR="0014388D" w:rsidRPr="00164757" w:rsidRDefault="00DA5BDF" w:rsidP="00DA5BDF">
            <w:pPr>
              <w:pStyle w:val="Zkladntext"/>
              <w:rPr>
                <w:rFonts w:ascii="Arial" w:hAnsi="Arial"/>
                <w:sz w:val="16"/>
                <w:lang w:val="en-GB"/>
              </w:rPr>
            </w:pPr>
            <w:r>
              <w:rPr>
                <w:rFonts w:ascii="Arial" w:hAnsi="Arial"/>
                <w:sz w:val="16"/>
                <w:lang w:val="en-GB"/>
              </w:rPr>
              <w:t>Revisions made in workshop meeting</w:t>
            </w:r>
          </w:p>
        </w:tc>
        <w:tc>
          <w:tcPr>
            <w:tcW w:w="850" w:type="dxa"/>
          </w:tcPr>
          <w:p w14:paraId="542E8061" w14:textId="56708B6C" w:rsidR="0014388D" w:rsidRPr="00164757" w:rsidRDefault="00DA5BDF" w:rsidP="000D2B93">
            <w:pPr>
              <w:pStyle w:val="Zkladntext"/>
              <w:rPr>
                <w:rFonts w:ascii="Arial" w:hAnsi="Arial"/>
                <w:sz w:val="16"/>
                <w:lang w:val="en-GB"/>
              </w:rPr>
            </w:pPr>
            <w:r>
              <w:rPr>
                <w:rFonts w:ascii="Arial" w:hAnsi="Arial"/>
                <w:sz w:val="16"/>
                <w:lang w:val="en-GB"/>
              </w:rPr>
              <w:t>1.0.0</w:t>
            </w:r>
          </w:p>
        </w:tc>
        <w:tc>
          <w:tcPr>
            <w:tcW w:w="851" w:type="dxa"/>
          </w:tcPr>
          <w:p w14:paraId="16FFE939" w14:textId="1053AC70" w:rsidR="0014388D" w:rsidRPr="00164757" w:rsidRDefault="00DA5BDF" w:rsidP="00842466">
            <w:pPr>
              <w:pStyle w:val="Zkladntext"/>
              <w:rPr>
                <w:rFonts w:ascii="Arial" w:hAnsi="Arial"/>
                <w:sz w:val="16"/>
                <w:lang w:val="en-GB"/>
              </w:rPr>
            </w:pPr>
            <w:r>
              <w:rPr>
                <w:rFonts w:ascii="Arial" w:hAnsi="Arial"/>
                <w:sz w:val="16"/>
                <w:lang w:val="en-GB"/>
              </w:rPr>
              <w:t>MWA/IHA</w:t>
            </w:r>
          </w:p>
        </w:tc>
        <w:tc>
          <w:tcPr>
            <w:tcW w:w="992" w:type="dxa"/>
          </w:tcPr>
          <w:p w14:paraId="72A2FD54" w14:textId="6D00C8A7" w:rsidR="0014388D" w:rsidRDefault="00DA5BDF" w:rsidP="000D2B93">
            <w:pPr>
              <w:pStyle w:val="Zkladntext"/>
              <w:rPr>
                <w:rFonts w:ascii="Arial" w:hAnsi="Arial"/>
                <w:sz w:val="16"/>
                <w:lang w:val="en-GB"/>
              </w:rPr>
            </w:pPr>
            <w:r>
              <w:rPr>
                <w:rFonts w:ascii="Arial" w:hAnsi="Arial"/>
                <w:sz w:val="16"/>
                <w:lang w:val="en-GB"/>
              </w:rPr>
              <w:t>All</w:t>
            </w:r>
          </w:p>
        </w:tc>
        <w:tc>
          <w:tcPr>
            <w:tcW w:w="1098" w:type="dxa"/>
          </w:tcPr>
          <w:p w14:paraId="71DD869C" w14:textId="04DABC72" w:rsidR="0014388D" w:rsidRPr="00164757" w:rsidRDefault="00DA5BDF" w:rsidP="000D2B93">
            <w:pPr>
              <w:pStyle w:val="Zkladntext"/>
              <w:rPr>
                <w:rFonts w:ascii="Arial" w:hAnsi="Arial"/>
                <w:sz w:val="16"/>
                <w:lang w:val="en-GB"/>
              </w:rPr>
            </w:pPr>
            <w:r>
              <w:rPr>
                <w:rFonts w:ascii="Arial" w:hAnsi="Arial"/>
                <w:sz w:val="16"/>
                <w:lang w:val="en-GB"/>
              </w:rPr>
              <w:t>ICT</w:t>
            </w:r>
          </w:p>
        </w:tc>
        <w:tc>
          <w:tcPr>
            <w:tcW w:w="1050" w:type="dxa"/>
          </w:tcPr>
          <w:p w14:paraId="5A81FBB1" w14:textId="6309A475" w:rsidR="0014388D" w:rsidRPr="00164757" w:rsidRDefault="00DA5BDF" w:rsidP="000D2B93">
            <w:pPr>
              <w:pStyle w:val="Zkladntext"/>
              <w:rPr>
                <w:rFonts w:ascii="Arial" w:hAnsi="Arial"/>
                <w:sz w:val="16"/>
                <w:lang w:val="en-GB"/>
              </w:rPr>
            </w:pPr>
            <w:r>
              <w:rPr>
                <w:rFonts w:ascii="Arial" w:hAnsi="Arial"/>
                <w:sz w:val="16"/>
                <w:lang w:val="en-GB"/>
              </w:rPr>
              <w:t>2017-08-19</w:t>
            </w:r>
          </w:p>
        </w:tc>
      </w:tr>
    </w:tbl>
    <w:p w14:paraId="1DA6969D" w14:textId="77777777" w:rsidR="000D0742" w:rsidRPr="00164757" w:rsidRDefault="000D0742" w:rsidP="00837B25">
      <w:pPr>
        <w:pStyle w:val="Zkladntext"/>
        <w:rPr>
          <w:lang w:val="en-GB"/>
        </w:rPr>
      </w:pPr>
    </w:p>
    <w:p w14:paraId="1AECBBF6" w14:textId="77777777" w:rsidR="00A373C2" w:rsidRPr="00164757" w:rsidRDefault="00A373C2" w:rsidP="00837B25">
      <w:pPr>
        <w:pStyle w:val="Zkladntext"/>
        <w:rPr>
          <w:lang w:val="en-GB"/>
        </w:rPr>
      </w:pPr>
    </w:p>
    <w:p w14:paraId="06F38551" w14:textId="77777777" w:rsidR="00A373C2" w:rsidRPr="00164757" w:rsidRDefault="00A373C2" w:rsidP="00837B25">
      <w:pPr>
        <w:pStyle w:val="Zkladntext"/>
        <w:rPr>
          <w:rFonts w:ascii="Arial" w:hAnsi="Arial"/>
          <w:b/>
          <w:sz w:val="16"/>
          <w:lang w:val="en-GB"/>
        </w:rPr>
      </w:pPr>
      <w:r w:rsidRPr="00164757">
        <w:rPr>
          <w:rFonts w:ascii="Arial" w:hAnsi="Arial"/>
          <w:b/>
          <w:sz w:val="16"/>
          <w:lang w:val="en-GB"/>
        </w:rPr>
        <w:t>Group: XXXX</w:t>
      </w:r>
    </w:p>
    <w:tbl>
      <w:tblPr>
        <w:tblStyle w:val="Mriekatabuky"/>
        <w:tblW w:w="0" w:type="auto"/>
        <w:tblLook w:val="04A0" w:firstRow="1" w:lastRow="0" w:firstColumn="1" w:lastColumn="0" w:noHBand="0" w:noVBand="1"/>
      </w:tblPr>
      <w:tblGrid>
        <w:gridCol w:w="7083"/>
        <w:gridCol w:w="2006"/>
      </w:tblGrid>
      <w:tr w:rsidR="00A373C2" w:rsidRPr="00A373C2" w14:paraId="249A599F" w14:textId="77777777" w:rsidTr="00A373C2">
        <w:tc>
          <w:tcPr>
            <w:tcW w:w="7083" w:type="dxa"/>
          </w:tcPr>
          <w:p w14:paraId="474E29B3" w14:textId="77777777" w:rsidR="00A373C2" w:rsidRPr="00164757" w:rsidRDefault="00A373C2" w:rsidP="00837B25">
            <w:pPr>
              <w:pStyle w:val="Zkladntext"/>
              <w:rPr>
                <w:rFonts w:ascii="Arial" w:hAnsi="Arial"/>
                <w:b/>
                <w:sz w:val="16"/>
                <w:lang w:val="en-GB"/>
              </w:rPr>
            </w:pPr>
            <w:r w:rsidRPr="00164757">
              <w:rPr>
                <w:rFonts w:ascii="Arial" w:hAnsi="Arial"/>
                <w:b/>
                <w:sz w:val="16"/>
                <w:lang w:val="en-GB"/>
              </w:rPr>
              <w:t>Student Name</w:t>
            </w:r>
          </w:p>
        </w:tc>
        <w:tc>
          <w:tcPr>
            <w:tcW w:w="2006" w:type="dxa"/>
          </w:tcPr>
          <w:p w14:paraId="1CA2977D" w14:textId="77777777" w:rsidR="00A373C2" w:rsidRPr="00164757" w:rsidRDefault="00A373C2" w:rsidP="00837B25">
            <w:pPr>
              <w:pStyle w:val="Zkladntext"/>
              <w:rPr>
                <w:rFonts w:ascii="Arial" w:hAnsi="Arial"/>
                <w:b/>
                <w:sz w:val="16"/>
                <w:lang w:val="en-GB"/>
              </w:rPr>
            </w:pPr>
            <w:r w:rsidRPr="00164757">
              <w:rPr>
                <w:rFonts w:ascii="Arial" w:hAnsi="Arial"/>
                <w:b/>
                <w:sz w:val="16"/>
                <w:lang w:val="en-GB"/>
              </w:rPr>
              <w:t>Student No</w:t>
            </w:r>
          </w:p>
        </w:tc>
      </w:tr>
      <w:tr w:rsidR="00A373C2" w:rsidRPr="00A373C2" w14:paraId="559CCF9D" w14:textId="77777777" w:rsidTr="00A373C2">
        <w:tc>
          <w:tcPr>
            <w:tcW w:w="7083" w:type="dxa"/>
          </w:tcPr>
          <w:p w14:paraId="506CFFFA" w14:textId="77777777" w:rsidR="00A373C2" w:rsidRPr="00164757" w:rsidRDefault="00A373C2" w:rsidP="00837B25">
            <w:pPr>
              <w:pStyle w:val="Zkladntext"/>
              <w:rPr>
                <w:rFonts w:ascii="Arial" w:hAnsi="Arial"/>
                <w:sz w:val="16"/>
                <w:lang w:val="en-GB"/>
              </w:rPr>
            </w:pPr>
          </w:p>
        </w:tc>
        <w:tc>
          <w:tcPr>
            <w:tcW w:w="2006" w:type="dxa"/>
          </w:tcPr>
          <w:p w14:paraId="00A50426" w14:textId="77777777" w:rsidR="00A373C2" w:rsidRPr="00164757" w:rsidRDefault="00A373C2" w:rsidP="00837B25">
            <w:pPr>
              <w:pStyle w:val="Zkladntext"/>
              <w:rPr>
                <w:rFonts w:ascii="Arial" w:hAnsi="Arial"/>
                <w:sz w:val="16"/>
                <w:lang w:val="en-GB"/>
              </w:rPr>
            </w:pPr>
          </w:p>
        </w:tc>
      </w:tr>
      <w:tr w:rsidR="00A373C2" w:rsidRPr="00A373C2" w14:paraId="5A991C23" w14:textId="77777777" w:rsidTr="00A373C2">
        <w:tc>
          <w:tcPr>
            <w:tcW w:w="7083" w:type="dxa"/>
          </w:tcPr>
          <w:p w14:paraId="7BD5A182" w14:textId="77777777" w:rsidR="00A373C2" w:rsidRPr="00164757" w:rsidRDefault="00A373C2" w:rsidP="00837B25">
            <w:pPr>
              <w:pStyle w:val="Zkladntext"/>
              <w:rPr>
                <w:rFonts w:ascii="Arial" w:hAnsi="Arial"/>
                <w:sz w:val="16"/>
                <w:lang w:val="en-GB"/>
              </w:rPr>
            </w:pPr>
          </w:p>
        </w:tc>
        <w:tc>
          <w:tcPr>
            <w:tcW w:w="2006" w:type="dxa"/>
          </w:tcPr>
          <w:p w14:paraId="4DA1FDF9" w14:textId="77777777" w:rsidR="00A373C2" w:rsidRPr="00164757" w:rsidRDefault="00A373C2" w:rsidP="00837B25">
            <w:pPr>
              <w:pStyle w:val="Zkladntext"/>
              <w:rPr>
                <w:rFonts w:ascii="Arial" w:hAnsi="Arial"/>
                <w:sz w:val="16"/>
                <w:lang w:val="en-GB"/>
              </w:rPr>
            </w:pPr>
          </w:p>
        </w:tc>
      </w:tr>
      <w:tr w:rsidR="00A373C2" w:rsidRPr="00A373C2" w14:paraId="2F0EF403" w14:textId="77777777" w:rsidTr="00A373C2">
        <w:tc>
          <w:tcPr>
            <w:tcW w:w="7083" w:type="dxa"/>
          </w:tcPr>
          <w:p w14:paraId="3ED94D05" w14:textId="77777777" w:rsidR="00A373C2" w:rsidRPr="00164757" w:rsidRDefault="00A373C2" w:rsidP="00837B25">
            <w:pPr>
              <w:pStyle w:val="Zkladntext"/>
              <w:rPr>
                <w:rFonts w:ascii="Arial" w:hAnsi="Arial"/>
                <w:sz w:val="16"/>
                <w:lang w:val="en-GB"/>
              </w:rPr>
            </w:pPr>
          </w:p>
        </w:tc>
        <w:tc>
          <w:tcPr>
            <w:tcW w:w="2006" w:type="dxa"/>
          </w:tcPr>
          <w:p w14:paraId="316C9EA5" w14:textId="77777777" w:rsidR="00A373C2" w:rsidRPr="00164757" w:rsidRDefault="00A373C2" w:rsidP="00837B25">
            <w:pPr>
              <w:pStyle w:val="Zkladntext"/>
              <w:rPr>
                <w:rFonts w:ascii="Arial" w:hAnsi="Arial"/>
                <w:sz w:val="16"/>
                <w:lang w:val="en-GB"/>
              </w:rPr>
            </w:pPr>
          </w:p>
        </w:tc>
      </w:tr>
    </w:tbl>
    <w:p w14:paraId="6BB3E949" w14:textId="77777777" w:rsidR="00A373C2" w:rsidRPr="00164757" w:rsidRDefault="00A373C2" w:rsidP="00837B25">
      <w:pPr>
        <w:pStyle w:val="Zkladntext"/>
        <w:rPr>
          <w:lang w:val="en-GB"/>
        </w:rPr>
      </w:pPr>
    </w:p>
    <w:p w14:paraId="70097952" w14:textId="77777777" w:rsidR="00A373C2" w:rsidRPr="00164757" w:rsidRDefault="00A373C2" w:rsidP="00837B25">
      <w:pPr>
        <w:pStyle w:val="Zkladntext"/>
        <w:rPr>
          <w:lang w:val="en-GB"/>
        </w:rPr>
      </w:pPr>
    </w:p>
    <w:p w14:paraId="36803CE5" w14:textId="77777777" w:rsidR="00A373C2" w:rsidRPr="00164757" w:rsidRDefault="00A373C2" w:rsidP="00837B25">
      <w:pPr>
        <w:pStyle w:val="Zkladntext"/>
        <w:rPr>
          <w:lang w:val="en-GB"/>
        </w:rPr>
        <w:sectPr w:rsidR="00A373C2" w:rsidRPr="00164757" w:rsidSect="002D7187">
          <w:headerReference w:type="default" r:id="rId12"/>
          <w:headerReference w:type="first" r:id="rId13"/>
          <w:footerReference w:type="first" r:id="rId14"/>
          <w:type w:val="continuous"/>
          <w:pgSz w:w="11906" w:h="16838" w:code="9"/>
          <w:pgMar w:top="1213" w:right="1106" w:bottom="1259" w:left="1701" w:header="709" w:footer="490" w:gutter="0"/>
          <w:cols w:space="708"/>
          <w:titlePg/>
          <w:docGrid w:linePitch="360"/>
        </w:sectPr>
      </w:pPr>
    </w:p>
    <w:p w14:paraId="6056F877" w14:textId="77777777" w:rsidR="005E7656" w:rsidRDefault="00D863AF" w:rsidP="00BA3025">
      <w:pPr>
        <w:pStyle w:val="Heading"/>
        <w:rPr>
          <w:noProof/>
        </w:rPr>
      </w:pPr>
      <w:r w:rsidRPr="00164757">
        <w:rPr>
          <w:lang w:val="en-GB"/>
        </w:rPr>
        <w:lastRenderedPageBreak/>
        <w:t>Contents</w:t>
      </w:r>
      <w:r w:rsidR="00957414" w:rsidRPr="00164757">
        <w:rPr>
          <w:lang w:val="en-GB"/>
        </w:rPr>
        <w:fldChar w:fldCharType="begin"/>
      </w:r>
      <w:r w:rsidR="00957414" w:rsidRPr="00164757">
        <w:rPr>
          <w:lang w:val="en-GB"/>
        </w:rPr>
        <w:instrText xml:space="preserve"> TOC \o "1-3" \h \z \u \t "Heading 7;1" </w:instrText>
      </w:r>
      <w:r w:rsidR="00957414" w:rsidRPr="00164757">
        <w:rPr>
          <w:lang w:val="en-GB"/>
        </w:rPr>
        <w:fldChar w:fldCharType="separate"/>
      </w:r>
    </w:p>
    <w:p w14:paraId="0386D862" w14:textId="43007BC2" w:rsidR="005E7656" w:rsidRDefault="00275F0C">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48" w:history="1">
        <w:r w:rsidR="005E7656" w:rsidRPr="00F24F08">
          <w:rPr>
            <w:rStyle w:val="Hypertextovprepojenie"/>
            <w:noProof/>
            <w:lang w:val="en-GB"/>
          </w:rPr>
          <w:t>1</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Introduction</w:t>
        </w:r>
        <w:r w:rsidR="005E7656">
          <w:rPr>
            <w:noProof/>
            <w:webHidden/>
          </w:rPr>
          <w:tab/>
        </w:r>
        <w:r w:rsidR="005E7656">
          <w:rPr>
            <w:noProof/>
            <w:webHidden/>
          </w:rPr>
          <w:fldChar w:fldCharType="begin"/>
        </w:r>
        <w:r w:rsidR="005E7656">
          <w:rPr>
            <w:noProof/>
            <w:webHidden/>
          </w:rPr>
          <w:instrText xml:space="preserve"> PAGEREF _Toc490902148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727D156" w14:textId="11BDFBBB" w:rsidR="005E7656" w:rsidRDefault="00275F0C">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49" w:history="1">
        <w:r w:rsidR="005E7656" w:rsidRPr="00F24F08">
          <w:rPr>
            <w:rStyle w:val="Hypertextovprepojenie"/>
            <w:noProof/>
            <w:lang w:val="en-GB"/>
          </w:rPr>
          <w:t>2</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Requirements</w:t>
        </w:r>
        <w:r w:rsidR="005E7656">
          <w:rPr>
            <w:noProof/>
            <w:webHidden/>
          </w:rPr>
          <w:tab/>
        </w:r>
        <w:r w:rsidR="005E7656">
          <w:rPr>
            <w:noProof/>
            <w:webHidden/>
          </w:rPr>
          <w:fldChar w:fldCharType="begin"/>
        </w:r>
        <w:r w:rsidR="005E7656">
          <w:rPr>
            <w:noProof/>
            <w:webHidden/>
          </w:rPr>
          <w:instrText xml:space="preserve"> PAGEREF _Toc490902149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7D96B0BF" w14:textId="7A6F2EF5" w:rsidR="005E7656" w:rsidRDefault="00275F0C">
      <w:pPr>
        <w:pStyle w:val="Obsah2"/>
        <w:tabs>
          <w:tab w:val="left" w:pos="880"/>
          <w:tab w:val="right" w:leader="dot" w:pos="9089"/>
        </w:tabs>
        <w:rPr>
          <w:rFonts w:asciiTheme="minorHAnsi" w:eastAsiaTheme="minorEastAsia" w:hAnsiTheme="minorHAnsi" w:cstheme="minorBidi"/>
          <w:noProof/>
          <w:sz w:val="22"/>
          <w:szCs w:val="22"/>
          <w:lang w:val="da-DK"/>
        </w:rPr>
      </w:pPr>
      <w:hyperlink w:anchor="_Toc490902150" w:history="1">
        <w:r w:rsidR="005E7656" w:rsidRPr="00F24F08">
          <w:rPr>
            <w:rStyle w:val="Hypertextovprepojenie"/>
            <w:noProof/>
          </w:rPr>
          <w:t>2.1</w:t>
        </w:r>
        <w:r w:rsidR="005E7656">
          <w:rPr>
            <w:rFonts w:asciiTheme="minorHAnsi" w:eastAsiaTheme="minorEastAsia" w:hAnsiTheme="minorHAnsi" w:cstheme="minorBidi"/>
            <w:noProof/>
            <w:sz w:val="22"/>
            <w:szCs w:val="22"/>
            <w:lang w:val="da-DK"/>
          </w:rPr>
          <w:tab/>
        </w:r>
        <w:r w:rsidR="005E7656" w:rsidRPr="00F24F08">
          <w:rPr>
            <w:rStyle w:val="Hypertextovprepojenie"/>
            <w:noProof/>
          </w:rPr>
          <w:t>Functional Requirements</w:t>
        </w:r>
        <w:r w:rsidR="005E7656">
          <w:rPr>
            <w:noProof/>
            <w:webHidden/>
          </w:rPr>
          <w:tab/>
        </w:r>
        <w:r w:rsidR="005E7656">
          <w:rPr>
            <w:noProof/>
            <w:webHidden/>
          </w:rPr>
          <w:fldChar w:fldCharType="begin"/>
        </w:r>
        <w:r w:rsidR="005E7656">
          <w:rPr>
            <w:noProof/>
            <w:webHidden/>
          </w:rPr>
          <w:instrText xml:space="preserve"> PAGEREF _Toc490902150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9078DCB" w14:textId="6741688C" w:rsidR="005E7656" w:rsidRDefault="00275F0C">
      <w:pPr>
        <w:pStyle w:val="Obsah2"/>
        <w:tabs>
          <w:tab w:val="left" w:pos="880"/>
          <w:tab w:val="right" w:leader="dot" w:pos="9089"/>
        </w:tabs>
        <w:rPr>
          <w:rFonts w:asciiTheme="minorHAnsi" w:eastAsiaTheme="minorEastAsia" w:hAnsiTheme="minorHAnsi" w:cstheme="minorBidi"/>
          <w:noProof/>
          <w:sz w:val="22"/>
          <w:szCs w:val="22"/>
          <w:lang w:val="da-DK"/>
        </w:rPr>
      </w:pPr>
      <w:hyperlink w:anchor="_Toc490902151" w:history="1">
        <w:r w:rsidR="005E7656" w:rsidRPr="00F24F08">
          <w:rPr>
            <w:rStyle w:val="Hypertextovprepojenie"/>
            <w:noProof/>
          </w:rPr>
          <w:t>2.2</w:t>
        </w:r>
        <w:r w:rsidR="005E7656">
          <w:rPr>
            <w:rFonts w:asciiTheme="minorHAnsi" w:eastAsiaTheme="minorEastAsia" w:hAnsiTheme="minorHAnsi" w:cstheme="minorBidi"/>
            <w:noProof/>
            <w:sz w:val="22"/>
            <w:szCs w:val="22"/>
            <w:lang w:val="da-DK"/>
          </w:rPr>
          <w:tab/>
        </w:r>
        <w:r w:rsidR="005E7656" w:rsidRPr="00F24F08">
          <w:rPr>
            <w:rStyle w:val="Hypertextovprepojenie"/>
            <w:noProof/>
          </w:rPr>
          <w:t>Non-Functional Requirements</w:t>
        </w:r>
        <w:r w:rsidR="005E7656">
          <w:rPr>
            <w:noProof/>
            <w:webHidden/>
          </w:rPr>
          <w:tab/>
        </w:r>
        <w:r w:rsidR="005E7656">
          <w:rPr>
            <w:noProof/>
            <w:webHidden/>
          </w:rPr>
          <w:fldChar w:fldCharType="begin"/>
        </w:r>
        <w:r w:rsidR="005E7656">
          <w:rPr>
            <w:noProof/>
            <w:webHidden/>
          </w:rPr>
          <w:instrText xml:space="preserve"> PAGEREF _Toc490902151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51D768B5" w14:textId="70CCE808" w:rsidR="005E7656" w:rsidRDefault="00275F0C">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2" w:history="1">
        <w:r w:rsidR="005E7656" w:rsidRPr="00F24F08">
          <w:rPr>
            <w:rStyle w:val="Hypertextovprepojenie"/>
            <w:noProof/>
            <w:lang w:val="en-GB"/>
          </w:rPr>
          <w:t>3</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Analysis</w:t>
        </w:r>
        <w:r w:rsidR="005E7656">
          <w:rPr>
            <w:noProof/>
            <w:webHidden/>
          </w:rPr>
          <w:tab/>
        </w:r>
        <w:r w:rsidR="005E7656">
          <w:rPr>
            <w:noProof/>
            <w:webHidden/>
          </w:rPr>
          <w:fldChar w:fldCharType="begin"/>
        </w:r>
        <w:r w:rsidR="005E7656">
          <w:rPr>
            <w:noProof/>
            <w:webHidden/>
          </w:rPr>
          <w:instrText xml:space="preserve"> PAGEREF _Toc490902152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FD8B7ED" w14:textId="79C220AE" w:rsidR="005E7656" w:rsidRDefault="00275F0C">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3" w:history="1">
        <w:r w:rsidR="005E7656" w:rsidRPr="00F24F08">
          <w:rPr>
            <w:rStyle w:val="Hypertextovprepojenie"/>
            <w:noProof/>
            <w:lang w:val="en-GB"/>
          </w:rPr>
          <w:t>4</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Design</w:t>
        </w:r>
        <w:r w:rsidR="005E7656">
          <w:rPr>
            <w:noProof/>
            <w:webHidden/>
          </w:rPr>
          <w:tab/>
        </w:r>
        <w:r w:rsidR="005E7656">
          <w:rPr>
            <w:noProof/>
            <w:webHidden/>
          </w:rPr>
          <w:fldChar w:fldCharType="begin"/>
        </w:r>
        <w:r w:rsidR="005E7656">
          <w:rPr>
            <w:noProof/>
            <w:webHidden/>
          </w:rPr>
          <w:instrText xml:space="preserve"> PAGEREF _Toc490902153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814E693" w14:textId="0D34DD66" w:rsidR="005E7656" w:rsidRDefault="00275F0C">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4" w:history="1">
        <w:r w:rsidR="005E7656" w:rsidRPr="00F24F08">
          <w:rPr>
            <w:rStyle w:val="Hypertextovprepojenie"/>
            <w:noProof/>
            <w:lang w:val="en-GB"/>
          </w:rPr>
          <w:t>5</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Implementation</w:t>
        </w:r>
        <w:r w:rsidR="005E7656">
          <w:rPr>
            <w:noProof/>
            <w:webHidden/>
          </w:rPr>
          <w:tab/>
        </w:r>
        <w:r w:rsidR="005E7656">
          <w:rPr>
            <w:noProof/>
            <w:webHidden/>
          </w:rPr>
          <w:fldChar w:fldCharType="begin"/>
        </w:r>
        <w:r w:rsidR="005E7656">
          <w:rPr>
            <w:noProof/>
            <w:webHidden/>
          </w:rPr>
          <w:instrText xml:space="preserve"> PAGEREF _Toc490902154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4DE6952" w14:textId="67694107" w:rsidR="005E7656" w:rsidRDefault="00275F0C">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5" w:history="1">
        <w:r w:rsidR="005E7656" w:rsidRPr="00F24F08">
          <w:rPr>
            <w:rStyle w:val="Hypertextovprepojenie"/>
            <w:noProof/>
            <w:lang w:val="en-GB"/>
          </w:rPr>
          <w:t>6</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Test</w:t>
        </w:r>
        <w:r w:rsidR="005E7656">
          <w:rPr>
            <w:noProof/>
            <w:webHidden/>
          </w:rPr>
          <w:tab/>
        </w:r>
        <w:r w:rsidR="005E7656">
          <w:rPr>
            <w:noProof/>
            <w:webHidden/>
          </w:rPr>
          <w:fldChar w:fldCharType="begin"/>
        </w:r>
        <w:r w:rsidR="005E7656">
          <w:rPr>
            <w:noProof/>
            <w:webHidden/>
          </w:rPr>
          <w:instrText xml:space="preserve"> PAGEREF _Toc490902155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7B596A" w14:textId="69F7BE34" w:rsidR="005E7656" w:rsidRDefault="00275F0C">
      <w:pPr>
        <w:pStyle w:val="Obsah2"/>
        <w:tabs>
          <w:tab w:val="left" w:pos="880"/>
          <w:tab w:val="right" w:leader="dot" w:pos="9089"/>
        </w:tabs>
        <w:rPr>
          <w:rFonts w:asciiTheme="minorHAnsi" w:eastAsiaTheme="minorEastAsia" w:hAnsiTheme="minorHAnsi" w:cstheme="minorBidi"/>
          <w:noProof/>
          <w:sz w:val="22"/>
          <w:szCs w:val="22"/>
          <w:lang w:val="da-DK"/>
        </w:rPr>
      </w:pPr>
      <w:hyperlink w:anchor="_Toc490902156" w:history="1">
        <w:r w:rsidR="005E7656" w:rsidRPr="00F24F08">
          <w:rPr>
            <w:rStyle w:val="Hypertextovprepojenie"/>
            <w:noProof/>
          </w:rPr>
          <w:t>6.1</w:t>
        </w:r>
        <w:r w:rsidR="005E7656">
          <w:rPr>
            <w:rFonts w:asciiTheme="minorHAnsi" w:eastAsiaTheme="minorEastAsia" w:hAnsiTheme="minorHAnsi" w:cstheme="minorBidi"/>
            <w:noProof/>
            <w:sz w:val="22"/>
            <w:szCs w:val="22"/>
            <w:lang w:val="da-DK"/>
          </w:rPr>
          <w:tab/>
        </w:r>
        <w:r w:rsidR="005E7656" w:rsidRPr="00F24F08">
          <w:rPr>
            <w:rStyle w:val="Hypertextovprepojenie"/>
            <w:noProof/>
          </w:rPr>
          <w:t>Test Specifications</w:t>
        </w:r>
        <w:r w:rsidR="005E7656">
          <w:rPr>
            <w:noProof/>
            <w:webHidden/>
          </w:rPr>
          <w:tab/>
        </w:r>
        <w:r w:rsidR="005E7656">
          <w:rPr>
            <w:noProof/>
            <w:webHidden/>
          </w:rPr>
          <w:fldChar w:fldCharType="begin"/>
        </w:r>
        <w:r w:rsidR="005E7656">
          <w:rPr>
            <w:noProof/>
            <w:webHidden/>
          </w:rPr>
          <w:instrText xml:space="preserve"> PAGEREF _Toc490902156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E21FD30" w14:textId="6323078E" w:rsidR="005E7656" w:rsidRDefault="00275F0C">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7" w:history="1">
        <w:r w:rsidR="005E7656" w:rsidRPr="00F24F08">
          <w:rPr>
            <w:rStyle w:val="Hypertextovprepojenie"/>
            <w:noProof/>
            <w:lang w:val="en-GB"/>
          </w:rPr>
          <w:t>7</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Results and Discussion</w:t>
        </w:r>
        <w:r w:rsidR="005E7656">
          <w:rPr>
            <w:noProof/>
            <w:webHidden/>
          </w:rPr>
          <w:tab/>
        </w:r>
        <w:r w:rsidR="005E7656">
          <w:rPr>
            <w:noProof/>
            <w:webHidden/>
          </w:rPr>
          <w:fldChar w:fldCharType="begin"/>
        </w:r>
        <w:r w:rsidR="005E7656">
          <w:rPr>
            <w:noProof/>
            <w:webHidden/>
          </w:rPr>
          <w:instrText xml:space="preserve"> PAGEREF _Toc490902157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8FB17CB" w14:textId="7578E7B8" w:rsidR="005E7656" w:rsidRDefault="00275F0C">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8" w:history="1">
        <w:r w:rsidR="005E7656" w:rsidRPr="00F24F08">
          <w:rPr>
            <w:rStyle w:val="Hypertextovprepojenie"/>
            <w:noProof/>
            <w:lang w:val="en-GB"/>
          </w:rPr>
          <w:t>8</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Conclusion</w:t>
        </w:r>
        <w:r w:rsidR="005E7656">
          <w:rPr>
            <w:noProof/>
            <w:webHidden/>
          </w:rPr>
          <w:tab/>
        </w:r>
        <w:r w:rsidR="005E7656">
          <w:rPr>
            <w:noProof/>
            <w:webHidden/>
          </w:rPr>
          <w:fldChar w:fldCharType="begin"/>
        </w:r>
        <w:r w:rsidR="005E7656">
          <w:rPr>
            <w:noProof/>
            <w:webHidden/>
          </w:rPr>
          <w:instrText xml:space="preserve"> PAGEREF _Toc490902158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CC9C3D" w14:textId="56B47D11" w:rsidR="005E7656" w:rsidRDefault="00275F0C">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9" w:history="1">
        <w:r w:rsidR="005E7656" w:rsidRPr="00F24F08">
          <w:rPr>
            <w:rStyle w:val="Hypertextovprepojenie"/>
            <w:noProof/>
          </w:rPr>
          <w:t>9</w:t>
        </w:r>
        <w:r w:rsidR="005E7656">
          <w:rPr>
            <w:rFonts w:asciiTheme="minorHAnsi" w:eastAsiaTheme="minorEastAsia" w:hAnsiTheme="minorHAnsi" w:cstheme="minorBidi"/>
            <w:noProof/>
            <w:sz w:val="22"/>
            <w:szCs w:val="22"/>
            <w:lang w:val="da-DK"/>
          </w:rPr>
          <w:tab/>
        </w:r>
        <w:r w:rsidR="005E7656" w:rsidRPr="00F24F08">
          <w:rPr>
            <w:rStyle w:val="Hypertextovprepojenie"/>
            <w:noProof/>
          </w:rPr>
          <w:t>Project future</w:t>
        </w:r>
        <w:r w:rsidR="005E7656">
          <w:rPr>
            <w:noProof/>
            <w:webHidden/>
          </w:rPr>
          <w:tab/>
        </w:r>
        <w:r w:rsidR="005E7656">
          <w:rPr>
            <w:noProof/>
            <w:webHidden/>
          </w:rPr>
          <w:fldChar w:fldCharType="begin"/>
        </w:r>
        <w:r w:rsidR="005E7656">
          <w:rPr>
            <w:noProof/>
            <w:webHidden/>
          </w:rPr>
          <w:instrText xml:space="preserve"> PAGEREF _Toc490902159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B92B3AB" w14:textId="525520C4" w:rsidR="005E7656" w:rsidRDefault="00275F0C">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60" w:history="1">
        <w:r w:rsidR="005E7656" w:rsidRPr="00F24F08">
          <w:rPr>
            <w:rStyle w:val="Hypertextovprepojenie"/>
            <w:noProof/>
            <w:lang w:val="en-GB"/>
          </w:rPr>
          <w:t>10</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References</w:t>
        </w:r>
        <w:r w:rsidR="005E7656">
          <w:rPr>
            <w:noProof/>
            <w:webHidden/>
          </w:rPr>
          <w:tab/>
        </w:r>
        <w:r w:rsidR="005E7656">
          <w:rPr>
            <w:noProof/>
            <w:webHidden/>
          </w:rPr>
          <w:fldChar w:fldCharType="begin"/>
        </w:r>
        <w:r w:rsidR="005E7656">
          <w:rPr>
            <w:noProof/>
            <w:webHidden/>
          </w:rPr>
          <w:instrText xml:space="preserve"> PAGEREF _Toc490902160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60362FD" w14:textId="1EC984B5" w:rsidR="005E7656" w:rsidRDefault="00275F0C">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61" w:history="1">
        <w:r w:rsidR="005E7656" w:rsidRPr="00F24F08">
          <w:rPr>
            <w:rStyle w:val="Hypertextovprepojenie"/>
            <w:noProof/>
            <w:lang w:val="en-GB"/>
          </w:rPr>
          <w:t>11</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List of Appendixes</w:t>
        </w:r>
        <w:r w:rsidR="005E7656">
          <w:rPr>
            <w:noProof/>
            <w:webHidden/>
          </w:rPr>
          <w:tab/>
        </w:r>
        <w:r w:rsidR="005E7656">
          <w:rPr>
            <w:noProof/>
            <w:webHidden/>
          </w:rPr>
          <w:fldChar w:fldCharType="begin"/>
        </w:r>
        <w:r w:rsidR="005E7656">
          <w:rPr>
            <w:noProof/>
            <w:webHidden/>
          </w:rPr>
          <w:instrText xml:space="preserve"> PAGEREF _Toc490902161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AF962C5" w14:textId="551DDF78" w:rsidR="005E7656" w:rsidRDefault="00275F0C">
      <w:pPr>
        <w:pStyle w:val="Obsah1"/>
        <w:tabs>
          <w:tab w:val="left" w:pos="1540"/>
          <w:tab w:val="right" w:leader="dot" w:pos="9089"/>
        </w:tabs>
        <w:rPr>
          <w:rFonts w:asciiTheme="minorHAnsi" w:eastAsiaTheme="minorEastAsia" w:hAnsiTheme="minorHAnsi" w:cstheme="minorBidi"/>
          <w:noProof/>
          <w:sz w:val="22"/>
          <w:szCs w:val="22"/>
          <w:lang w:val="da-DK"/>
        </w:rPr>
      </w:pPr>
      <w:hyperlink w:anchor="_Toc490902162" w:history="1">
        <w:r w:rsidR="005E7656" w:rsidRPr="00F24F08">
          <w:rPr>
            <w:rStyle w:val="Hypertextovprepojenie"/>
            <w:noProof/>
            <w:lang w:val="en-GB"/>
          </w:rPr>
          <w:t>Appendix A</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Project Description</w:t>
        </w:r>
        <w:r w:rsidR="005E7656">
          <w:rPr>
            <w:noProof/>
            <w:webHidden/>
          </w:rPr>
          <w:tab/>
        </w:r>
        <w:r w:rsidR="005E7656">
          <w:rPr>
            <w:noProof/>
            <w:webHidden/>
          </w:rPr>
          <w:fldChar w:fldCharType="begin"/>
        </w:r>
        <w:r w:rsidR="005E7656">
          <w:rPr>
            <w:noProof/>
            <w:webHidden/>
          </w:rPr>
          <w:instrText xml:space="preserve"> PAGEREF _Toc490902162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16407C6" w14:textId="77777777" w:rsidR="00865B5A" w:rsidRPr="00164757" w:rsidRDefault="00957414" w:rsidP="0089235B">
      <w:pPr>
        <w:pStyle w:val="Zkladntext"/>
        <w:rPr>
          <w:lang w:val="en-GB"/>
        </w:rPr>
      </w:pPr>
      <w:r w:rsidRPr="00164757">
        <w:rPr>
          <w:lang w:val="en-GB"/>
        </w:rPr>
        <w:fldChar w:fldCharType="end"/>
      </w:r>
      <w:r w:rsidR="00865B5A" w:rsidRPr="00164757">
        <w:rPr>
          <w:lang w:val="en-GB"/>
        </w:rPr>
        <w:br w:type="page"/>
      </w:r>
    </w:p>
    <w:p w14:paraId="158AEB28" w14:textId="77777777" w:rsidR="0080773E" w:rsidRPr="00164757" w:rsidRDefault="0080773E" w:rsidP="00A546F6">
      <w:pPr>
        <w:pStyle w:val="Zkladntext"/>
        <w:rPr>
          <w:rFonts w:ascii="Arial" w:hAnsi="Arial"/>
          <w:b/>
          <w:sz w:val="32"/>
          <w:lang w:val="en-GB"/>
        </w:rPr>
      </w:pPr>
      <w:r w:rsidRPr="00164757">
        <w:rPr>
          <w:rFonts w:ascii="Arial" w:hAnsi="Arial"/>
          <w:b/>
          <w:sz w:val="32"/>
          <w:lang w:val="en-GB"/>
        </w:rPr>
        <w:lastRenderedPageBreak/>
        <w:t>Abstract</w:t>
      </w:r>
    </w:p>
    <w:p w14:paraId="0D6C282A" w14:textId="77777777" w:rsidR="00F359B2" w:rsidRPr="00F359B2" w:rsidRDefault="00F359B2" w:rsidP="00F359B2">
      <w:pPr>
        <w:pStyle w:val="Zkladntext"/>
        <w:rPr>
          <w:i/>
          <w:lang w:val="en-GB"/>
        </w:rPr>
      </w:pPr>
      <w:r w:rsidRPr="00F359B2">
        <w:rPr>
          <w:i/>
          <w:lang w:val="en-GB"/>
        </w:rPr>
        <w:t xml:space="preserve">An abstract is a shortened version of the </w:t>
      </w:r>
      <w:r w:rsidR="002D06A9">
        <w:rPr>
          <w:i/>
          <w:lang w:val="en-GB"/>
        </w:rPr>
        <w:t>report</w:t>
      </w:r>
      <w:r w:rsidRPr="00F359B2">
        <w:rPr>
          <w:i/>
          <w:lang w:val="en-GB"/>
        </w:rPr>
        <w:t xml:space="preserve"> and should contain all information necessa</w:t>
      </w:r>
      <w:r>
        <w:rPr>
          <w:i/>
          <w:lang w:val="en-GB"/>
        </w:rPr>
        <w:t>ry for the reader to determine:</w:t>
      </w:r>
    </w:p>
    <w:p w14:paraId="094D8371" w14:textId="77777777" w:rsidR="00F359B2" w:rsidRPr="00F359B2" w:rsidRDefault="002D06A9" w:rsidP="00F359B2">
      <w:pPr>
        <w:pStyle w:val="Zkladntext"/>
        <w:numPr>
          <w:ilvl w:val="0"/>
          <w:numId w:val="4"/>
        </w:numPr>
        <w:rPr>
          <w:i/>
          <w:lang w:val="en-GB"/>
        </w:rPr>
      </w:pPr>
      <w:r w:rsidRPr="00F359B2">
        <w:rPr>
          <w:i/>
          <w:lang w:val="en-GB"/>
        </w:rPr>
        <w:t>W</w:t>
      </w:r>
      <w:r w:rsidR="00F359B2" w:rsidRPr="00F359B2">
        <w:rPr>
          <w:i/>
          <w:lang w:val="en-GB"/>
        </w:rPr>
        <w:t>hat</w:t>
      </w:r>
      <w:r>
        <w:rPr>
          <w:i/>
          <w:lang w:val="en-GB"/>
        </w:rPr>
        <w:t xml:space="preserve"> are the aim and</w:t>
      </w:r>
      <w:r w:rsidR="00F359B2" w:rsidRPr="00F359B2">
        <w:rPr>
          <w:i/>
          <w:lang w:val="en-GB"/>
        </w:rPr>
        <w:t xml:space="preserve"> objectives of the </w:t>
      </w:r>
      <w:r>
        <w:rPr>
          <w:i/>
          <w:lang w:val="en-GB"/>
        </w:rPr>
        <w:t>project</w:t>
      </w:r>
    </w:p>
    <w:p w14:paraId="7DB831A8" w14:textId="77777777" w:rsidR="002D06A9" w:rsidRDefault="002D06A9" w:rsidP="00F359B2">
      <w:pPr>
        <w:pStyle w:val="Zkladntext"/>
        <w:numPr>
          <w:ilvl w:val="0"/>
          <w:numId w:val="4"/>
        </w:numPr>
        <w:rPr>
          <w:i/>
          <w:lang w:val="en-GB"/>
        </w:rPr>
      </w:pPr>
      <w:r>
        <w:rPr>
          <w:i/>
          <w:lang w:val="en-GB"/>
        </w:rPr>
        <w:t>What are the main technical choices</w:t>
      </w:r>
    </w:p>
    <w:p w14:paraId="1E55EF4C" w14:textId="77777777" w:rsidR="00F359B2" w:rsidRPr="002D06A9" w:rsidRDefault="002D06A9" w:rsidP="00105F92">
      <w:pPr>
        <w:pStyle w:val="Zkladntext"/>
        <w:numPr>
          <w:ilvl w:val="0"/>
          <w:numId w:val="4"/>
        </w:numPr>
        <w:rPr>
          <w:i/>
          <w:lang w:val="en-GB"/>
        </w:rPr>
      </w:pPr>
      <w:r w:rsidRPr="002D06A9">
        <w:rPr>
          <w:i/>
          <w:lang w:val="en-GB"/>
        </w:rPr>
        <w:t>W</w:t>
      </w:r>
      <w:r w:rsidR="00F359B2" w:rsidRPr="002D06A9">
        <w:rPr>
          <w:i/>
          <w:lang w:val="en-GB"/>
        </w:rPr>
        <w:t xml:space="preserve">hat </w:t>
      </w:r>
      <w:r w:rsidRPr="002D06A9">
        <w:rPr>
          <w:i/>
          <w:lang w:val="en-GB"/>
        </w:rPr>
        <w:t>are the results</w:t>
      </w:r>
    </w:p>
    <w:p w14:paraId="61C9F46C" w14:textId="77777777" w:rsidR="00F359B2" w:rsidRPr="00F359B2" w:rsidRDefault="00F359B2" w:rsidP="00F359B2">
      <w:pPr>
        <w:pStyle w:val="Zkladntext"/>
        <w:rPr>
          <w:i/>
          <w:lang w:val="en-GB"/>
        </w:rPr>
      </w:pPr>
      <w:r w:rsidRPr="00F359B2">
        <w:rPr>
          <w:i/>
          <w:lang w:val="en-GB"/>
        </w:rPr>
        <w:t>Frequently, readers of a report will only read the abstract, choosing to read at length those reports that are most interesting to them. For this reason, and because abstracts are frequen</w:t>
      </w:r>
      <w:r w:rsidRPr="00F359B2">
        <w:rPr>
          <w:i/>
          <w:lang w:val="en-GB"/>
        </w:rPr>
        <w:t>t</w:t>
      </w:r>
      <w:r w:rsidRPr="00F359B2">
        <w:rPr>
          <w:i/>
          <w:lang w:val="en-GB"/>
        </w:rPr>
        <w:t>ly made available to engineers by various computer abstracting services, this section should be written carefully and succinctly to have the greatest impact in as few words as possible.</w:t>
      </w:r>
    </w:p>
    <w:p w14:paraId="1BB2CDD2" w14:textId="77777777" w:rsidR="00F359B2" w:rsidRDefault="00F359B2" w:rsidP="00F359B2">
      <w:pPr>
        <w:pStyle w:val="Zkladntext"/>
        <w:rPr>
          <w:i/>
          <w:lang w:val="en-GB"/>
        </w:rPr>
      </w:pPr>
      <w:r w:rsidRPr="00F359B2">
        <w:rPr>
          <w:i/>
          <w:lang w:val="en-GB"/>
        </w:rPr>
        <w:t>Although it appears as the first section in a paper, most report writers write the abstract se</w:t>
      </w:r>
      <w:r w:rsidRPr="00F359B2">
        <w:rPr>
          <w:i/>
          <w:lang w:val="en-GB"/>
        </w:rPr>
        <w:t>c</w:t>
      </w:r>
      <w:r w:rsidRPr="00F359B2">
        <w:rPr>
          <w:i/>
          <w:lang w:val="en-GB"/>
        </w:rPr>
        <w:t>tion last.</w:t>
      </w:r>
    </w:p>
    <w:p w14:paraId="358EAB0F" w14:textId="77777777" w:rsidR="0080773E" w:rsidRPr="00513BC0" w:rsidRDefault="002D06A9" w:rsidP="0080773E">
      <w:pPr>
        <w:pStyle w:val="Zkladntext"/>
        <w:rPr>
          <w:lang w:val="en-GB"/>
        </w:rPr>
      </w:pPr>
      <w:r w:rsidRPr="00513BC0">
        <w:rPr>
          <w:lang w:val="en-GB"/>
        </w:rPr>
        <w:t xml:space="preserve">Cf. </w:t>
      </w:r>
      <w:r w:rsidR="00D52314" w:rsidRPr="00513BC0">
        <w:rPr>
          <w:lang w:val="en-GB"/>
        </w:rPr>
        <w:fldChar w:fldCharType="begin" w:fldLock="1"/>
      </w:r>
      <w:r w:rsidR="00FE102D" w:rsidRPr="00513BC0">
        <w:rPr>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00D52314" w:rsidRPr="00513BC0">
        <w:rPr>
          <w:lang w:val="en-GB"/>
        </w:rPr>
        <w:fldChar w:fldCharType="separate"/>
      </w:r>
      <w:r w:rsidR="00C2542F" w:rsidRPr="00513BC0">
        <w:rPr>
          <w:noProof/>
          <w:lang w:val="en-GB"/>
        </w:rPr>
        <w:t>(Dawson 2009, p.195)</w:t>
      </w:r>
      <w:r w:rsidR="00D52314" w:rsidRPr="00513BC0">
        <w:rPr>
          <w:lang w:val="en-GB"/>
        </w:rPr>
        <w:fldChar w:fldCharType="end"/>
      </w:r>
      <w:r w:rsidR="00D52314" w:rsidRPr="00513BC0">
        <w:rPr>
          <w:lang w:val="en-GB"/>
        </w:rPr>
        <w:t>.</w:t>
      </w:r>
    </w:p>
    <w:p w14:paraId="3D453A03" w14:textId="77777777" w:rsidR="00F359B2" w:rsidRDefault="00F359B2" w:rsidP="00164757">
      <w:pPr>
        <w:pStyle w:val="Nadpis1"/>
        <w:rPr>
          <w:lang w:val="en-GB"/>
        </w:rPr>
      </w:pPr>
      <w:bookmarkStart w:id="1" w:name="_Toc490902148"/>
      <w:r>
        <w:rPr>
          <w:lang w:val="en-GB"/>
        </w:rPr>
        <w:lastRenderedPageBreak/>
        <w:t>Introduction</w:t>
      </w:r>
      <w:bookmarkEnd w:id="1"/>
    </w:p>
    <w:p w14:paraId="23CF5D95" w14:textId="77777777" w:rsidR="005E6EFA" w:rsidRDefault="005E6EFA" w:rsidP="00F359B2">
      <w:pPr>
        <w:pStyle w:val="Zkladntext"/>
        <w:rPr>
          <w:lang w:val="en-GB"/>
        </w:rPr>
      </w:pPr>
      <w:r>
        <w:rPr>
          <w:lang w:val="en-GB"/>
        </w:rPr>
        <w:t xml:space="preserve">The purpose of the introduction is to provide </w:t>
      </w:r>
      <w:r w:rsidRPr="00A21B07">
        <w:rPr>
          <w:i/>
          <w:lang w:val="en-GB"/>
        </w:rPr>
        <w:t>background information</w:t>
      </w:r>
      <w:r>
        <w:rPr>
          <w:lang w:val="en-GB"/>
        </w:rPr>
        <w:t xml:space="preserve"> and set the scene for your project.</w:t>
      </w:r>
      <w:r w:rsidR="005A7472" w:rsidRPr="005A7472">
        <w:rPr>
          <w:lang w:val="en-GB"/>
        </w:rPr>
        <w:t xml:space="preserve"> </w:t>
      </w:r>
      <w:r w:rsidR="005A7472">
        <w:rPr>
          <w:lang w:val="en-GB"/>
        </w:rPr>
        <w:t>Withi</w:t>
      </w:r>
      <w:r w:rsidR="005A7472" w:rsidRPr="00F5400E">
        <w:rPr>
          <w:lang w:val="en-GB"/>
        </w:rPr>
        <w:t xml:space="preserve">n </w:t>
      </w:r>
      <w:r w:rsidR="005A7472">
        <w:rPr>
          <w:lang w:val="en-GB"/>
        </w:rPr>
        <w:t>which</w:t>
      </w:r>
      <w:r w:rsidR="005A7472" w:rsidRPr="00164757">
        <w:rPr>
          <w:lang w:val="en-GB"/>
        </w:rPr>
        <w:t xml:space="preserve"> business or organization are you doing the project? Who are the stakeholders and who is the customer?</w:t>
      </w:r>
    </w:p>
    <w:p w14:paraId="6545E475" w14:textId="77777777" w:rsidR="005A7472" w:rsidRDefault="005E6EFA" w:rsidP="005A7472">
      <w:pPr>
        <w:pStyle w:val="Zkladntext"/>
        <w:rPr>
          <w:lang w:val="en-GB"/>
        </w:rPr>
      </w:pPr>
      <w:r>
        <w:rPr>
          <w:lang w:val="en-GB"/>
        </w:rPr>
        <w:t>The background information is adapted from your project description where you have already described the problem domain</w:t>
      </w:r>
      <w:r w:rsidR="005D68F8">
        <w:rPr>
          <w:lang w:val="en-GB"/>
        </w:rPr>
        <w:t>. D</w:t>
      </w:r>
      <w:r w:rsidR="00AB1102">
        <w:rPr>
          <w:lang w:val="en-GB"/>
        </w:rPr>
        <w:t>escribe the current</w:t>
      </w:r>
      <w:r w:rsidR="00231E6B">
        <w:rPr>
          <w:lang w:val="en-GB"/>
        </w:rPr>
        <w:t xml:space="preserve"> situation and existing context.</w:t>
      </w:r>
      <w:r w:rsidR="005A7472">
        <w:rPr>
          <w:lang w:val="en-GB"/>
        </w:rPr>
        <w:t xml:space="preserve"> Your statements must be supported by references to reliable and relevant sources. </w:t>
      </w:r>
    </w:p>
    <w:p w14:paraId="455A59B6" w14:textId="77777777" w:rsidR="005A7472" w:rsidRPr="00164757" w:rsidRDefault="005A7472" w:rsidP="005A7472">
      <w:pPr>
        <w:pStyle w:val="Zkladntext"/>
        <w:rPr>
          <w:lang w:val="en-GB"/>
        </w:rPr>
      </w:pPr>
      <w:r>
        <w:rPr>
          <w:lang w:val="en-GB"/>
        </w:rPr>
        <w:t>This should lead to w</w:t>
      </w:r>
      <w:r w:rsidRPr="00F359B2">
        <w:rPr>
          <w:lang w:val="en-GB"/>
        </w:rPr>
        <w:t>hy this project</w:t>
      </w:r>
      <w:r>
        <w:rPr>
          <w:lang w:val="en-GB"/>
        </w:rPr>
        <w:t xml:space="preserve"> is relevant and outline </w:t>
      </w:r>
      <w:r w:rsidRPr="00F359B2">
        <w:rPr>
          <w:lang w:val="en-GB"/>
        </w:rPr>
        <w:t xml:space="preserve">your </w:t>
      </w:r>
      <w:r w:rsidRPr="00A21B07">
        <w:rPr>
          <w:i/>
          <w:lang w:val="en-GB"/>
        </w:rPr>
        <w:t>aim and objectives</w:t>
      </w:r>
      <w:r>
        <w:rPr>
          <w:lang w:val="en-GB"/>
        </w:rPr>
        <w:t>.</w:t>
      </w:r>
      <w:r w:rsidRPr="00F359B2">
        <w:rPr>
          <w:lang w:val="en-GB"/>
        </w:rPr>
        <w:t xml:space="preserve"> </w:t>
      </w:r>
      <w:r w:rsidR="00053D13">
        <w:rPr>
          <w:lang w:val="en-GB"/>
        </w:rPr>
        <w:t>Which technical problems and challenges will be presented in this report, again taken from your pr</w:t>
      </w:r>
      <w:r w:rsidR="00053D13">
        <w:rPr>
          <w:lang w:val="en-GB"/>
        </w:rPr>
        <w:t>o</w:t>
      </w:r>
      <w:r w:rsidR="00053D13">
        <w:rPr>
          <w:lang w:val="en-GB"/>
        </w:rPr>
        <w:t xml:space="preserve">ject </w:t>
      </w:r>
      <w:proofErr w:type="gramStart"/>
      <w:r w:rsidR="00053D13">
        <w:rPr>
          <w:lang w:val="en-GB"/>
        </w:rPr>
        <w:t>description.</w:t>
      </w:r>
      <w:proofErr w:type="gramEnd"/>
      <w:r w:rsidR="00053D13">
        <w:rPr>
          <w:lang w:val="en-GB"/>
        </w:rPr>
        <w:t xml:space="preserve"> </w:t>
      </w:r>
      <w:r>
        <w:rPr>
          <w:lang w:val="en-GB"/>
        </w:rPr>
        <w:t>System illustrations and r</w:t>
      </w:r>
      <w:r w:rsidRPr="00164757">
        <w:rPr>
          <w:lang w:val="en-GB"/>
        </w:rPr>
        <w:t>ich pictures are welcome here.</w:t>
      </w:r>
    </w:p>
    <w:p w14:paraId="3630629A" w14:textId="77777777" w:rsidR="00127597" w:rsidRDefault="00DF79EE" w:rsidP="00127597">
      <w:pPr>
        <w:pStyle w:val="Zkladntext"/>
        <w:rPr>
          <w:lang w:val="en-GB"/>
        </w:rPr>
      </w:pPr>
      <w:r>
        <w:rPr>
          <w:lang w:val="en-GB"/>
        </w:rPr>
        <w:t xml:space="preserve">State </w:t>
      </w:r>
      <w:r w:rsidRPr="00E51DB0">
        <w:rPr>
          <w:i/>
          <w:lang w:val="en-GB"/>
        </w:rPr>
        <w:t>delimitations</w:t>
      </w:r>
      <w:r>
        <w:rPr>
          <w:lang w:val="en-GB"/>
        </w:rPr>
        <w:t xml:space="preserve"> relevant for your project</w:t>
      </w:r>
      <w:r w:rsidR="007E65A3">
        <w:rPr>
          <w:lang w:val="en-GB"/>
        </w:rPr>
        <w:t xml:space="preserve"> in the introduction</w:t>
      </w:r>
      <w:r>
        <w:rPr>
          <w:lang w:val="en-GB"/>
        </w:rPr>
        <w:t xml:space="preserve">. Delimitations include </w:t>
      </w:r>
      <w:r w:rsidRPr="002C5DB0">
        <w:rPr>
          <w:lang w:val="en-GB"/>
        </w:rPr>
        <w:t xml:space="preserve">what the </w:t>
      </w:r>
      <w:r>
        <w:rPr>
          <w:lang w:val="en-GB"/>
        </w:rPr>
        <w:t>project will not cover</w:t>
      </w:r>
      <w:r w:rsidR="007E65A3">
        <w:rPr>
          <w:lang w:val="en-GB"/>
        </w:rPr>
        <w:t xml:space="preserve"> in relat</w:t>
      </w:r>
      <w:r w:rsidR="002413BC">
        <w:rPr>
          <w:lang w:val="en-GB"/>
        </w:rPr>
        <w:t xml:space="preserve">ion to your project description, i.e. </w:t>
      </w:r>
      <w:r w:rsidR="00127597">
        <w:rPr>
          <w:lang w:val="en-GB"/>
        </w:rPr>
        <w:t>what c</w:t>
      </w:r>
      <w:r w:rsidR="002413BC">
        <w:rPr>
          <w:lang w:val="en-GB"/>
        </w:rPr>
        <w:t>ould have been e</w:t>
      </w:r>
      <w:r w:rsidR="002413BC">
        <w:rPr>
          <w:lang w:val="en-GB"/>
        </w:rPr>
        <w:t>x</w:t>
      </w:r>
      <w:r w:rsidR="002413BC">
        <w:rPr>
          <w:lang w:val="en-GB"/>
        </w:rPr>
        <w:t>pected in your project.</w:t>
      </w:r>
      <w:r w:rsidR="00127597" w:rsidRPr="00127597">
        <w:rPr>
          <w:lang w:val="en-GB"/>
        </w:rPr>
        <w:t xml:space="preserve"> </w:t>
      </w:r>
      <w:r w:rsidR="00127597">
        <w:rPr>
          <w:lang w:val="en-GB"/>
        </w:rPr>
        <w:t>Remember that</w:t>
      </w:r>
      <w:r w:rsidR="00127597" w:rsidRPr="00F5400E">
        <w:rPr>
          <w:lang w:val="en-GB"/>
        </w:rPr>
        <w:t xml:space="preserve"> </w:t>
      </w:r>
      <w:r w:rsidR="00127597">
        <w:rPr>
          <w:lang w:val="en-GB"/>
        </w:rPr>
        <w:t xml:space="preserve">you can only make delimitations to aspects mentioned in the </w:t>
      </w:r>
      <w:r w:rsidR="00F62C15">
        <w:rPr>
          <w:lang w:val="en-GB"/>
        </w:rPr>
        <w:t>project</w:t>
      </w:r>
      <w:r w:rsidR="00127597">
        <w:rPr>
          <w:lang w:val="en-GB"/>
        </w:rPr>
        <w:t xml:space="preserve"> description</w:t>
      </w:r>
      <w:r w:rsidR="00E51DB0">
        <w:rPr>
          <w:lang w:val="en-GB"/>
        </w:rPr>
        <w:t xml:space="preserve"> and you must argue well for your </w:t>
      </w:r>
      <w:r w:rsidR="00E51DB0" w:rsidRPr="002C5DB0">
        <w:rPr>
          <w:lang w:val="en-GB"/>
        </w:rPr>
        <w:t>delimitation</w:t>
      </w:r>
      <w:r w:rsidR="00F62C15">
        <w:rPr>
          <w:lang w:val="en-GB"/>
        </w:rPr>
        <w:t>s</w:t>
      </w:r>
      <w:r w:rsidR="00E51DB0">
        <w:rPr>
          <w:lang w:val="en-GB"/>
        </w:rPr>
        <w:t>.</w:t>
      </w:r>
    </w:p>
    <w:p w14:paraId="79436C5B" w14:textId="77777777" w:rsidR="005A7472" w:rsidRDefault="005A7472" w:rsidP="005A7472">
      <w:pPr>
        <w:pStyle w:val="Zkladntext"/>
        <w:rPr>
          <w:lang w:val="en-GB"/>
        </w:rPr>
      </w:pPr>
      <w:r w:rsidRPr="00F359B2">
        <w:rPr>
          <w:lang w:val="en-GB"/>
        </w:rPr>
        <w:t xml:space="preserve">The last sentences of the introduction </w:t>
      </w:r>
      <w:r>
        <w:rPr>
          <w:lang w:val="en-GB"/>
        </w:rPr>
        <w:t>should</w:t>
      </w:r>
      <w:r w:rsidRPr="00F359B2">
        <w:rPr>
          <w:lang w:val="en-GB"/>
        </w:rPr>
        <w:t xml:space="preserve"> be an overview of the sections to follow. This </w:t>
      </w:r>
      <w:r>
        <w:rPr>
          <w:lang w:val="en-GB"/>
        </w:rPr>
        <w:t>will</w:t>
      </w:r>
      <w:r w:rsidRPr="00F359B2">
        <w:rPr>
          <w:lang w:val="en-GB"/>
        </w:rPr>
        <w:t xml:space="preserve"> be a good transition to </w:t>
      </w:r>
      <w:r>
        <w:rPr>
          <w:lang w:val="en-GB"/>
        </w:rPr>
        <w:t>the next sections.</w:t>
      </w:r>
    </w:p>
    <w:p w14:paraId="2AA0EB07" w14:textId="77777777" w:rsidR="00677ADF" w:rsidRPr="00164757" w:rsidRDefault="005A7472" w:rsidP="00677ADF">
      <w:pPr>
        <w:pStyle w:val="Zkladntext"/>
        <w:rPr>
          <w:lang w:val="en-GB"/>
        </w:rPr>
      </w:pPr>
      <w:r w:rsidRPr="00164757">
        <w:rPr>
          <w:b/>
          <w:lang w:val="en-GB"/>
        </w:rPr>
        <w:t>Remember:</w:t>
      </w:r>
      <w:r w:rsidRPr="00164757">
        <w:rPr>
          <w:lang w:val="en-GB"/>
        </w:rPr>
        <w:t xml:space="preserve"> </w:t>
      </w:r>
      <w:r>
        <w:rPr>
          <w:lang w:val="en-GB"/>
        </w:rPr>
        <w:t>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w:t>
      </w:r>
      <w:r w:rsidR="00F62C15">
        <w:rPr>
          <w:lang w:val="en-GB"/>
        </w:rPr>
        <w:t xml:space="preserve"> etc.</w:t>
      </w:r>
    </w:p>
    <w:p w14:paraId="7A652AB4" w14:textId="77777777" w:rsidR="00677ADF" w:rsidRPr="00164757" w:rsidRDefault="00677ADF" w:rsidP="00677ADF">
      <w:pPr>
        <w:pStyle w:val="Zkladntext"/>
        <w:rPr>
          <w:lang w:val="en-GB"/>
        </w:rPr>
      </w:pPr>
    </w:p>
    <w:p w14:paraId="16244051" w14:textId="77777777" w:rsidR="00A373C2" w:rsidRPr="00164757" w:rsidRDefault="00A373C2" w:rsidP="00164757">
      <w:pPr>
        <w:pStyle w:val="Nadpis1"/>
        <w:rPr>
          <w:lang w:val="en-GB"/>
        </w:rPr>
      </w:pPr>
      <w:bookmarkStart w:id="2" w:name="_Toc490902149"/>
      <w:r w:rsidRPr="00164757">
        <w:rPr>
          <w:lang w:val="en-GB"/>
        </w:rPr>
        <w:lastRenderedPageBreak/>
        <w:t>Requirements</w:t>
      </w:r>
      <w:bookmarkEnd w:id="2"/>
    </w:p>
    <w:p w14:paraId="07C41FE6" w14:textId="77777777" w:rsidR="003B6E46" w:rsidRDefault="003B6E46" w:rsidP="003C596A">
      <w:pPr>
        <w:pStyle w:val="Zkladntext"/>
        <w:rPr>
          <w:lang w:val="en-GB"/>
        </w:rPr>
      </w:pPr>
      <w:r>
        <w:rPr>
          <w:lang w:val="en-GB"/>
        </w:rPr>
        <w:t>The purpose of the requirement section is to define functional and non-functional requir</w:t>
      </w:r>
      <w:r>
        <w:rPr>
          <w:lang w:val="en-GB"/>
        </w:rPr>
        <w:t>e</w:t>
      </w:r>
      <w:r>
        <w:rPr>
          <w:lang w:val="en-GB"/>
        </w:rPr>
        <w:t xml:space="preserve">ments. Requirements </w:t>
      </w:r>
      <w:r w:rsidR="003C596A">
        <w:rPr>
          <w:lang w:val="en-GB"/>
        </w:rPr>
        <w:t>are perceived as a contract with the stakeholders (customer), and are specified to ensure a common understanding.</w:t>
      </w:r>
    </w:p>
    <w:p w14:paraId="0A085E13" w14:textId="77777777" w:rsidR="00461854" w:rsidRPr="00164757" w:rsidRDefault="00461854" w:rsidP="00461854">
      <w:pPr>
        <w:pStyle w:val="Zkladntext"/>
        <w:rPr>
          <w:lang w:val="en-GB"/>
        </w:rPr>
      </w:pPr>
      <w:r w:rsidRPr="00164757">
        <w:rPr>
          <w:lang w:val="en-GB"/>
        </w:rPr>
        <w:t>Identify the users and describe their roles (</w:t>
      </w:r>
      <w:r w:rsidR="003B6E46">
        <w:rPr>
          <w:lang w:val="en-GB"/>
        </w:rPr>
        <w:t>e.g. a</w:t>
      </w:r>
      <w:r w:rsidRPr="00164757">
        <w:rPr>
          <w:lang w:val="en-GB"/>
        </w:rPr>
        <w:t>ctor descriptions</w:t>
      </w:r>
      <w:r w:rsidR="003B6E46">
        <w:rPr>
          <w:lang w:val="en-GB"/>
        </w:rPr>
        <w:t>, personas and scenarios</w:t>
      </w:r>
      <w:r w:rsidRPr="00164757">
        <w:rPr>
          <w:lang w:val="en-GB"/>
        </w:rPr>
        <w:t>).</w:t>
      </w:r>
    </w:p>
    <w:p w14:paraId="7E0DB61F" w14:textId="77777777" w:rsidR="003A068E" w:rsidRPr="00164757" w:rsidRDefault="003A068E" w:rsidP="00A373C2">
      <w:pPr>
        <w:pStyle w:val="Zkladntext"/>
        <w:rPr>
          <w:b/>
          <w:lang w:val="en-GB"/>
        </w:rPr>
      </w:pPr>
      <w:r w:rsidRPr="00164757">
        <w:rPr>
          <w:b/>
          <w:lang w:val="en-GB"/>
        </w:rPr>
        <w:t>Note: Remember that all requirements must be precise and testable.</w:t>
      </w:r>
    </w:p>
    <w:p w14:paraId="6F10BE71" w14:textId="00F9D44D" w:rsidR="00072661" w:rsidRPr="00F5400E" w:rsidRDefault="007C4562" w:rsidP="007C4562">
      <w:pPr>
        <w:pStyle w:val="Zkladntext"/>
        <w:rPr>
          <w:lang w:val="en-GB"/>
        </w:rPr>
      </w:pPr>
      <w:r>
        <w:rPr>
          <w:lang w:val="en-GB"/>
        </w:rPr>
        <w:t xml:space="preserve">Use the SMART principle </w:t>
      </w:r>
      <w:r w:rsidR="00B94ADB">
        <w:rPr>
          <w:lang w:val="en-GB"/>
        </w:rPr>
        <w:fldChar w:fldCharType="begin" w:fldLock="1"/>
      </w:r>
      <w:r w:rsidR="001B5D9F">
        <w:rPr>
          <w:lang w:val="en-GB"/>
        </w:rPr>
        <w:instrText>ADDIN CSL_CITATION { "citationItems" : [ { "id" : "ITEM-1", "itemData" : { "URL" : "http://www.yourcoach.be/en/coaching-tools/smart-goal-setting.php", "accessed" : { "date-parts" : [ [ "2017", "8", "19" ] ] }, "author" : [ { "dropping-particle" : "", "family" : "YourCoach", "given" : "", "non-dropping-particle" : "", "parse-names" : false, "suffix" : "" } ], "id" : "ITEM-1", "issued" : { "date-parts" : [ [ "0" ] ] }, "title" : "S.M.A.R.T. goal setting | SMART | Coaching tools | YourCoach Gent", "type" : "webpage" }, "uris" : [ "http://www.mendeley.com/documents/?uuid=dc5915a0-3bbb-3539-a1e2-90c1807e5f4f" ] } ], "mendeley" : { "formattedCitation" : "(YourCoach n.d.)", "plainTextFormattedCitation" : "(YourCoach n.d.)", "previouslyFormattedCitation" : "(YourCoach n.d.)" }, "properties" : { "noteIndex" : 0 }, "schema" : "https://github.com/citation-style-language/schema/raw/master/csl-citation.json" }</w:instrText>
      </w:r>
      <w:r w:rsidR="00B94ADB">
        <w:rPr>
          <w:lang w:val="en-GB"/>
        </w:rPr>
        <w:fldChar w:fldCharType="separate"/>
      </w:r>
      <w:r w:rsidR="00B94ADB" w:rsidRPr="00B94ADB">
        <w:rPr>
          <w:noProof/>
          <w:lang w:val="en-GB"/>
        </w:rPr>
        <w:t>(YourCoach n.d.)</w:t>
      </w:r>
      <w:r w:rsidR="00B94ADB">
        <w:rPr>
          <w:lang w:val="en-GB"/>
        </w:rPr>
        <w:fldChar w:fldCharType="end"/>
      </w:r>
      <w:r w:rsidR="00200367">
        <w:rPr>
          <w:lang w:val="en-GB"/>
        </w:rPr>
        <w:t xml:space="preserve"> </w:t>
      </w:r>
      <w:r>
        <w:rPr>
          <w:lang w:val="en-GB"/>
        </w:rPr>
        <w:t xml:space="preserve">and </w:t>
      </w:r>
      <w:proofErr w:type="spellStart"/>
      <w:r>
        <w:rPr>
          <w:lang w:val="en-GB"/>
        </w:rPr>
        <w:t>MoSCoW</w:t>
      </w:r>
      <w:proofErr w:type="spellEnd"/>
      <w:r>
        <w:rPr>
          <w:lang w:val="en-GB"/>
        </w:rPr>
        <w:t xml:space="preserve"> </w:t>
      </w:r>
      <w:r w:rsidR="0056314F" w:rsidRPr="00F5400E">
        <w:rPr>
          <w:lang w:val="en-GB"/>
        </w:rPr>
        <w:fldChar w:fldCharType="begin" w:fldLock="1"/>
      </w:r>
      <w:r w:rsidR="00B94ADB">
        <w:rPr>
          <w:lang w:val="en-GB"/>
        </w:rPr>
        <w:instrText>ADDIN CSL_CITATION { "citationItems" : [ { "id" : "ITEM-1", "itemData" : { "author" : [ { "dropping-particle" : "", "family" : "Business Analyst Learnings", "given" : "", "non-dropping-particle" : "", "parse-names" : false, "suffix" : "" } ], "id" : "ITEM-1", "issued" : { "date-parts" : [ [ "2013" ] ] }, "page" : "1-5", "title" : "MoSCoW : Requirements Prioritization Technique \u2014 Business Analyst Learnings", "type" : "article-journal" }, "uris" : [ "http://www.mendeley.com/documents/?uuid=a64b762f-578d-388f-b08c-041c8ecb53da" ] } ], "mendeley" : { "formattedCitation" : "(Business Analyst Learnings 2013)", "plainTextFormattedCitation" : "(Business Analyst Learnings 2013)", "previouslyFormattedCitation" : "(Business Analyst Learnings 2013)" }, "properties" : { "noteIndex" : 0 }, "schema" : "https://github.com/citation-style-language/schema/raw/master/csl-citation.json" }</w:instrText>
      </w:r>
      <w:r w:rsidR="0056314F" w:rsidRPr="00F5400E">
        <w:rPr>
          <w:lang w:val="en-GB"/>
        </w:rPr>
        <w:fldChar w:fldCharType="separate"/>
      </w:r>
      <w:r w:rsidR="00930087" w:rsidRPr="00930087">
        <w:rPr>
          <w:noProof/>
          <w:lang w:val="en-GB"/>
        </w:rPr>
        <w:t>(Business Analyst Learnings 2013)</w:t>
      </w:r>
      <w:r w:rsidR="0056314F" w:rsidRPr="00F5400E">
        <w:rPr>
          <w:lang w:val="en-GB"/>
        </w:rPr>
        <w:fldChar w:fldCharType="end"/>
      </w:r>
      <w:r w:rsidR="0056314F" w:rsidRPr="00F5400E">
        <w:rPr>
          <w:lang w:val="en-GB"/>
        </w:rPr>
        <w:t>.</w:t>
      </w:r>
    </w:p>
    <w:p w14:paraId="7066E691" w14:textId="77777777" w:rsidR="00A373C2" w:rsidRDefault="00530240" w:rsidP="00A373C2">
      <w:pPr>
        <w:pStyle w:val="Zkladntext"/>
        <w:rPr>
          <w:lang w:val="en-GB"/>
        </w:rPr>
      </w:pPr>
      <w:r>
        <w:rPr>
          <w:lang w:val="en-GB"/>
        </w:rPr>
        <w:t xml:space="preserve">Present </w:t>
      </w:r>
      <w:r w:rsidR="00230F84">
        <w:rPr>
          <w:lang w:val="en-GB"/>
        </w:rPr>
        <w:t xml:space="preserve">a numbered and prioritised list </w:t>
      </w:r>
      <w:r w:rsidR="005D1C97">
        <w:rPr>
          <w:lang w:val="en-GB"/>
        </w:rPr>
        <w:t xml:space="preserve">of all the requirements </w:t>
      </w:r>
      <w:r w:rsidR="005A3054">
        <w:rPr>
          <w:lang w:val="en-GB"/>
        </w:rPr>
        <w:t xml:space="preserve">of </w:t>
      </w:r>
      <w:r w:rsidR="005D1C97">
        <w:rPr>
          <w:lang w:val="en-GB"/>
        </w:rPr>
        <w:t xml:space="preserve">the </w:t>
      </w:r>
      <w:r w:rsidR="00461854">
        <w:rPr>
          <w:lang w:val="en-GB"/>
        </w:rPr>
        <w:t xml:space="preserve">users, </w:t>
      </w:r>
      <w:r w:rsidR="005D1C97">
        <w:rPr>
          <w:lang w:val="en-GB"/>
        </w:rPr>
        <w:t xml:space="preserve">customer and stakeholders </w:t>
      </w:r>
      <w:r w:rsidR="005A3054">
        <w:rPr>
          <w:lang w:val="en-GB"/>
        </w:rPr>
        <w:t>for</w:t>
      </w:r>
      <w:r w:rsidR="005D1C97">
        <w:rPr>
          <w:lang w:val="en-GB"/>
        </w:rPr>
        <w:t xml:space="preserve"> the project.</w:t>
      </w:r>
    </w:p>
    <w:p w14:paraId="36A829B5" w14:textId="77777777" w:rsidR="005D1C97" w:rsidRDefault="005D1C97" w:rsidP="00530240">
      <w:pPr>
        <w:pStyle w:val="Nadpis2"/>
      </w:pPr>
      <w:bookmarkStart w:id="3" w:name="_Toc490902150"/>
      <w:r>
        <w:t>Functional Requirements</w:t>
      </w:r>
      <w:bookmarkEnd w:id="3"/>
    </w:p>
    <w:p w14:paraId="6C54E748" w14:textId="77777777" w:rsidR="00736E96" w:rsidRDefault="005D1C97" w:rsidP="00CC20A4">
      <w:pPr>
        <w:pStyle w:val="Zkladntext"/>
        <w:rPr>
          <w:lang w:val="en-GB"/>
        </w:rPr>
      </w:pPr>
      <w:r>
        <w:rPr>
          <w:lang w:val="en-GB"/>
        </w:rPr>
        <w:t xml:space="preserve">Functional requirements </w:t>
      </w:r>
      <w:r w:rsidR="00CC20A4">
        <w:rPr>
          <w:lang w:val="en-GB"/>
        </w:rPr>
        <w:t xml:space="preserve">could be described with Use Cases, </w:t>
      </w:r>
      <w:r>
        <w:rPr>
          <w:lang w:val="en-GB"/>
        </w:rPr>
        <w:t xml:space="preserve">Use Case </w:t>
      </w:r>
      <w:r w:rsidR="00736E96">
        <w:rPr>
          <w:lang w:val="en-GB"/>
        </w:rPr>
        <w:t>d</w:t>
      </w:r>
      <w:r w:rsidR="00BC11D8">
        <w:rPr>
          <w:lang w:val="en-GB"/>
        </w:rPr>
        <w:t>escriptions</w:t>
      </w:r>
      <w:r w:rsidR="00CC20A4">
        <w:rPr>
          <w:lang w:val="en-GB"/>
        </w:rPr>
        <w:t xml:space="preserve"> and Actor descriptions</w:t>
      </w:r>
      <w:r>
        <w:rPr>
          <w:lang w:val="en-GB"/>
        </w:rPr>
        <w:t>.</w:t>
      </w:r>
      <w:r w:rsidR="00CC20A4">
        <w:rPr>
          <w:lang w:val="en-GB"/>
        </w:rPr>
        <w:t xml:space="preserve"> Use Case descriptions can be detailed with different types of UML diagrams.</w:t>
      </w:r>
    </w:p>
    <w:p w14:paraId="1ADD899C" w14:textId="77777777" w:rsidR="0050088D" w:rsidRDefault="0050088D" w:rsidP="0050088D">
      <w:pPr>
        <w:pStyle w:val="Zkladntext"/>
        <w:rPr>
          <w:lang w:val="en-GB"/>
        </w:rPr>
      </w:pPr>
    </w:p>
    <w:p w14:paraId="41746E2F" w14:textId="77777777" w:rsidR="0050088D" w:rsidRPr="0050088D" w:rsidRDefault="0050088D" w:rsidP="0050088D">
      <w:pPr>
        <w:pStyle w:val="Zkladntext"/>
        <w:rPr>
          <w:lang w:val="en-GB"/>
        </w:rPr>
      </w:pPr>
      <w:r w:rsidRPr="0050088D">
        <w:rPr>
          <w:lang w:val="en-GB"/>
        </w:rPr>
        <w:t xml:space="preserve">1. </w:t>
      </w:r>
      <w:r w:rsidRPr="0050088D">
        <w:rPr>
          <w:lang w:val="en-GB"/>
        </w:rPr>
        <w:tab/>
        <w:t>The system has to search for lecturers of a given category</w:t>
      </w:r>
    </w:p>
    <w:p w14:paraId="2AB3C63C" w14:textId="77777777" w:rsidR="0050088D" w:rsidRPr="0050088D" w:rsidRDefault="0050088D" w:rsidP="0050088D">
      <w:pPr>
        <w:pStyle w:val="Zkladntext"/>
        <w:rPr>
          <w:lang w:val="en-GB"/>
        </w:rPr>
      </w:pPr>
      <w:r w:rsidRPr="0050088D">
        <w:rPr>
          <w:lang w:val="en-GB"/>
        </w:rPr>
        <w:t xml:space="preserve">2. </w:t>
      </w:r>
      <w:r w:rsidRPr="0050088D">
        <w:rPr>
          <w:lang w:val="en-GB"/>
        </w:rPr>
        <w:tab/>
        <w:t>The administrator must be able planning events on specific date, about specific topic, and with specific lecturer.</w:t>
      </w:r>
    </w:p>
    <w:p w14:paraId="4DC8B860" w14:textId="77777777" w:rsidR="0050088D" w:rsidRPr="0050088D" w:rsidRDefault="0050088D" w:rsidP="0050088D">
      <w:pPr>
        <w:pStyle w:val="Zkladntext"/>
        <w:rPr>
          <w:lang w:val="en-GB"/>
        </w:rPr>
      </w:pPr>
      <w:r w:rsidRPr="0050088D">
        <w:rPr>
          <w:lang w:val="en-GB"/>
        </w:rPr>
        <w:t xml:space="preserve">3. </w:t>
      </w:r>
      <w:r w:rsidRPr="0050088D">
        <w:rPr>
          <w:lang w:val="en-GB"/>
        </w:rPr>
        <w:tab/>
        <w:t>The system must count the price for members, having considered the discount for events depending on the event type.</w:t>
      </w:r>
    </w:p>
    <w:p w14:paraId="285606C7" w14:textId="77777777" w:rsidR="0050088D" w:rsidRPr="0050088D" w:rsidRDefault="0050088D" w:rsidP="0050088D">
      <w:pPr>
        <w:pStyle w:val="Zkladntext"/>
        <w:rPr>
          <w:lang w:val="en-GB"/>
        </w:rPr>
      </w:pPr>
      <w:r w:rsidRPr="0050088D">
        <w:rPr>
          <w:lang w:val="en-GB"/>
        </w:rPr>
        <w:t xml:space="preserve">4. </w:t>
      </w:r>
      <w:r w:rsidRPr="0050088D">
        <w:rPr>
          <w:lang w:val="en-GB"/>
        </w:rPr>
        <w:tab/>
        <w:t>The system must store information about members (name, address, phone, email, date for membership and the payment year).</w:t>
      </w:r>
    </w:p>
    <w:p w14:paraId="074EDA36" w14:textId="77777777" w:rsidR="0050088D" w:rsidRPr="0050088D" w:rsidRDefault="0050088D" w:rsidP="0050088D">
      <w:pPr>
        <w:pStyle w:val="Zkladntext"/>
        <w:rPr>
          <w:lang w:val="en-GB"/>
        </w:rPr>
      </w:pPr>
      <w:r w:rsidRPr="0050088D">
        <w:rPr>
          <w:lang w:val="en-GB"/>
        </w:rPr>
        <w:t xml:space="preserve">5. </w:t>
      </w:r>
      <w:r w:rsidRPr="0050088D">
        <w:rPr>
          <w:lang w:val="en-GB"/>
        </w:rPr>
        <w:tab/>
        <w:t>The system must collect finalized events for newsletter.</w:t>
      </w:r>
    </w:p>
    <w:p w14:paraId="7715FBE4" w14:textId="77777777" w:rsidR="0050088D" w:rsidRPr="0050088D" w:rsidRDefault="0050088D" w:rsidP="0050088D">
      <w:pPr>
        <w:pStyle w:val="Zkladntext"/>
        <w:rPr>
          <w:lang w:val="en-GB"/>
        </w:rPr>
      </w:pPr>
      <w:r w:rsidRPr="0050088D">
        <w:rPr>
          <w:lang w:val="en-GB"/>
        </w:rPr>
        <w:t xml:space="preserve">6. </w:t>
      </w:r>
      <w:r w:rsidRPr="0050088D">
        <w:rPr>
          <w:lang w:val="en-GB"/>
        </w:rPr>
        <w:tab/>
        <w:t>The system must collect list of lecturers who wants a fee or advertisement (and sponsors) for newsletter.</w:t>
      </w:r>
    </w:p>
    <w:p w14:paraId="216D5576" w14:textId="77777777" w:rsidR="0050088D" w:rsidRPr="0050088D" w:rsidRDefault="0050088D" w:rsidP="0050088D">
      <w:pPr>
        <w:pStyle w:val="Zkladntext"/>
        <w:rPr>
          <w:lang w:val="en-GB"/>
        </w:rPr>
      </w:pPr>
      <w:r w:rsidRPr="0050088D">
        <w:rPr>
          <w:lang w:val="en-GB"/>
        </w:rPr>
        <w:t>7.  Members must be informed about the payment via e-mail by the system.</w:t>
      </w:r>
    </w:p>
    <w:p w14:paraId="7A745E77" w14:textId="77777777" w:rsidR="0050088D" w:rsidRPr="0050088D" w:rsidRDefault="0050088D" w:rsidP="0050088D">
      <w:pPr>
        <w:pStyle w:val="Zkladntext"/>
        <w:rPr>
          <w:lang w:val="en-GB"/>
        </w:rPr>
      </w:pPr>
      <w:r w:rsidRPr="0050088D">
        <w:rPr>
          <w:lang w:val="en-GB"/>
        </w:rPr>
        <w:t>8.  The system must allow the administrator to search for not finalized events.</w:t>
      </w:r>
    </w:p>
    <w:p w14:paraId="5D58E9D3" w14:textId="77777777" w:rsidR="0050088D" w:rsidRPr="0050088D" w:rsidRDefault="0050088D" w:rsidP="0050088D">
      <w:pPr>
        <w:pStyle w:val="Zkladntext"/>
        <w:rPr>
          <w:lang w:val="en-GB"/>
        </w:rPr>
      </w:pPr>
      <w:r w:rsidRPr="0050088D">
        <w:rPr>
          <w:lang w:val="en-GB"/>
        </w:rPr>
        <w:t>9.  The administrator must be able to sign up a new member.</w:t>
      </w:r>
    </w:p>
    <w:p w14:paraId="370F2163" w14:textId="77777777" w:rsidR="0050088D" w:rsidRPr="0050088D" w:rsidRDefault="0050088D" w:rsidP="0050088D">
      <w:pPr>
        <w:pStyle w:val="Zkladntext"/>
        <w:rPr>
          <w:lang w:val="en-GB"/>
        </w:rPr>
      </w:pPr>
      <w:r w:rsidRPr="0050088D">
        <w:rPr>
          <w:lang w:val="en-GB"/>
        </w:rPr>
        <w:t xml:space="preserve">10. The administrator must be able to sign up a new lecturer. </w:t>
      </w:r>
    </w:p>
    <w:p w14:paraId="5A80B5B8" w14:textId="77777777" w:rsidR="0050088D" w:rsidRPr="0050088D" w:rsidRDefault="0050088D" w:rsidP="0050088D">
      <w:pPr>
        <w:pStyle w:val="Zkladntext"/>
        <w:rPr>
          <w:lang w:val="en-GB"/>
        </w:rPr>
      </w:pPr>
      <w:r w:rsidRPr="0050088D">
        <w:rPr>
          <w:lang w:val="en-GB"/>
        </w:rPr>
        <w:t>11. The administrator must be able to sign up participants and members to specific events.</w:t>
      </w:r>
    </w:p>
    <w:p w14:paraId="72296EF7" w14:textId="16C83D1F" w:rsidR="0050088D" w:rsidRDefault="0050088D" w:rsidP="0050088D">
      <w:pPr>
        <w:pStyle w:val="Zkladntext"/>
        <w:rPr>
          <w:lang w:val="en-GB"/>
        </w:rPr>
      </w:pPr>
      <w:r w:rsidRPr="0050088D">
        <w:rPr>
          <w:lang w:val="en-GB"/>
        </w:rPr>
        <w:t>12. The system must be able to return the amount of available places for every event.</w:t>
      </w:r>
    </w:p>
    <w:p w14:paraId="3FF4D3C1" w14:textId="77777777" w:rsidR="0050088D" w:rsidRDefault="0050088D" w:rsidP="0050088D">
      <w:pPr>
        <w:pStyle w:val="Zkladntext"/>
        <w:rPr>
          <w:lang w:val="en-GB"/>
        </w:rPr>
      </w:pPr>
    </w:p>
    <w:p w14:paraId="2E6C61CA" w14:textId="6E7D0E54" w:rsidR="0050088D" w:rsidRPr="0050088D" w:rsidRDefault="0050088D" w:rsidP="0050088D">
      <w:pPr>
        <w:pStyle w:val="Zkladntext"/>
        <w:rPr>
          <w:color w:val="FF0000"/>
          <w:sz w:val="36"/>
          <w:lang w:val="en-GB"/>
        </w:rPr>
      </w:pPr>
      <w:r w:rsidRPr="0050088D">
        <w:rPr>
          <w:color w:val="FF0000"/>
          <w:sz w:val="36"/>
          <w:lang w:val="en-GB"/>
        </w:rPr>
        <w:t xml:space="preserve">Add </w:t>
      </w:r>
      <w:proofErr w:type="spellStart"/>
      <w:r w:rsidRPr="0050088D">
        <w:rPr>
          <w:color w:val="FF0000"/>
          <w:sz w:val="36"/>
          <w:lang w:val="en-GB"/>
        </w:rPr>
        <w:t>ast</w:t>
      </w:r>
      <w:r>
        <w:rPr>
          <w:color w:val="FF0000"/>
          <w:sz w:val="36"/>
          <w:lang w:val="en-GB"/>
        </w:rPr>
        <w:t>ah</w:t>
      </w:r>
      <w:proofErr w:type="spellEnd"/>
      <w:r>
        <w:rPr>
          <w:color w:val="FF0000"/>
          <w:sz w:val="36"/>
          <w:lang w:val="en-GB"/>
        </w:rPr>
        <w:t xml:space="preserve"> screenshot of one and attach the rest of the use cases</w:t>
      </w:r>
      <w:r w:rsidRPr="0050088D">
        <w:rPr>
          <w:color w:val="FF0000"/>
          <w:sz w:val="36"/>
          <w:lang w:val="en-GB"/>
        </w:rPr>
        <w:t xml:space="preserve"> </w:t>
      </w:r>
    </w:p>
    <w:p w14:paraId="1039AFE4" w14:textId="77777777" w:rsidR="005D1C97" w:rsidRDefault="00BC11D8" w:rsidP="00263975">
      <w:pPr>
        <w:pStyle w:val="Nadpis2"/>
      </w:pPr>
      <w:bookmarkStart w:id="4" w:name="_Toc490902151"/>
      <w:r>
        <w:t>Non-</w:t>
      </w:r>
      <w:r w:rsidR="005D1C97">
        <w:t>Functional Requirements</w:t>
      </w:r>
      <w:bookmarkEnd w:id="4"/>
    </w:p>
    <w:p w14:paraId="101D85B0" w14:textId="55FB22DB" w:rsidR="005D1C97" w:rsidRDefault="005D1C97" w:rsidP="005D1C97">
      <w:pPr>
        <w:pStyle w:val="Zkladntext"/>
        <w:rPr>
          <w:lang w:val="en-GB"/>
        </w:rPr>
      </w:pPr>
      <w:r w:rsidRPr="00F5400E">
        <w:rPr>
          <w:lang w:val="en-GB"/>
        </w:rPr>
        <w:t xml:space="preserve">There are no standards for describing </w:t>
      </w:r>
      <w:r w:rsidR="00BC11D8" w:rsidRPr="00F5400E">
        <w:rPr>
          <w:lang w:val="en-GB"/>
        </w:rPr>
        <w:t>non-functional</w:t>
      </w:r>
      <w:r w:rsidRPr="00F5400E">
        <w:rPr>
          <w:lang w:val="en-GB"/>
        </w:rPr>
        <w:t xml:space="preserve"> requirements.</w:t>
      </w:r>
      <w:r w:rsidR="00A546F6" w:rsidRPr="00F5400E">
        <w:rPr>
          <w:lang w:val="en-GB"/>
        </w:rPr>
        <w:t xml:space="preserve"> You can find a useful checklist here </w:t>
      </w:r>
      <w:r w:rsidR="00A546F6" w:rsidRPr="00F5400E">
        <w:rPr>
          <w:lang w:val="en-GB"/>
        </w:rPr>
        <w:fldChar w:fldCharType="begin" w:fldLock="1"/>
      </w:r>
      <w:r w:rsidR="00B94ADB">
        <w:rPr>
          <w:lang w:val="en-GB"/>
        </w:rPr>
        <w:instrText>ADDIN CSL_CITATION { "citationItems" : [ { "id" : "ITEM-1", "itemData" : { "URL" : "https://dalbanger.wordpress.com/2014/01/08/a-basic-non-functional-requirements-checklist/", "accessed" : { "date-parts" : [ [ "2017", "1", "31" ] ] }, "author" : [ { "dropping-particle" : "", "family" : "Banger", "given" : "Daljit", "non-dropping-particle" : "", "parse-names" : false, "suffix" : "" } ], "id" : "ITEM-1", "issued" : { "date-parts" : [ [ "2014" ] ] }, "title" : "A Basic Non-Functional Requirements Checklist \u00ab Thoughts from the Systems front line....", "type" : "webpage" }, "uris" : [ "http://www.mendeley.com/documents/?uuid=cc6fde1f-6fd8-3b4e-bf7f-04065758d6ee" ] } ], "mendeley" : { "formattedCitation" : "(Banger 2014)", "plainTextFormattedCitation" : "(Banger 2014)", "previouslyFormattedCitation" : "(Banger 2014)" }, "properties" : { "noteIndex" : 0 }, "schema" : "https://github.com/citation-style-language/schema/raw/master/csl-citation.json" }</w:instrText>
      </w:r>
      <w:r w:rsidR="00A546F6" w:rsidRPr="00F5400E">
        <w:rPr>
          <w:lang w:val="en-GB"/>
        </w:rPr>
        <w:fldChar w:fldCharType="separate"/>
      </w:r>
      <w:r w:rsidR="00930087" w:rsidRPr="00930087">
        <w:rPr>
          <w:noProof/>
          <w:lang w:val="en-GB"/>
        </w:rPr>
        <w:t>(Banger 2014)</w:t>
      </w:r>
      <w:r w:rsidR="00A546F6" w:rsidRPr="00F5400E">
        <w:rPr>
          <w:lang w:val="en-GB"/>
        </w:rPr>
        <w:fldChar w:fldCharType="end"/>
      </w:r>
      <w:r w:rsidR="003D7F69" w:rsidRPr="00F5400E">
        <w:rPr>
          <w:lang w:val="en-GB"/>
        </w:rPr>
        <w:t>.</w:t>
      </w:r>
    </w:p>
    <w:p w14:paraId="0E91E976" w14:textId="77777777" w:rsidR="0050088D" w:rsidRPr="0050088D" w:rsidRDefault="0050088D" w:rsidP="0050088D">
      <w:pPr>
        <w:pStyle w:val="Zkladntext"/>
        <w:rPr>
          <w:lang w:val="en-GB"/>
        </w:rPr>
      </w:pPr>
      <w:r w:rsidRPr="0050088D">
        <w:rPr>
          <w:lang w:val="en-GB"/>
        </w:rPr>
        <w:t>13.  The system must be implemented in Java</w:t>
      </w:r>
    </w:p>
    <w:p w14:paraId="0EB603C0" w14:textId="77777777" w:rsidR="0050088D" w:rsidRPr="0050088D" w:rsidRDefault="0050088D" w:rsidP="0050088D">
      <w:pPr>
        <w:pStyle w:val="Zkladntext"/>
        <w:rPr>
          <w:lang w:val="en-GB"/>
        </w:rPr>
      </w:pPr>
      <w:r w:rsidRPr="0050088D">
        <w:rPr>
          <w:lang w:val="en-GB"/>
        </w:rPr>
        <w:t>14.  Secondary storage needs to be done with files</w:t>
      </w:r>
    </w:p>
    <w:p w14:paraId="62E8CD28" w14:textId="77BA92D8" w:rsidR="0050088D" w:rsidRPr="00F5400E" w:rsidRDefault="0050088D" w:rsidP="0050088D">
      <w:pPr>
        <w:pStyle w:val="Zkladntext"/>
        <w:rPr>
          <w:lang w:val="en-GB"/>
        </w:rPr>
      </w:pPr>
      <w:r w:rsidRPr="0050088D">
        <w:rPr>
          <w:lang w:val="en-GB"/>
        </w:rPr>
        <w:lastRenderedPageBreak/>
        <w:t>15.  The parts of the system must be accessible among them (feedback with events/sponsors/event calendar).</w:t>
      </w:r>
      <w:bookmarkStart w:id="5" w:name="_GoBack"/>
      <w:bookmarkEnd w:id="5"/>
    </w:p>
    <w:p w14:paraId="579E6BD4" w14:textId="77777777" w:rsidR="00736E96" w:rsidRDefault="00736E96" w:rsidP="00164757">
      <w:pPr>
        <w:pStyle w:val="Nadpis1"/>
        <w:rPr>
          <w:lang w:val="en-GB"/>
        </w:rPr>
      </w:pPr>
      <w:bookmarkStart w:id="6" w:name="_Toc490902152"/>
      <w:r>
        <w:rPr>
          <w:lang w:val="en-GB"/>
        </w:rPr>
        <w:lastRenderedPageBreak/>
        <w:t>Analysis</w:t>
      </w:r>
      <w:bookmarkEnd w:id="6"/>
    </w:p>
    <w:p w14:paraId="739B9B60" w14:textId="77777777" w:rsidR="00736E96" w:rsidRDefault="00EB58EE" w:rsidP="00736E96">
      <w:pPr>
        <w:pStyle w:val="Zkladntext"/>
        <w:rPr>
          <w:lang w:val="en-GB"/>
        </w:rPr>
      </w:pPr>
      <w:r>
        <w:rPr>
          <w:lang w:val="en-GB"/>
        </w:rPr>
        <w:t xml:space="preserve">The purpose of the </w:t>
      </w:r>
      <w:r w:rsidR="006127F2">
        <w:rPr>
          <w:lang w:val="en-GB"/>
        </w:rPr>
        <w:t xml:space="preserve">analysis section is to outline an understanding of the problem domain and specifically WHAT the stakeholders want. Here, you elaborate on </w:t>
      </w:r>
      <w:r w:rsidR="00736E96">
        <w:rPr>
          <w:lang w:val="en-GB"/>
        </w:rPr>
        <w:t>your background descri</w:t>
      </w:r>
      <w:r w:rsidR="00736E96">
        <w:rPr>
          <w:lang w:val="en-GB"/>
        </w:rPr>
        <w:t>p</w:t>
      </w:r>
      <w:r w:rsidR="00736E96">
        <w:rPr>
          <w:lang w:val="en-GB"/>
        </w:rPr>
        <w:t>tion</w:t>
      </w:r>
      <w:r w:rsidR="000850FC">
        <w:rPr>
          <w:lang w:val="en-GB"/>
        </w:rPr>
        <w:t>.</w:t>
      </w:r>
    </w:p>
    <w:p w14:paraId="33A49947" w14:textId="77777777" w:rsidR="00736E96" w:rsidRDefault="00736E96" w:rsidP="00736E96">
      <w:pPr>
        <w:pStyle w:val="Zkladntext"/>
        <w:rPr>
          <w:lang w:val="en-GB"/>
        </w:rPr>
      </w:pPr>
      <w:r>
        <w:rPr>
          <w:lang w:val="en-GB"/>
        </w:rPr>
        <w:t>You identify objects in the problem domain that will be involved in the solution</w:t>
      </w:r>
      <w:r w:rsidR="00322D7B">
        <w:rPr>
          <w:lang w:val="en-GB"/>
        </w:rPr>
        <w:t xml:space="preserve"> and h</w:t>
      </w:r>
      <w:r>
        <w:rPr>
          <w:lang w:val="en-GB"/>
        </w:rPr>
        <w:t xml:space="preserve">ow </w:t>
      </w:r>
      <w:r w:rsidR="00322D7B">
        <w:rPr>
          <w:lang w:val="en-GB"/>
        </w:rPr>
        <w:t>these objects cooperate</w:t>
      </w:r>
      <w:r>
        <w:rPr>
          <w:lang w:val="en-GB"/>
        </w:rPr>
        <w:t xml:space="preserve">. The result of this analysis is </w:t>
      </w:r>
      <w:r w:rsidR="00E7613C">
        <w:rPr>
          <w:lang w:val="en-GB"/>
        </w:rPr>
        <w:t>a D</w:t>
      </w:r>
      <w:r w:rsidR="000850FC">
        <w:rPr>
          <w:lang w:val="en-GB"/>
        </w:rPr>
        <w:t>omain</w:t>
      </w:r>
      <w:r w:rsidR="000E45BD">
        <w:rPr>
          <w:lang w:val="en-GB"/>
        </w:rPr>
        <w:t xml:space="preserve"> </w:t>
      </w:r>
      <w:r w:rsidR="00322D7B">
        <w:rPr>
          <w:lang w:val="en-GB"/>
        </w:rPr>
        <w:t xml:space="preserve">Model </w:t>
      </w:r>
      <w:r w:rsidR="00322D7B">
        <w:rPr>
          <w:lang w:val="en-GB"/>
        </w:rPr>
        <w:fldChar w:fldCharType="begin" w:fldLock="1"/>
      </w:r>
      <w:r w:rsidR="00322D7B">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"9", "uris" : [ "http://www.mendeley.com/documents/?uuid=fa24e4d4-8659-48d6-b650-5f3cfe73deda" ] } ], "mendeley" : { "formattedCitation" : "(Larman 2004, chap.9)", "plainTextFormattedCitation" : "(Larman 2004, chap.9)", "previouslyFormattedCitation" : "(Larman 2004, chap.9)" }, "properties" : { "noteIndex" : 0 }, "schema" : "https://github.com/citation-style-language/schema/raw/master/csl-citation.json" }</w:instrText>
      </w:r>
      <w:r w:rsidR="00322D7B">
        <w:rPr>
          <w:lang w:val="en-GB"/>
        </w:rPr>
        <w:fldChar w:fldCharType="separate"/>
      </w:r>
      <w:r w:rsidR="00322D7B" w:rsidRPr="00C2542F">
        <w:rPr>
          <w:noProof/>
          <w:lang w:val="en-GB"/>
        </w:rPr>
        <w:t>(Larman 2004, chap.9)</w:t>
      </w:r>
      <w:r w:rsidR="00322D7B">
        <w:rPr>
          <w:lang w:val="en-GB"/>
        </w:rPr>
        <w:fldChar w:fldCharType="end"/>
      </w:r>
      <w:r w:rsidR="00322D7B">
        <w:rPr>
          <w:lang w:val="en-GB"/>
        </w:rPr>
        <w:t xml:space="preserve"> </w:t>
      </w:r>
      <w:r w:rsidR="0096489C">
        <w:rPr>
          <w:lang w:val="en-GB"/>
        </w:rPr>
        <w:t xml:space="preserve">and </w:t>
      </w:r>
      <w:r w:rsidR="005500B2">
        <w:rPr>
          <w:lang w:val="en-GB"/>
        </w:rPr>
        <w:t>other relevant diagrams</w:t>
      </w:r>
      <w:r w:rsidR="0096489C">
        <w:rPr>
          <w:lang w:val="en-GB"/>
        </w:rPr>
        <w:t>.</w:t>
      </w:r>
    </w:p>
    <w:p w14:paraId="4C9905BE" w14:textId="77777777" w:rsidR="005500B2" w:rsidRPr="00580045" w:rsidRDefault="005500B2" w:rsidP="005500B2">
      <w:pPr>
        <w:pStyle w:val="Zkladntext"/>
        <w:rPr>
          <w:lang w:val="en-GB"/>
        </w:rPr>
      </w:pPr>
      <w:r>
        <w:rPr>
          <w:lang w:val="en-GB"/>
        </w:rPr>
        <w:t>Use the UML standard for all diagrams where relevant.</w:t>
      </w:r>
    </w:p>
    <w:p w14:paraId="257E38C5" w14:textId="77777777" w:rsidR="00736E96" w:rsidRDefault="00736E96" w:rsidP="00736E96">
      <w:pPr>
        <w:pStyle w:val="Zkladntext"/>
        <w:rPr>
          <w:b/>
          <w:lang w:val="en-GB"/>
        </w:rPr>
      </w:pPr>
      <w:r w:rsidRPr="00736E96">
        <w:rPr>
          <w:b/>
          <w:lang w:val="en-GB"/>
        </w:rPr>
        <w:t>Note: Remember that all implementation dependent objects are not part of the do</w:t>
      </w:r>
      <w:r w:rsidR="000850FC">
        <w:rPr>
          <w:b/>
          <w:lang w:val="en-GB"/>
        </w:rPr>
        <w:t>main</w:t>
      </w:r>
      <w:r w:rsidR="000E45BD">
        <w:rPr>
          <w:b/>
          <w:lang w:val="en-GB"/>
        </w:rPr>
        <w:t xml:space="preserve"> </w:t>
      </w:r>
      <w:r w:rsidR="000850FC">
        <w:rPr>
          <w:b/>
          <w:lang w:val="en-GB"/>
        </w:rPr>
        <w:t>model only conceptual classes related to the requirements and the domain.</w:t>
      </w:r>
    </w:p>
    <w:p w14:paraId="7654A2DF" w14:textId="77777777" w:rsidR="00A21B07" w:rsidRPr="00736E96" w:rsidRDefault="00A21B07" w:rsidP="00736E96">
      <w:pPr>
        <w:pStyle w:val="Zkladntext"/>
        <w:rPr>
          <w:b/>
          <w:lang w:val="en-GB"/>
        </w:rPr>
      </w:pPr>
    </w:p>
    <w:p w14:paraId="27F945E4" w14:textId="77777777" w:rsidR="0096489C" w:rsidRDefault="0096489C" w:rsidP="00164757">
      <w:pPr>
        <w:pStyle w:val="Nadpis1"/>
        <w:rPr>
          <w:lang w:val="en-GB"/>
        </w:rPr>
      </w:pPr>
      <w:bookmarkStart w:id="7" w:name="_Toc490902153"/>
      <w:r w:rsidRPr="00164757">
        <w:rPr>
          <w:lang w:val="en-GB"/>
        </w:rPr>
        <w:lastRenderedPageBreak/>
        <w:t>Design</w:t>
      </w:r>
      <w:bookmarkEnd w:id="7"/>
    </w:p>
    <w:p w14:paraId="20FAFF7E" w14:textId="77777777" w:rsidR="0096480B" w:rsidRDefault="00C33DAF" w:rsidP="00C33DAF">
      <w:pPr>
        <w:pStyle w:val="Zkladntext"/>
        <w:rPr>
          <w:lang w:val="en-GB"/>
        </w:rPr>
      </w:pPr>
      <w:r>
        <w:rPr>
          <w:lang w:val="en-GB"/>
        </w:rPr>
        <w:t xml:space="preserve">The purpose of the design section is to outline HOW the system is </w:t>
      </w:r>
      <w:r w:rsidR="006C4190">
        <w:rPr>
          <w:lang w:val="en-GB"/>
        </w:rPr>
        <w:t xml:space="preserve">structured; </w:t>
      </w:r>
      <w:r w:rsidR="0096480B">
        <w:rPr>
          <w:lang w:val="en-GB"/>
        </w:rPr>
        <w:t xml:space="preserve">i.e. </w:t>
      </w:r>
      <w:r w:rsidR="006C4190">
        <w:rPr>
          <w:lang w:val="en-GB"/>
        </w:rPr>
        <w:t>to transform the artefacts of the analysis into a model that can be implemented.</w:t>
      </w:r>
      <w:r w:rsidR="004B1F8D">
        <w:rPr>
          <w:lang w:val="en-GB"/>
        </w:rPr>
        <w:t xml:space="preserve"> The design section is rel</w:t>
      </w:r>
      <w:r w:rsidR="004B1F8D">
        <w:rPr>
          <w:lang w:val="en-GB"/>
        </w:rPr>
        <w:t>e</w:t>
      </w:r>
      <w:r w:rsidR="004B1F8D">
        <w:rPr>
          <w:lang w:val="en-GB"/>
        </w:rPr>
        <w:t>vant for the programmer, whereas the analysis is relevant</w:t>
      </w:r>
      <w:r w:rsidR="00B274CB">
        <w:rPr>
          <w:lang w:val="en-GB"/>
        </w:rPr>
        <w:t xml:space="preserve"> for the stakeholder.</w:t>
      </w:r>
    </w:p>
    <w:p w14:paraId="58283912" w14:textId="77777777" w:rsidR="006D53E7" w:rsidRDefault="006D53E7" w:rsidP="00C33DAF">
      <w:pPr>
        <w:pStyle w:val="Zkladntext"/>
        <w:rPr>
          <w:lang w:val="en-GB"/>
        </w:rPr>
      </w:pPr>
      <w:r>
        <w:rPr>
          <w:lang w:val="en-GB"/>
        </w:rPr>
        <w:t>Elements that may be relevant in this section:</w:t>
      </w:r>
    </w:p>
    <w:p w14:paraId="1A225F80" w14:textId="77777777" w:rsidR="006D53E7" w:rsidRDefault="006D53E7" w:rsidP="00D06DDF">
      <w:pPr>
        <w:pStyle w:val="Zoznamsodrkami"/>
        <w:numPr>
          <w:ilvl w:val="0"/>
          <w:numId w:val="5"/>
        </w:numPr>
        <w:rPr>
          <w:lang w:val="en-GB"/>
        </w:rPr>
      </w:pPr>
      <w:r w:rsidRPr="006D53E7">
        <w:rPr>
          <w:lang w:val="en-GB"/>
        </w:rPr>
        <w:t xml:space="preserve">Architecture: </w:t>
      </w:r>
      <w:r w:rsidR="008711A7">
        <w:rPr>
          <w:lang w:val="en-GB"/>
        </w:rPr>
        <w:t>Find</w:t>
      </w:r>
      <w:r w:rsidRPr="006D53E7">
        <w:rPr>
          <w:lang w:val="en-GB"/>
        </w:rPr>
        <w:t xml:space="preserve"> architecture patterns here (</w:t>
      </w:r>
      <w:proofErr w:type="spellStart"/>
      <w:r w:rsidRPr="006D53E7">
        <w:rPr>
          <w:lang w:val="en-GB"/>
        </w:rPr>
        <w:t>Leszek</w:t>
      </w:r>
      <w:proofErr w:type="spellEnd"/>
      <w:r w:rsidRPr="006D53E7">
        <w:rPr>
          <w:lang w:val="en-GB"/>
        </w:rPr>
        <w:t xml:space="preserve"> </w:t>
      </w:r>
      <w:proofErr w:type="spellStart"/>
      <w:r w:rsidRPr="006D53E7">
        <w:rPr>
          <w:lang w:val="en-GB"/>
        </w:rPr>
        <w:t>Maciaszek</w:t>
      </w:r>
      <w:proofErr w:type="spellEnd"/>
      <w:r w:rsidRPr="006D53E7">
        <w:rPr>
          <w:lang w:val="en-GB"/>
        </w:rPr>
        <w:t xml:space="preserve"> 2004, chap.9)</w:t>
      </w:r>
      <w:r w:rsidR="00A84583">
        <w:rPr>
          <w:lang w:val="en-GB"/>
        </w:rPr>
        <w:t>.</w:t>
      </w:r>
    </w:p>
    <w:p w14:paraId="33B683EC" w14:textId="77777777" w:rsidR="009241CD" w:rsidRDefault="008711A7" w:rsidP="00D06DDF">
      <w:pPr>
        <w:pStyle w:val="Zoznamsodrkami"/>
        <w:numPr>
          <w:ilvl w:val="0"/>
          <w:numId w:val="5"/>
        </w:numPr>
        <w:rPr>
          <w:lang w:val="en-GB"/>
        </w:rPr>
      </w:pPr>
      <w:r>
        <w:rPr>
          <w:lang w:val="en-GB"/>
        </w:rPr>
        <w:t>Technologies: Describe techno</w:t>
      </w:r>
      <w:r w:rsidR="009241CD">
        <w:rPr>
          <w:lang w:val="en-GB"/>
        </w:rPr>
        <w:t>logies used, also alternative technologies. Argue for choice of technology according to the project aim.</w:t>
      </w:r>
    </w:p>
    <w:p w14:paraId="7BEFC714" w14:textId="77777777" w:rsidR="00A84583" w:rsidRDefault="00A84583" w:rsidP="00D06DDF">
      <w:pPr>
        <w:pStyle w:val="Zoznamsodrkami"/>
        <w:numPr>
          <w:ilvl w:val="0"/>
          <w:numId w:val="5"/>
        </w:numPr>
        <w:rPr>
          <w:lang w:val="en-GB"/>
        </w:rPr>
      </w:pPr>
      <w:r>
        <w:rPr>
          <w:lang w:val="en-GB"/>
        </w:rPr>
        <w:t>Design Patterns: Describe which design patterns (</w:t>
      </w:r>
      <w:proofErr w:type="spellStart"/>
      <w:r>
        <w:rPr>
          <w:lang w:val="en-GB"/>
        </w:rPr>
        <w:t>GoF</w:t>
      </w:r>
      <w:proofErr w:type="spellEnd"/>
      <w:r>
        <w:rPr>
          <w:lang w:val="en-GB"/>
        </w:rPr>
        <w:t xml:space="preserve"> </w:t>
      </w:r>
      <w:r>
        <w:rPr>
          <w:lang w:val="en-GB"/>
        </w:rPr>
        <w:fldChar w:fldCharType="begin" w:fldLock="1"/>
      </w:r>
      <w:r>
        <w:rPr>
          <w:lang w:val="en-GB"/>
        </w:rPr>
        <w:instrText>ADDIN CSL_CITATION { "citationItems" : [ { "id" : "ITEM-1", "itemData" : { "DOI" : "10.1093/carcin/bgs084", "ISBN" : "9780201715941", "ISSN" : "02016361", "PMID" : "22693012", "abstract" : "A beginner's guide to succeeding with design patters, this text provides practical object-oriented design techniques and example Java code.", "author" : [ { "dropping-particle" : "", "family" : "Gamma", "given" : "Erich", "non-dropping-particle" : "", "parse-names" : false, "suffix" : "" }, { "dropping-particle" : "", "family" : "Helm", "given" : "Richard", "non-dropping-particle" : "", "parse-names" : false, "suffix" : "" }, { "dropping-particle" : "", "family" : "Johnson", "given" : "Ralph", "non-dropping-particle" : "", "parse-names" : false, "suffix" : "" }, { "dropping-particle" : "", "family" : "Vlissides", "given" : "John", "non-dropping-particle" : "", "parse-names" : false, "suffix" : "" } ], "container-title" : "A New Perspective on Object-Oriented Design", "id" : "ITEM-1", "issued" : { "date-parts" : [ [ "2002" ] ] }, "number-of-pages" : "334", "title" : "Design Patterns \u2013 Elements of Reusable Object-Oriented Software", "type" : "book" }, "uris" : [ "http://www.mendeley.com/documents/?uuid=2550ed1b-1434-4175-b3f3-01ded1031177" ] } ], "mendeley" : { "formattedCitation" : "(Gamma et al. 2002)", "plainTextFormattedCitation" : "(Gamma et al. 2002)", "previouslyFormattedCitation" : "(Gamma et al. 2002)" }, "properties" : { "noteIndex" : 0 }, "schema" : "https://github.com/citation-style-language/schema/raw/master/csl-citation.json" }</w:instrText>
      </w:r>
      <w:r>
        <w:rPr>
          <w:lang w:val="en-GB"/>
        </w:rPr>
        <w:fldChar w:fldCharType="separate"/>
      </w:r>
      <w:r w:rsidRPr="00C2542F">
        <w:rPr>
          <w:noProof/>
          <w:lang w:val="en-GB"/>
        </w:rPr>
        <w:t>(Gamma et al. 2002)</w:t>
      </w:r>
      <w:r>
        <w:rPr>
          <w:lang w:val="en-GB"/>
        </w:rPr>
        <w:fldChar w:fldCharType="end"/>
      </w:r>
      <w:r>
        <w:rPr>
          <w:lang w:val="en-GB"/>
        </w:rPr>
        <w:t xml:space="preserve"> etc.) you are using and why.</w:t>
      </w:r>
    </w:p>
    <w:p w14:paraId="38B53C02" w14:textId="77777777" w:rsidR="00A84583" w:rsidRDefault="00A84583" w:rsidP="00D06DDF">
      <w:pPr>
        <w:pStyle w:val="Zoznamsodrkami"/>
        <w:numPr>
          <w:ilvl w:val="0"/>
          <w:numId w:val="5"/>
        </w:numPr>
        <w:rPr>
          <w:lang w:val="en-GB"/>
        </w:rPr>
      </w:pPr>
      <w:r>
        <w:rPr>
          <w:lang w:val="en-GB"/>
        </w:rPr>
        <w:t>Class Diagrams</w:t>
      </w:r>
    </w:p>
    <w:p w14:paraId="1BCBE861" w14:textId="77777777" w:rsidR="00A84583" w:rsidRDefault="00A84583" w:rsidP="00D06DDF">
      <w:pPr>
        <w:pStyle w:val="Zoznamsodrkami"/>
        <w:numPr>
          <w:ilvl w:val="0"/>
          <w:numId w:val="5"/>
        </w:numPr>
        <w:rPr>
          <w:lang w:val="en-GB"/>
        </w:rPr>
      </w:pPr>
      <w:r>
        <w:rPr>
          <w:lang w:val="en-GB"/>
        </w:rPr>
        <w:t>Interaction Diagrams</w:t>
      </w:r>
    </w:p>
    <w:p w14:paraId="789E87EF" w14:textId="77777777" w:rsidR="00A84583" w:rsidRDefault="00A84583" w:rsidP="00D06DDF">
      <w:pPr>
        <w:pStyle w:val="Zoznamsodrkami"/>
        <w:numPr>
          <w:ilvl w:val="0"/>
          <w:numId w:val="5"/>
        </w:numPr>
        <w:rPr>
          <w:lang w:val="en-GB"/>
        </w:rPr>
      </w:pPr>
      <w:r>
        <w:rPr>
          <w:lang w:val="en-GB"/>
        </w:rPr>
        <w:t>UI design choices</w:t>
      </w:r>
    </w:p>
    <w:p w14:paraId="74D1CC97" w14:textId="77777777" w:rsidR="006D53E7" w:rsidRPr="004330A8" w:rsidRDefault="00A84583" w:rsidP="00415BA7">
      <w:pPr>
        <w:pStyle w:val="Zoznamsodrkami"/>
        <w:numPr>
          <w:ilvl w:val="0"/>
          <w:numId w:val="5"/>
        </w:numPr>
        <w:rPr>
          <w:lang w:val="en-GB"/>
        </w:rPr>
      </w:pPr>
      <w:r w:rsidRPr="004330A8">
        <w:rPr>
          <w:lang w:val="en-GB"/>
        </w:rPr>
        <w:t>Data models, persistence, etc.</w:t>
      </w:r>
      <w:r w:rsidR="006D53E7" w:rsidRPr="004330A8">
        <w:rPr>
          <w:lang w:val="en-GB"/>
        </w:rPr>
        <w:br/>
      </w:r>
    </w:p>
    <w:p w14:paraId="2FA2A4EF" w14:textId="77777777" w:rsidR="005126C1" w:rsidRDefault="005126C1" w:rsidP="00B7156E">
      <w:pPr>
        <w:pStyle w:val="Zkladntext"/>
        <w:rPr>
          <w:lang w:val="en-GB"/>
        </w:rPr>
      </w:pPr>
      <w:r>
        <w:rPr>
          <w:lang w:val="en-GB"/>
        </w:rPr>
        <w:t>You must explain all diagrams in the report. These diagrams including descriptions are the blueprints for the implementation.</w:t>
      </w:r>
    </w:p>
    <w:p w14:paraId="0D9E23D8" w14:textId="77777777" w:rsidR="00B7156E" w:rsidRDefault="005126C1" w:rsidP="00B7156E">
      <w:pPr>
        <w:pStyle w:val="Zkladntext"/>
        <w:rPr>
          <w:lang w:val="en-GB"/>
        </w:rPr>
      </w:pPr>
      <w:r>
        <w:rPr>
          <w:lang w:val="en-GB"/>
        </w:rPr>
        <w:t xml:space="preserve">Hint: </w:t>
      </w:r>
      <w:r w:rsidR="00B7156E">
        <w:rPr>
          <w:lang w:val="en-GB"/>
        </w:rPr>
        <w:t xml:space="preserve">One way to figure out which objects/classes </w:t>
      </w:r>
      <w:r w:rsidR="000E45BD">
        <w:rPr>
          <w:lang w:val="en-GB"/>
        </w:rPr>
        <w:t>are</w:t>
      </w:r>
      <w:r w:rsidR="00B7156E">
        <w:rPr>
          <w:lang w:val="en-GB"/>
        </w:rPr>
        <w:t xml:space="preserve"> needed in the design is to apply the </w:t>
      </w:r>
      <w:r w:rsidR="00E436B2">
        <w:rPr>
          <w:lang w:val="en-GB"/>
        </w:rPr>
        <w:t>General Responsibility Assignment Software P</w:t>
      </w:r>
      <w:r w:rsidR="00B7156E">
        <w:rPr>
          <w:lang w:val="en-GB"/>
        </w:rPr>
        <w:t xml:space="preserve">atterns/principles (GRASP) </w:t>
      </w:r>
      <w:r w:rsidR="00B7156E">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"17", "uris" : [ "http://www.mendeley.com/documents/?uuid=fa24e4d4-8659-48d6-b650-5f3cfe73deda" ] } ], "mendeley" : { "formattedCitation" : "(Larman 2004, chap.17)", "plainTextFormattedCitation" : "(Larman 2004, chap.17)", "previouslyFormattedCitation" : "(Larman 2004, chap.17)" }, "properties" : { "noteIndex" : 0 }, "schema" : "https://github.com/citation-style-language/schema/raw/master/csl-citation.json" }</w:instrText>
      </w:r>
      <w:r w:rsidR="00B7156E">
        <w:rPr>
          <w:lang w:val="en-GB"/>
        </w:rPr>
        <w:fldChar w:fldCharType="separate"/>
      </w:r>
      <w:r w:rsidR="00C2542F" w:rsidRPr="00C2542F">
        <w:rPr>
          <w:noProof/>
          <w:lang w:val="en-GB"/>
        </w:rPr>
        <w:t>(Larman 2004, chap.17)</w:t>
      </w:r>
      <w:r w:rsidR="00B7156E">
        <w:rPr>
          <w:lang w:val="en-GB"/>
        </w:rPr>
        <w:fldChar w:fldCharType="end"/>
      </w:r>
      <w:r w:rsidR="005620AB">
        <w:rPr>
          <w:lang w:val="en-GB"/>
        </w:rPr>
        <w:t>.</w:t>
      </w:r>
    </w:p>
    <w:p w14:paraId="06D1BFBB" w14:textId="77777777" w:rsidR="005620AB" w:rsidRPr="00B7156E" w:rsidRDefault="005620AB" w:rsidP="00B7156E">
      <w:pPr>
        <w:pStyle w:val="Zkladntext"/>
        <w:rPr>
          <w:lang w:val="en-GB"/>
        </w:rPr>
      </w:pPr>
      <w:r>
        <w:rPr>
          <w:lang w:val="en-GB"/>
        </w:rPr>
        <w:t>Hint: Consider how to design your system to make it testable.</w:t>
      </w:r>
    </w:p>
    <w:p w14:paraId="37B52D7E" w14:textId="77777777" w:rsidR="00B7156E" w:rsidRDefault="00B7156E" w:rsidP="00B7156E">
      <w:pPr>
        <w:pStyle w:val="Zkladntext"/>
        <w:rPr>
          <w:lang w:val="en-GB"/>
        </w:rPr>
      </w:pPr>
    </w:p>
    <w:p w14:paraId="3C9F1C55" w14:textId="77777777" w:rsidR="006F73C7" w:rsidRDefault="006F73C7" w:rsidP="00164757">
      <w:pPr>
        <w:pStyle w:val="Nadpis1"/>
        <w:rPr>
          <w:lang w:val="en-GB"/>
        </w:rPr>
      </w:pPr>
      <w:bookmarkStart w:id="8" w:name="_Toc490902154"/>
      <w:r>
        <w:rPr>
          <w:lang w:val="en-GB"/>
        </w:rPr>
        <w:lastRenderedPageBreak/>
        <w:t>Implementation</w:t>
      </w:r>
      <w:bookmarkEnd w:id="8"/>
    </w:p>
    <w:p w14:paraId="3F0EAF63" w14:textId="77777777" w:rsidR="006F73C7" w:rsidRDefault="00B44A30" w:rsidP="006F73C7">
      <w:pPr>
        <w:pStyle w:val="Zkladntext"/>
        <w:rPr>
          <w:lang w:val="en-GB"/>
        </w:rPr>
      </w:pPr>
      <w:r>
        <w:rPr>
          <w:lang w:val="en-GB"/>
        </w:rPr>
        <w:t xml:space="preserve">The purpose of the implementation section is to </w:t>
      </w:r>
      <w:r w:rsidR="000E45BD">
        <w:rPr>
          <w:lang w:val="en-GB"/>
        </w:rPr>
        <w:t>explain</w:t>
      </w:r>
      <w:r w:rsidR="006F73C7">
        <w:rPr>
          <w:lang w:val="en-GB"/>
        </w:rPr>
        <w:t xml:space="preserve"> interesting code snippets</w:t>
      </w:r>
      <w:r w:rsidR="006F73C7" w:rsidRPr="00F5400E">
        <w:rPr>
          <w:lang w:val="en-GB"/>
        </w:rPr>
        <w:t>.</w:t>
      </w:r>
      <w:r w:rsidR="006F73C7">
        <w:rPr>
          <w:lang w:val="en-GB"/>
        </w:rPr>
        <w:t xml:space="preserve"> An idea </w:t>
      </w:r>
      <w:r>
        <w:rPr>
          <w:lang w:val="en-GB"/>
        </w:rPr>
        <w:t>is</w:t>
      </w:r>
      <w:r w:rsidR="006F73C7">
        <w:rPr>
          <w:lang w:val="en-GB"/>
        </w:rPr>
        <w:t xml:space="preserve"> </w:t>
      </w:r>
      <w:r w:rsidR="00492654">
        <w:rPr>
          <w:lang w:val="en-GB"/>
        </w:rPr>
        <w:t xml:space="preserve">to </w:t>
      </w:r>
      <w:r w:rsidR="00353AE0">
        <w:rPr>
          <w:lang w:val="en-GB"/>
        </w:rPr>
        <w:t>explain the</w:t>
      </w:r>
      <w:r w:rsidR="00492654">
        <w:rPr>
          <w:lang w:val="en-GB"/>
        </w:rPr>
        <w:t xml:space="preserve"> complete </w:t>
      </w:r>
      <w:r w:rsidR="00353AE0">
        <w:rPr>
          <w:lang w:val="en-GB"/>
        </w:rPr>
        <w:t>path through</w:t>
      </w:r>
      <w:r w:rsidR="00AB7096">
        <w:rPr>
          <w:lang w:val="en-GB"/>
        </w:rPr>
        <w:t xml:space="preserve"> your system from UI to database etc.</w:t>
      </w:r>
    </w:p>
    <w:p w14:paraId="316B3FE2" w14:textId="77777777" w:rsidR="00096FAA" w:rsidRDefault="00096FAA" w:rsidP="006F73C7">
      <w:pPr>
        <w:pStyle w:val="Zkladntext"/>
        <w:rPr>
          <w:lang w:val="en-GB"/>
        </w:rPr>
      </w:pPr>
      <w:r>
        <w:rPr>
          <w:lang w:val="en-GB"/>
        </w:rPr>
        <w:t xml:space="preserve">Remember </w:t>
      </w:r>
      <w:r w:rsidR="001C263C">
        <w:rPr>
          <w:lang w:val="en-GB"/>
        </w:rPr>
        <w:t xml:space="preserve">that </w:t>
      </w:r>
      <w:r>
        <w:rPr>
          <w:lang w:val="en-GB"/>
        </w:rPr>
        <w:t xml:space="preserve">your implementation must </w:t>
      </w:r>
      <w:r w:rsidR="00EE3C93">
        <w:rPr>
          <w:lang w:val="en-GB"/>
        </w:rPr>
        <w:t>be consistent with</w:t>
      </w:r>
      <w:r>
        <w:rPr>
          <w:lang w:val="en-GB"/>
        </w:rPr>
        <w:t xml:space="preserve"> your design </w:t>
      </w:r>
      <w:r>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Pr>
          <w:lang w:val="en-GB"/>
        </w:rPr>
        <w:fldChar w:fldCharType="separate"/>
      </w:r>
      <w:r w:rsidR="00C2542F" w:rsidRPr="00C2542F">
        <w:rPr>
          <w:noProof/>
          <w:lang w:val="en-GB"/>
        </w:rPr>
        <w:t>(Larman 2004, chap.20)</w:t>
      </w:r>
      <w:r>
        <w:rPr>
          <w:lang w:val="en-GB"/>
        </w:rPr>
        <w:fldChar w:fldCharType="end"/>
      </w:r>
      <w:r>
        <w:rPr>
          <w:lang w:val="en-GB"/>
        </w:rPr>
        <w:t>.</w:t>
      </w:r>
    </w:p>
    <w:p w14:paraId="7A7E8F8C" w14:textId="77777777" w:rsidR="00096FAA" w:rsidRDefault="00353AE0" w:rsidP="006F73C7">
      <w:pPr>
        <w:pStyle w:val="Zkladntext"/>
        <w:rPr>
          <w:lang w:val="en-GB"/>
        </w:rPr>
      </w:pPr>
      <w:r>
        <w:rPr>
          <w:lang w:val="en-GB"/>
        </w:rPr>
        <w:t>Which</w:t>
      </w:r>
      <w:r w:rsidR="00096FAA">
        <w:rPr>
          <w:lang w:val="en-GB"/>
        </w:rPr>
        <w:t xml:space="preserve"> standard libraries are used? How are design patterns implemented</w:t>
      </w:r>
      <w:r>
        <w:rPr>
          <w:lang w:val="en-GB"/>
        </w:rPr>
        <w:t>,</w:t>
      </w:r>
      <w:r w:rsidR="00096FAA">
        <w:rPr>
          <w:lang w:val="en-GB"/>
        </w:rPr>
        <w:t xml:space="preserve"> etc.</w:t>
      </w:r>
    </w:p>
    <w:p w14:paraId="6455F4E1" w14:textId="77777777" w:rsidR="001C263C" w:rsidRDefault="005620AB" w:rsidP="006F73C7">
      <w:pPr>
        <w:pStyle w:val="Zkladntext"/>
        <w:rPr>
          <w:lang w:val="en-GB"/>
        </w:rPr>
      </w:pPr>
      <w:r>
        <w:rPr>
          <w:lang w:val="en-GB"/>
        </w:rPr>
        <w:t>Hint: Implement your code in a testable manner.</w:t>
      </w:r>
    </w:p>
    <w:p w14:paraId="50A041DD" w14:textId="77777777" w:rsidR="00096FAA" w:rsidRDefault="00096FAA" w:rsidP="00164757">
      <w:pPr>
        <w:pStyle w:val="Nadpis1"/>
        <w:rPr>
          <w:lang w:val="en-GB"/>
        </w:rPr>
      </w:pPr>
      <w:bookmarkStart w:id="9" w:name="_Toc490902155"/>
      <w:r>
        <w:rPr>
          <w:lang w:val="en-GB"/>
        </w:rPr>
        <w:lastRenderedPageBreak/>
        <w:t>Test</w:t>
      </w:r>
      <w:bookmarkEnd w:id="9"/>
    </w:p>
    <w:p w14:paraId="2F0BAB3B" w14:textId="77777777" w:rsidR="00096FAA" w:rsidRPr="00096FAA" w:rsidRDefault="005620AB" w:rsidP="00096FAA">
      <w:pPr>
        <w:pStyle w:val="Zkladntext"/>
        <w:rPr>
          <w:lang w:val="en-GB"/>
        </w:rPr>
      </w:pPr>
      <w:r>
        <w:rPr>
          <w:lang w:val="en-GB"/>
        </w:rPr>
        <w:t xml:space="preserve">The purpose of the test section is to </w:t>
      </w:r>
      <w:r w:rsidR="00900344">
        <w:rPr>
          <w:lang w:val="en-GB"/>
        </w:rPr>
        <w:t>document the result of your testing; to verify if</w:t>
      </w:r>
      <w:r>
        <w:rPr>
          <w:lang w:val="en-GB"/>
        </w:rPr>
        <w:t xml:space="preserve"> the</w:t>
      </w:r>
      <w:r w:rsidR="003E232B">
        <w:rPr>
          <w:lang w:val="en-GB"/>
        </w:rPr>
        <w:t xml:space="preserve"> content of the requirement</w:t>
      </w:r>
      <w:r w:rsidR="00751B0B">
        <w:rPr>
          <w:lang w:val="en-GB"/>
        </w:rPr>
        <w:t>s</w:t>
      </w:r>
      <w:r w:rsidR="003E232B">
        <w:rPr>
          <w:lang w:val="en-GB"/>
        </w:rPr>
        <w:t xml:space="preserve"> section has been </w:t>
      </w:r>
      <w:r>
        <w:rPr>
          <w:lang w:val="en-GB"/>
        </w:rPr>
        <w:t>fulfilled.</w:t>
      </w:r>
      <w:r w:rsidR="00E760D2">
        <w:rPr>
          <w:lang w:val="en-GB"/>
        </w:rPr>
        <w:t xml:space="preserve"> </w:t>
      </w:r>
      <w:r w:rsidR="00751B0B">
        <w:rPr>
          <w:lang w:val="en-GB"/>
        </w:rPr>
        <w:t>H</w:t>
      </w:r>
      <w:r w:rsidR="00096FAA">
        <w:rPr>
          <w:lang w:val="en-GB"/>
        </w:rPr>
        <w:t xml:space="preserve">ow </w:t>
      </w:r>
      <w:r w:rsidR="000E45BD">
        <w:rPr>
          <w:lang w:val="en-GB"/>
        </w:rPr>
        <w:t>is</w:t>
      </w:r>
      <w:r w:rsidR="00096FAA">
        <w:rPr>
          <w:lang w:val="en-GB"/>
        </w:rPr>
        <w:t xml:space="preserve"> the system tested</w:t>
      </w:r>
      <w:r w:rsidR="00FB1DA0">
        <w:rPr>
          <w:lang w:val="en-GB"/>
        </w:rPr>
        <w:t>, w</w:t>
      </w:r>
      <w:r w:rsidR="000E45BD">
        <w:rPr>
          <w:lang w:val="en-GB"/>
        </w:rPr>
        <w:t>hich</w:t>
      </w:r>
      <w:r w:rsidR="00096FAA">
        <w:rPr>
          <w:lang w:val="en-GB"/>
        </w:rPr>
        <w:t xml:space="preserve"> strategy has been used</w:t>
      </w:r>
      <w:r w:rsidR="00FB1DA0">
        <w:rPr>
          <w:lang w:val="en-GB"/>
        </w:rPr>
        <w:t>;</w:t>
      </w:r>
      <w:r w:rsidR="00900344">
        <w:rPr>
          <w:lang w:val="en-GB"/>
        </w:rPr>
        <w:t xml:space="preserve"> e.g.</w:t>
      </w:r>
      <w:r w:rsidR="00B4625B">
        <w:rPr>
          <w:lang w:val="en-GB"/>
        </w:rPr>
        <w:t xml:space="preserve"> White </w:t>
      </w:r>
      <w:r w:rsidR="00900344">
        <w:rPr>
          <w:lang w:val="en-GB"/>
        </w:rPr>
        <w:t>B</w:t>
      </w:r>
      <w:r w:rsidR="00C116CF">
        <w:rPr>
          <w:lang w:val="en-GB"/>
        </w:rPr>
        <w:t>ox (Unit T</w:t>
      </w:r>
      <w:r w:rsidR="00B4625B">
        <w:rPr>
          <w:lang w:val="en-GB"/>
        </w:rPr>
        <w:t xml:space="preserve">est), Black </w:t>
      </w:r>
      <w:r w:rsidR="00900344">
        <w:rPr>
          <w:lang w:val="en-GB"/>
        </w:rPr>
        <w:t>B</w:t>
      </w:r>
      <w:r w:rsidR="00B4625B">
        <w:rPr>
          <w:lang w:val="en-GB"/>
        </w:rPr>
        <w:t>ox</w:t>
      </w:r>
      <w:r w:rsidR="00900344">
        <w:rPr>
          <w:lang w:val="en-GB"/>
        </w:rPr>
        <w:t>,</w:t>
      </w:r>
      <w:r w:rsidR="00B4625B">
        <w:rPr>
          <w:lang w:val="en-GB"/>
        </w:rPr>
        <w:t xml:space="preserve"> etc.</w:t>
      </w:r>
    </w:p>
    <w:p w14:paraId="6DB4B825" w14:textId="77777777" w:rsidR="00096FAA" w:rsidRDefault="00096FAA" w:rsidP="00164757">
      <w:pPr>
        <w:pStyle w:val="Nadpis2"/>
      </w:pPr>
      <w:bookmarkStart w:id="10" w:name="_Toc490902156"/>
      <w:r>
        <w:t>Test Specifications</w:t>
      </w:r>
      <w:bookmarkEnd w:id="10"/>
    </w:p>
    <w:p w14:paraId="490948BF" w14:textId="77777777" w:rsidR="00096FAA" w:rsidRDefault="00096FAA" w:rsidP="00096FAA">
      <w:pPr>
        <w:pStyle w:val="Zkladntext"/>
        <w:rPr>
          <w:lang w:val="en-GB"/>
        </w:rPr>
      </w:pPr>
      <w:r>
        <w:rPr>
          <w:lang w:val="en-GB"/>
        </w:rPr>
        <w:t xml:space="preserve">For functional </w:t>
      </w:r>
      <w:r w:rsidR="00B4625B">
        <w:rPr>
          <w:lang w:val="en-GB"/>
        </w:rPr>
        <w:t>requirements,</w:t>
      </w:r>
      <w:r>
        <w:rPr>
          <w:lang w:val="en-GB"/>
        </w:rPr>
        <w:t xml:space="preserve"> </w:t>
      </w:r>
      <w:r w:rsidR="00B4625B">
        <w:rPr>
          <w:lang w:val="en-GB"/>
        </w:rPr>
        <w:t xml:space="preserve">test specifications must be </w:t>
      </w:r>
      <w:r w:rsidR="00C116CF">
        <w:rPr>
          <w:lang w:val="en-GB"/>
        </w:rPr>
        <w:t>listed</w:t>
      </w:r>
      <w:r w:rsidR="00B4625B">
        <w:rPr>
          <w:lang w:val="en-GB"/>
        </w:rPr>
        <w:t xml:space="preserve">. These test specifications can be </w:t>
      </w:r>
      <w:r w:rsidR="00C116CF">
        <w:rPr>
          <w:lang w:val="en-GB"/>
        </w:rPr>
        <w:t>described</w:t>
      </w:r>
      <w:r w:rsidR="00B4625B">
        <w:rPr>
          <w:lang w:val="en-GB"/>
        </w:rPr>
        <w:t xml:space="preserve"> as soon as the functional requirements </w:t>
      </w:r>
      <w:r w:rsidR="000E45BD">
        <w:rPr>
          <w:lang w:val="en-GB"/>
        </w:rPr>
        <w:t>have been</w:t>
      </w:r>
      <w:r w:rsidR="00B4625B">
        <w:rPr>
          <w:lang w:val="en-GB"/>
        </w:rPr>
        <w:t xml:space="preserve"> </w:t>
      </w:r>
      <w:r w:rsidR="00EB4C92">
        <w:rPr>
          <w:lang w:val="en-GB"/>
        </w:rPr>
        <w:t>completed</w:t>
      </w:r>
      <w:r w:rsidR="00B4625B">
        <w:rPr>
          <w:lang w:val="en-GB"/>
        </w:rPr>
        <w:t xml:space="preserve"> (Use Cases including descriptions).</w:t>
      </w:r>
    </w:p>
    <w:p w14:paraId="0438910C" w14:textId="31E0843D" w:rsidR="001A3BA4" w:rsidRDefault="001A3BA4" w:rsidP="001A3BA4">
      <w:pPr>
        <w:pStyle w:val="Zkladntext"/>
        <w:rPr>
          <w:lang w:val="en-GB"/>
        </w:rPr>
      </w:pPr>
      <w:r w:rsidRPr="00F5400E">
        <w:rPr>
          <w:lang w:val="en-GB"/>
        </w:rPr>
        <w:t>IEEE</w:t>
      </w:r>
      <w:r w:rsidR="00EB4C92">
        <w:rPr>
          <w:lang w:val="en-GB"/>
        </w:rPr>
        <w:t xml:space="preserve"> can be used as a template for test specification</w:t>
      </w:r>
      <w:r w:rsidR="001B5D9F">
        <w:rPr>
          <w:lang w:val="en-GB"/>
        </w:rPr>
        <w:t xml:space="preserve"> </w:t>
      </w:r>
      <w:r w:rsidR="001B5D9F">
        <w:rPr>
          <w:lang w:val="en-GB"/>
        </w:rPr>
        <w:fldChar w:fldCharType="begin" w:fldLock="1"/>
      </w:r>
      <w:r w:rsidR="001B5D9F">
        <w:rPr>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001B5D9F">
        <w:rPr>
          <w:lang w:val="en-GB"/>
        </w:rPr>
        <w:fldChar w:fldCharType="separate"/>
      </w:r>
      <w:r w:rsidR="001B5D9F" w:rsidRPr="001B5D9F">
        <w:rPr>
          <w:noProof/>
          <w:lang w:val="en-GB"/>
        </w:rPr>
        <w:t>(IEEE Computer Society 2008)</w:t>
      </w:r>
      <w:r w:rsidR="001B5D9F">
        <w:rPr>
          <w:lang w:val="en-GB"/>
        </w:rPr>
        <w:fldChar w:fldCharType="end"/>
      </w:r>
      <w:r w:rsidR="000E45BD">
        <w:rPr>
          <w:lang w:val="en-GB"/>
        </w:rPr>
        <w:t>.</w:t>
      </w:r>
      <w:r w:rsidR="001B5D9F">
        <w:rPr>
          <w:lang w:val="en-GB"/>
        </w:rPr>
        <w:t xml:space="preserve"> VIA Library can give you access to this standard.</w:t>
      </w:r>
    </w:p>
    <w:p w14:paraId="09211BAE" w14:textId="77777777" w:rsidR="003F07CC" w:rsidRDefault="003F07CC" w:rsidP="00164757">
      <w:pPr>
        <w:pStyle w:val="Nadpis1"/>
        <w:rPr>
          <w:lang w:val="en-GB"/>
        </w:rPr>
      </w:pPr>
      <w:bookmarkStart w:id="11" w:name="_Toc490902157"/>
      <w:r>
        <w:rPr>
          <w:lang w:val="en-GB"/>
        </w:rPr>
        <w:lastRenderedPageBreak/>
        <w:t>Result</w:t>
      </w:r>
      <w:r w:rsidR="00420E3E">
        <w:rPr>
          <w:lang w:val="en-GB"/>
        </w:rPr>
        <w:t>s</w:t>
      </w:r>
      <w:r>
        <w:rPr>
          <w:lang w:val="en-GB"/>
        </w:rPr>
        <w:t xml:space="preserve"> and Discussion</w:t>
      </w:r>
      <w:bookmarkEnd w:id="11"/>
    </w:p>
    <w:p w14:paraId="562F9D07" w14:textId="77777777" w:rsidR="003F07CC" w:rsidRPr="003F07CC" w:rsidRDefault="00420E3E" w:rsidP="003F07CC">
      <w:pPr>
        <w:pStyle w:val="Zkladntext"/>
        <w:rPr>
          <w:lang w:val="en-GB"/>
        </w:rPr>
      </w:pPr>
      <w:r>
        <w:rPr>
          <w:lang w:val="en-GB"/>
        </w:rPr>
        <w:t xml:space="preserve">The purpose of the results and discussion section is to </w:t>
      </w:r>
      <w:r w:rsidR="008D36F4">
        <w:rPr>
          <w:lang w:val="en-GB"/>
        </w:rPr>
        <w:t>present the outcome and achieved r</w:t>
      </w:r>
      <w:r w:rsidR="008D36F4">
        <w:rPr>
          <w:lang w:val="en-GB"/>
        </w:rPr>
        <w:t>e</w:t>
      </w:r>
      <w:r w:rsidR="008D36F4">
        <w:rPr>
          <w:lang w:val="en-GB"/>
        </w:rPr>
        <w:t xml:space="preserve">sults of the project. </w:t>
      </w:r>
    </w:p>
    <w:p w14:paraId="7BA805EF" w14:textId="77777777" w:rsidR="001A3BA4" w:rsidRDefault="001A3BA4" w:rsidP="00164757">
      <w:pPr>
        <w:pStyle w:val="Nadpis1"/>
        <w:rPr>
          <w:lang w:val="en-GB"/>
        </w:rPr>
      </w:pPr>
      <w:bookmarkStart w:id="12" w:name="_Toc490902158"/>
      <w:r>
        <w:rPr>
          <w:lang w:val="en-GB"/>
        </w:rPr>
        <w:lastRenderedPageBreak/>
        <w:t>Conclusion</w:t>
      </w:r>
      <w:bookmarkEnd w:id="12"/>
    </w:p>
    <w:p w14:paraId="77F88D58" w14:textId="77777777" w:rsidR="001A3BA4" w:rsidRDefault="003F07CC" w:rsidP="001A3BA4">
      <w:pPr>
        <w:pStyle w:val="Zkladntext"/>
        <w:rPr>
          <w:lang w:val="en-GB"/>
        </w:rPr>
      </w:pPr>
      <w:r>
        <w:rPr>
          <w:lang w:val="en-GB"/>
        </w:rPr>
        <w:t xml:space="preserve">The purpose of the conclusion section is to compile the results from each section in the report. </w:t>
      </w:r>
      <w:r w:rsidR="001A3BA4">
        <w:rPr>
          <w:lang w:val="en-GB"/>
        </w:rPr>
        <w:t>What is the conclusion? Did the project fulfil the requirements? Etc.</w:t>
      </w:r>
    </w:p>
    <w:p w14:paraId="15535BFD" w14:textId="77777777" w:rsidR="00233230" w:rsidRDefault="00233230" w:rsidP="001A3BA4">
      <w:pPr>
        <w:pStyle w:val="Zkladntext"/>
        <w:rPr>
          <w:lang w:val="en-GB"/>
        </w:rPr>
      </w:pPr>
      <w:r>
        <w:rPr>
          <w:lang w:val="en-GB"/>
        </w:rPr>
        <w:t>You can only comment on report contents, no new topics or content can be introduced in this section.</w:t>
      </w:r>
    </w:p>
    <w:p w14:paraId="39FCA57E" w14:textId="77777777" w:rsidR="00EB4C92" w:rsidRDefault="00EB4C92" w:rsidP="00233230">
      <w:pPr>
        <w:pStyle w:val="Nadpis1"/>
      </w:pPr>
      <w:bookmarkStart w:id="13" w:name="_Toc490902159"/>
      <w:r>
        <w:lastRenderedPageBreak/>
        <w:t>Project future</w:t>
      </w:r>
      <w:bookmarkEnd w:id="13"/>
    </w:p>
    <w:p w14:paraId="2C65AF89" w14:textId="77777777" w:rsidR="00EB4C92" w:rsidRDefault="00EB4C92" w:rsidP="00EB4C92">
      <w:pPr>
        <w:pStyle w:val="Zkladntext"/>
        <w:rPr>
          <w:lang w:val="en-GB"/>
        </w:rPr>
      </w:pPr>
      <w:r>
        <w:rPr>
          <w:lang w:val="en-GB"/>
        </w:rPr>
        <w:t xml:space="preserve">Reflect on your project </w:t>
      </w:r>
      <w:r w:rsidR="00777873">
        <w:rPr>
          <w:lang w:val="en-GB"/>
        </w:rPr>
        <w:t xml:space="preserve">from a technical viewpoint </w:t>
      </w:r>
      <w:r>
        <w:rPr>
          <w:lang w:val="en-GB"/>
        </w:rPr>
        <w:t>and describe what you would change if you could.</w:t>
      </w:r>
    </w:p>
    <w:p w14:paraId="540BEFAA" w14:textId="77777777" w:rsidR="00EB4C92" w:rsidRDefault="00EB4C92" w:rsidP="00EB4C92">
      <w:pPr>
        <w:pStyle w:val="Zkladntext"/>
        <w:rPr>
          <w:lang w:val="en-GB"/>
        </w:rPr>
      </w:pPr>
      <w:r>
        <w:rPr>
          <w:lang w:val="en-GB"/>
        </w:rPr>
        <w:t xml:space="preserve">Suggest how the project could be </w:t>
      </w:r>
      <w:r w:rsidR="008A31D7">
        <w:rPr>
          <w:lang w:val="en-GB"/>
        </w:rPr>
        <w:t xml:space="preserve">improved or </w:t>
      </w:r>
      <w:r>
        <w:rPr>
          <w:lang w:val="en-GB"/>
        </w:rPr>
        <w:t xml:space="preserve">made ready for production. </w:t>
      </w:r>
      <w:r w:rsidR="0031650C">
        <w:rPr>
          <w:lang w:val="en-GB"/>
        </w:rPr>
        <w:t>Discuss</w:t>
      </w:r>
      <w:r w:rsidR="00736E02">
        <w:rPr>
          <w:lang w:val="en-GB"/>
        </w:rPr>
        <w:t xml:space="preserve"> scalability,</w:t>
      </w:r>
      <w:r w:rsidR="0031650C">
        <w:rPr>
          <w:lang w:val="en-GB"/>
        </w:rPr>
        <w:t xml:space="preserve"> suggest</w:t>
      </w:r>
      <w:r w:rsidR="00736E02">
        <w:rPr>
          <w:lang w:val="en-GB"/>
        </w:rPr>
        <w:t xml:space="preserve"> possible spin offs, wh</w:t>
      </w:r>
      <w:r>
        <w:rPr>
          <w:lang w:val="en-GB"/>
        </w:rPr>
        <w:t>at is needed, missing, etc.</w:t>
      </w:r>
      <w:r w:rsidRPr="00F5400E">
        <w:rPr>
          <w:lang w:val="en-GB"/>
        </w:rPr>
        <w:t>?</w:t>
      </w:r>
    </w:p>
    <w:p w14:paraId="68F61EE1" w14:textId="77777777" w:rsidR="00EB4C92" w:rsidRDefault="00EB4C92" w:rsidP="001A3BA4">
      <w:pPr>
        <w:pStyle w:val="Zkladntext"/>
        <w:rPr>
          <w:lang w:val="en-GB"/>
        </w:rPr>
      </w:pPr>
    </w:p>
    <w:p w14:paraId="450B7A93" w14:textId="77777777" w:rsidR="007104C8" w:rsidRDefault="007104C8" w:rsidP="001A3BA4">
      <w:pPr>
        <w:pStyle w:val="Zkladntext"/>
        <w:rPr>
          <w:lang w:val="en-GB"/>
        </w:rPr>
      </w:pPr>
      <w:r w:rsidRPr="00164757">
        <w:rPr>
          <w:lang w:val="en-GB"/>
        </w:rPr>
        <w:br w:type="page"/>
      </w:r>
    </w:p>
    <w:p w14:paraId="646A3543" w14:textId="77777777" w:rsidR="00EB4C92" w:rsidRPr="00164757" w:rsidRDefault="00EB4C92" w:rsidP="001A3BA4">
      <w:pPr>
        <w:pStyle w:val="Zkladntext"/>
        <w:rPr>
          <w:lang w:val="en-GB"/>
        </w:rPr>
      </w:pPr>
    </w:p>
    <w:p w14:paraId="598A3FB4" w14:textId="77777777" w:rsidR="00E570D6" w:rsidRPr="00164757" w:rsidRDefault="00E570D6" w:rsidP="00164757">
      <w:pPr>
        <w:pStyle w:val="Nadpis1"/>
        <w:rPr>
          <w:lang w:val="en-GB"/>
        </w:rPr>
      </w:pPr>
      <w:bookmarkStart w:id="14" w:name="_Toc490902160"/>
      <w:r w:rsidRPr="00164757">
        <w:rPr>
          <w:lang w:val="en-GB"/>
        </w:rPr>
        <w:lastRenderedPageBreak/>
        <w:t>References</w:t>
      </w:r>
      <w:bookmarkEnd w:id="14"/>
    </w:p>
    <w:p w14:paraId="27BAB99A" w14:textId="4B3B3566" w:rsidR="00844044" w:rsidRPr="00164757" w:rsidRDefault="00372017" w:rsidP="00844044">
      <w:pPr>
        <w:pStyle w:val="Zkladntext"/>
        <w:rPr>
          <w:lang w:val="en-GB"/>
        </w:rPr>
      </w:pPr>
      <w:r>
        <w:rPr>
          <w:b/>
          <w:lang w:val="en-GB"/>
        </w:rPr>
        <w:t>Note: Use the</w:t>
      </w:r>
      <w:r w:rsidR="00844044" w:rsidRPr="00164757">
        <w:rPr>
          <w:b/>
          <w:lang w:val="en-GB"/>
        </w:rPr>
        <w:t xml:space="preserve"> standard reference method</w:t>
      </w:r>
      <w:r w:rsidR="005D0DD3">
        <w:rPr>
          <w:b/>
          <w:lang w:val="en-GB"/>
        </w:rPr>
        <w:t>: Harvard Anglia</w:t>
      </w:r>
      <w:r w:rsidR="00844044" w:rsidRPr="00164757">
        <w:rPr>
          <w:b/>
          <w:lang w:val="en-GB"/>
        </w:rPr>
        <w:t xml:space="preserve">. </w:t>
      </w:r>
      <w:r w:rsidR="00844044" w:rsidRPr="00F5400E">
        <w:rPr>
          <w:b/>
          <w:lang w:val="en-GB"/>
        </w:rPr>
        <w:t>A very good reference tool is</w:t>
      </w:r>
      <w:r w:rsidR="00861F35" w:rsidRPr="00F5400E">
        <w:rPr>
          <w:b/>
          <w:lang w:val="en-GB"/>
        </w:rPr>
        <w:t xml:space="preserve"> </w:t>
      </w:r>
      <w:proofErr w:type="spellStart"/>
      <w:r w:rsidR="00861F35" w:rsidRPr="00F5400E">
        <w:rPr>
          <w:b/>
          <w:lang w:val="en-GB"/>
        </w:rPr>
        <w:t>Mendeley</w:t>
      </w:r>
      <w:proofErr w:type="spellEnd"/>
      <w:r w:rsidR="00FE102D" w:rsidRPr="00F5400E">
        <w:rPr>
          <w:b/>
          <w:lang w:val="en-GB"/>
        </w:rPr>
        <w:t xml:space="preserve"> </w:t>
      </w:r>
      <w:r w:rsidR="00FE102D" w:rsidRPr="00F5400E">
        <w:rPr>
          <w:b/>
          <w:lang w:val="en-GB"/>
        </w:rPr>
        <w:fldChar w:fldCharType="begin" w:fldLock="1"/>
      </w:r>
      <w:r w:rsidR="00B94ADB">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00FE102D" w:rsidRPr="00F5400E">
        <w:rPr>
          <w:b/>
          <w:lang w:val="en-GB"/>
        </w:rPr>
        <w:fldChar w:fldCharType="separate"/>
      </w:r>
      <w:r w:rsidR="00930087" w:rsidRPr="00930087">
        <w:rPr>
          <w:noProof/>
          <w:lang w:val="en-GB"/>
        </w:rPr>
        <w:t>(Mendeley.com 2016)</w:t>
      </w:r>
      <w:r w:rsidR="00FE102D" w:rsidRPr="00F5400E">
        <w:rPr>
          <w:b/>
          <w:lang w:val="en-GB"/>
        </w:rPr>
        <w:fldChar w:fldCharType="end"/>
      </w:r>
      <w:r w:rsidR="005D0DD3" w:rsidRPr="005D0DD3">
        <w:rPr>
          <w:lang w:val="en-GB"/>
        </w:rPr>
        <w:t>,</w:t>
      </w:r>
      <w:r w:rsidR="00861F35" w:rsidRPr="00164757">
        <w:rPr>
          <w:b/>
          <w:lang w:val="en-GB"/>
        </w:rPr>
        <w:t xml:space="preserve"> ask VIA Library if you need help.</w:t>
      </w:r>
      <w:r w:rsidR="00844044" w:rsidRPr="00164757">
        <w:rPr>
          <w:b/>
          <w:lang w:val="en-GB"/>
        </w:rPr>
        <w:t xml:space="preserve"> </w:t>
      </w:r>
    </w:p>
    <w:p w14:paraId="204CAEC5" w14:textId="11A5FCD5" w:rsidR="001B5D9F" w:rsidRPr="001B5D9F" w:rsidRDefault="003B0A18" w:rsidP="001B5D9F">
      <w:pPr>
        <w:widowControl w:val="0"/>
        <w:autoSpaceDE w:val="0"/>
        <w:autoSpaceDN w:val="0"/>
        <w:adjustRightInd w:val="0"/>
        <w:ind w:left="480" w:hanging="480"/>
        <w:rPr>
          <w:noProof/>
        </w:rPr>
      </w:pPr>
      <w:r w:rsidRPr="00164757">
        <w:rPr>
          <w:lang w:val="en-GB"/>
        </w:rPr>
        <w:fldChar w:fldCharType="begin" w:fldLock="1"/>
      </w:r>
      <w:r w:rsidRPr="00736E96">
        <w:instrText>ADDIN Mendeley Biblio</w:instrText>
      </w:r>
      <w:r w:rsidRPr="0096489C">
        <w:instrText xml:space="preserve">graphy CSL_BIBLIOGRAPHY </w:instrText>
      </w:r>
      <w:r w:rsidRPr="00164757">
        <w:rPr>
          <w:lang w:val="en-GB"/>
        </w:rPr>
        <w:fldChar w:fldCharType="separate"/>
      </w:r>
      <w:r w:rsidR="001B5D9F" w:rsidRPr="001B5D9F">
        <w:rPr>
          <w:noProof/>
        </w:rPr>
        <w:t>Banger, D., 2014. A Basic Non-Functional Requirements Checklist « Thoughts from the Systems front line.... Available at: https://dalbanger.wordpress.com/2014/01/08/a-basic-non-functional-requirements-checklist/ [Accessed January 31, 2017].</w:t>
      </w:r>
    </w:p>
    <w:p w14:paraId="38D9879F" w14:textId="77777777" w:rsidR="001B5D9F" w:rsidRPr="001B5D9F" w:rsidRDefault="001B5D9F" w:rsidP="001B5D9F">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0C34A041"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9F487A6"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504C153"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727954B5"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33B38F80" w14:textId="77777777" w:rsidR="001B5D9F" w:rsidRPr="001B5D9F" w:rsidRDefault="001B5D9F" w:rsidP="001B5D9F">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0A950323" w14:textId="77777777" w:rsidR="001B5D9F" w:rsidRPr="001B5D9F" w:rsidRDefault="001B5D9F" w:rsidP="001B5D9F">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2740AF50" w14:textId="1F950F90" w:rsidR="003B0A18" w:rsidRDefault="003B0A18" w:rsidP="00C85B31">
      <w:pPr>
        <w:pStyle w:val="Nadpis1"/>
        <w:rPr>
          <w:lang w:val="en-GB"/>
        </w:rPr>
      </w:pPr>
      <w:r w:rsidRPr="00164757">
        <w:rPr>
          <w:lang w:val="en-GB"/>
        </w:rPr>
        <w:lastRenderedPageBreak/>
        <w:fldChar w:fldCharType="end"/>
      </w:r>
      <w:bookmarkStart w:id="15" w:name="_Toc490902161"/>
      <w:r w:rsidR="00C85B31">
        <w:rPr>
          <w:lang w:val="en-GB"/>
        </w:rPr>
        <w:t>List of Appendixes</w:t>
      </w:r>
      <w:bookmarkEnd w:id="15"/>
    </w:p>
    <w:p w14:paraId="4A934F43" w14:textId="77777777" w:rsidR="00C85B31" w:rsidRPr="00F7652C" w:rsidRDefault="00C85B31" w:rsidP="00C85B31">
      <w:pPr>
        <w:pStyle w:val="Zkladntext"/>
        <w:rPr>
          <w:lang w:val="en-GB"/>
        </w:rPr>
      </w:pPr>
      <w:r w:rsidRPr="00F7652C">
        <w:rPr>
          <w:lang w:val="en-GB"/>
        </w:rPr>
        <w:t>The purpose of your app</w:t>
      </w:r>
      <w:r>
        <w:rPr>
          <w:lang w:val="en-GB"/>
        </w:rPr>
        <w:t>endices is to provide extra inf</w:t>
      </w:r>
      <w:r w:rsidRPr="00F7652C">
        <w:rPr>
          <w:lang w:val="en-GB"/>
        </w:rPr>
        <w:t>o</w:t>
      </w:r>
      <w:r>
        <w:rPr>
          <w:lang w:val="en-GB"/>
        </w:rPr>
        <w:t>r</w:t>
      </w:r>
      <w:r w:rsidRPr="00F7652C">
        <w:rPr>
          <w:lang w:val="en-GB"/>
        </w:rPr>
        <w:t xml:space="preserve">mation to the expert reader. </w:t>
      </w:r>
      <w:r>
        <w:rPr>
          <w:lang w:val="en-GB"/>
        </w:rPr>
        <w:t>List the appendices in order of mention.</w:t>
      </w:r>
    </w:p>
    <w:p w14:paraId="105488A5" w14:textId="77777777" w:rsidR="00C85B31" w:rsidRDefault="00C85B31" w:rsidP="00C85B31">
      <w:pPr>
        <w:pStyle w:val="Zkladntext"/>
        <w:rPr>
          <w:lang w:val="da-DK"/>
        </w:rPr>
      </w:pPr>
      <w:r>
        <w:rPr>
          <w:lang w:val="da-DK"/>
        </w:rPr>
        <w:t>Examples of appendices</w:t>
      </w:r>
    </w:p>
    <w:p w14:paraId="160AEA7A" w14:textId="77777777" w:rsidR="00C85B31" w:rsidRDefault="00C85B31" w:rsidP="00C85B31">
      <w:pPr>
        <w:pStyle w:val="Zoznamsodrkami"/>
        <w:numPr>
          <w:ilvl w:val="0"/>
          <w:numId w:val="6"/>
        </w:numPr>
        <w:rPr>
          <w:lang w:val="en-GB"/>
        </w:rPr>
      </w:pPr>
      <w:r w:rsidRPr="00CC68C1">
        <w:rPr>
          <w:lang w:val="en-GB"/>
        </w:rPr>
        <w:t>Project Description</w:t>
      </w:r>
    </w:p>
    <w:p w14:paraId="3BD1F734" w14:textId="77777777" w:rsidR="00C85B31" w:rsidRDefault="00C85B31" w:rsidP="00C85B31">
      <w:pPr>
        <w:pStyle w:val="Zoznamsodrkami"/>
        <w:numPr>
          <w:ilvl w:val="0"/>
          <w:numId w:val="6"/>
        </w:numPr>
        <w:rPr>
          <w:lang w:val="en-GB"/>
        </w:rPr>
      </w:pPr>
      <w:r>
        <w:rPr>
          <w:lang w:val="en-GB"/>
        </w:rPr>
        <w:t>User Guide</w:t>
      </w:r>
    </w:p>
    <w:p w14:paraId="0105582B" w14:textId="77777777" w:rsidR="00C85B31" w:rsidRDefault="00C85B31" w:rsidP="00C85B31">
      <w:pPr>
        <w:pStyle w:val="Zoznamsodrkami"/>
        <w:numPr>
          <w:ilvl w:val="0"/>
          <w:numId w:val="6"/>
        </w:numPr>
        <w:rPr>
          <w:lang w:val="en-GB"/>
        </w:rPr>
      </w:pPr>
      <w:r>
        <w:rPr>
          <w:lang w:val="en-GB"/>
        </w:rPr>
        <w:t>Source code – source documentation</w:t>
      </w:r>
    </w:p>
    <w:p w14:paraId="451407AB" w14:textId="77777777" w:rsidR="00C85B31" w:rsidRDefault="00C85B31" w:rsidP="00C85B31">
      <w:pPr>
        <w:pStyle w:val="Zoznamsodrkami"/>
        <w:numPr>
          <w:ilvl w:val="0"/>
          <w:numId w:val="6"/>
        </w:numPr>
        <w:rPr>
          <w:lang w:val="en-GB"/>
        </w:rPr>
      </w:pPr>
      <w:r>
        <w:rPr>
          <w:lang w:val="en-GB"/>
        </w:rPr>
        <w:t>Diagrams</w:t>
      </w:r>
    </w:p>
    <w:p w14:paraId="2C76FEBE" w14:textId="77777777" w:rsidR="00C85B31" w:rsidRDefault="00C85B31" w:rsidP="00C85B31">
      <w:pPr>
        <w:pStyle w:val="Zoznamsodrkami"/>
        <w:numPr>
          <w:ilvl w:val="0"/>
          <w:numId w:val="6"/>
        </w:numPr>
        <w:rPr>
          <w:lang w:val="en-GB"/>
        </w:rPr>
      </w:pPr>
      <w:r>
        <w:rPr>
          <w:lang w:val="en-GB"/>
        </w:rPr>
        <w:t>Data sheets</w:t>
      </w:r>
    </w:p>
    <w:p w14:paraId="6C17993C" w14:textId="77777777" w:rsidR="00C85B31" w:rsidRPr="00CC68C1" w:rsidRDefault="00C85B31" w:rsidP="00C85B31">
      <w:pPr>
        <w:pStyle w:val="Zoznamsodrkami"/>
        <w:numPr>
          <w:ilvl w:val="0"/>
          <w:numId w:val="6"/>
        </w:numPr>
        <w:rPr>
          <w:lang w:val="en-GB"/>
        </w:rPr>
      </w:pPr>
      <w:r>
        <w:rPr>
          <w:lang w:val="en-GB"/>
        </w:rPr>
        <w:t>Etc.</w:t>
      </w:r>
    </w:p>
    <w:p w14:paraId="3482C461" w14:textId="77777777" w:rsidR="00C85B31" w:rsidRPr="00C85B31" w:rsidRDefault="00C85B31" w:rsidP="00C85B31">
      <w:pPr>
        <w:pStyle w:val="Zkladntext"/>
        <w:rPr>
          <w:lang w:val="en-GB"/>
        </w:rPr>
      </w:pPr>
    </w:p>
    <w:p w14:paraId="77926627" w14:textId="77777777" w:rsidR="000A528D" w:rsidRDefault="008D3689" w:rsidP="00164757">
      <w:pPr>
        <w:pStyle w:val="AAppendix"/>
        <w:rPr>
          <w:lang w:val="en-GB"/>
        </w:rPr>
      </w:pPr>
      <w:bookmarkStart w:id="16" w:name="_Toc490902162"/>
      <w:r>
        <w:rPr>
          <w:lang w:val="en-GB"/>
        </w:rPr>
        <w:lastRenderedPageBreak/>
        <w:t>Project Description</w:t>
      </w:r>
      <w:bookmarkEnd w:id="16"/>
    </w:p>
    <w:p w14:paraId="07431AFA" w14:textId="23E2AAE5" w:rsidR="00F7652C" w:rsidRPr="00C85B31" w:rsidRDefault="00372017" w:rsidP="00C27C63">
      <w:pPr>
        <w:pStyle w:val="Zkladntext"/>
        <w:rPr>
          <w:lang w:val="en-GB"/>
        </w:rPr>
      </w:pPr>
      <w:r>
        <w:rPr>
          <w:lang w:val="en-GB"/>
        </w:rPr>
        <w:t>Insert</w:t>
      </w:r>
      <w:r w:rsidR="00C27C63">
        <w:rPr>
          <w:lang w:val="en-GB"/>
        </w:rPr>
        <w:t xml:space="preserve"> the original Project Description in here.</w:t>
      </w:r>
    </w:p>
    <w:p w14:paraId="1F45852D" w14:textId="77777777" w:rsidR="00F7652C" w:rsidRPr="00CC68C1" w:rsidRDefault="00F7652C" w:rsidP="00C27C63">
      <w:pPr>
        <w:pStyle w:val="Zkladntext"/>
        <w:rPr>
          <w:lang w:val="en-GB"/>
        </w:rPr>
      </w:pPr>
    </w:p>
    <w:sectPr w:rsidR="00F7652C" w:rsidRPr="00CC68C1" w:rsidSect="00644D6C">
      <w:headerReference w:type="default" r:id="rId15"/>
      <w:footerReference w:type="default" r:id="rId16"/>
      <w:pgSz w:w="11906" w:h="16838" w:code="9"/>
      <w:pgMar w:top="1213" w:right="1106" w:bottom="1259" w:left="1701" w:header="709" w:footer="4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2A7FC" w14:textId="77777777" w:rsidR="00275F0C" w:rsidRDefault="00275F0C">
      <w:r>
        <w:separator/>
      </w:r>
    </w:p>
  </w:endnote>
  <w:endnote w:type="continuationSeparator" w:id="0">
    <w:p w14:paraId="5DAA46C9" w14:textId="77777777" w:rsidR="00275F0C" w:rsidRDefault="00275F0C">
      <w:r>
        <w:continuationSeparator/>
      </w:r>
    </w:p>
  </w:endnote>
  <w:endnote w:type="continuationNotice" w:id="1">
    <w:p w14:paraId="5637E93D" w14:textId="77777777" w:rsidR="00275F0C" w:rsidRDefault="00275F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Sans Serif">
    <w:panose1 w:val="020B0604020202020204"/>
    <w:charset w:val="EE"/>
    <w:family w:val="swiss"/>
    <w:pitch w:val="variable"/>
    <w:sig w:usb0="E5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riekatabuky"/>
      <w:tblW w:w="9761" w:type="dxa"/>
      <w:tblInd w:w="-473" w:type="dxa"/>
      <w:tblLayout w:type="fixed"/>
      <w:tblLook w:val="01E0" w:firstRow="1" w:lastRow="1" w:firstColumn="1" w:lastColumn="1" w:noHBand="0" w:noVBand="0"/>
    </w:tblPr>
    <w:tblGrid>
      <w:gridCol w:w="6161"/>
      <w:gridCol w:w="2520"/>
      <w:gridCol w:w="1080"/>
    </w:tblGrid>
    <w:tr w:rsidR="00A373C2" w14:paraId="3CFF30EF" w14:textId="77777777" w:rsidTr="00ED26D7">
      <w:tc>
        <w:tcPr>
          <w:tcW w:w="6161" w:type="dxa"/>
        </w:tcPr>
        <w:p w14:paraId="04DC998A" w14:textId="77777777" w:rsidR="00A373C2" w:rsidRPr="0044531F" w:rsidRDefault="00A373C2" w:rsidP="00492654">
          <w:pPr>
            <w:pStyle w:val="Pta"/>
            <w:ind w:left="0"/>
            <w:rPr>
              <w:sz w:val="16"/>
              <w:szCs w:val="16"/>
              <w:lang w:val="da-DK"/>
            </w:rPr>
          </w:pPr>
        </w:p>
      </w:tc>
      <w:tc>
        <w:tcPr>
          <w:tcW w:w="3600" w:type="dxa"/>
          <w:gridSpan w:val="2"/>
        </w:tcPr>
        <w:p w14:paraId="1DFAE3BB" w14:textId="786BB91F" w:rsidR="00A373C2" w:rsidRPr="000D0742" w:rsidRDefault="00342AB4" w:rsidP="00F8767B">
          <w:pPr>
            <w:pStyle w:val="Pta"/>
            <w:ind w:left="0"/>
            <w:jc w:val="right"/>
            <w:rPr>
              <w:sz w:val="16"/>
              <w:szCs w:val="16"/>
            </w:rPr>
          </w:pPr>
          <w:r w:rsidRPr="000D0742">
            <w:rPr>
              <w:sz w:val="16"/>
              <w:szCs w:val="16"/>
            </w:rPr>
            <w:t xml:space="preserve">Version: </w:t>
          </w:r>
          <w:r w:rsidR="00275F0C">
            <w:fldChar w:fldCharType="begin"/>
          </w:r>
          <w:r w:rsidR="00275F0C">
            <w:instrText xml:space="preserve"> REF Version  \* MERGEFORMAT </w:instrText>
          </w:r>
          <w:r w:rsidR="00275F0C">
            <w:fldChar w:fldCharType="separate"/>
          </w:r>
          <w:r w:rsidR="005E7656" w:rsidRPr="005E7656">
            <w:rPr>
              <w:sz w:val="16"/>
              <w:szCs w:val="16"/>
            </w:rPr>
            <w:t>1.0.0</w:t>
          </w:r>
          <w:r w:rsidR="00275F0C">
            <w:rPr>
              <w:sz w:val="16"/>
              <w:szCs w:val="16"/>
            </w:rPr>
            <w:fldChar w:fldCharType="end"/>
          </w:r>
        </w:p>
      </w:tc>
    </w:tr>
    <w:tr w:rsidR="006051E4" w14:paraId="612AF700" w14:textId="77777777">
      <w:tc>
        <w:tcPr>
          <w:tcW w:w="6161" w:type="dxa"/>
        </w:tcPr>
        <w:p w14:paraId="25051CEA" w14:textId="277A1839" w:rsidR="006051E4" w:rsidRPr="000D0742" w:rsidRDefault="006051E4" w:rsidP="009D1E48">
          <w:pPr>
            <w:pStyle w:val="Pta"/>
            <w:ind w:left="0"/>
            <w:rPr>
              <w:sz w:val="16"/>
              <w:szCs w:val="16"/>
            </w:rPr>
          </w:pPr>
          <w:r w:rsidRPr="000D0742">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sidR="005E7656">
            <w:rPr>
              <w:noProof/>
              <w:sz w:val="16"/>
              <w:szCs w:val="16"/>
            </w:rPr>
            <w:t>ICT BPR2 Project template.docx</w:t>
          </w:r>
          <w:r>
            <w:rPr>
              <w:sz w:val="16"/>
              <w:szCs w:val="16"/>
            </w:rPr>
            <w:fldChar w:fldCharType="end"/>
          </w:r>
        </w:p>
      </w:tc>
      <w:tc>
        <w:tcPr>
          <w:tcW w:w="2520" w:type="dxa"/>
        </w:tcPr>
        <w:p w14:paraId="5032F98D" w14:textId="386CE012" w:rsidR="006051E4" w:rsidRPr="000D0742" w:rsidRDefault="006051E4" w:rsidP="0077499F">
          <w:pPr>
            <w:pStyle w:val="Pta"/>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50088D">
            <w:rPr>
              <w:noProof/>
              <w:sz w:val="16"/>
              <w:szCs w:val="16"/>
            </w:rPr>
            <w:t>2017-09-05</w:t>
          </w:r>
          <w:r w:rsidRPr="000D0742">
            <w:rPr>
              <w:sz w:val="16"/>
              <w:szCs w:val="16"/>
            </w:rPr>
            <w:fldChar w:fldCharType="end"/>
          </w:r>
        </w:p>
      </w:tc>
      <w:tc>
        <w:tcPr>
          <w:tcW w:w="1080" w:type="dxa"/>
        </w:tcPr>
        <w:p w14:paraId="4E9C6712" w14:textId="002493E2" w:rsidR="006051E4" w:rsidRPr="0077499F" w:rsidRDefault="006051E4" w:rsidP="0077499F">
          <w:pPr>
            <w:pStyle w:val="Pta"/>
            <w:jc w:val="right"/>
            <w:rPr>
              <w:sz w:val="16"/>
              <w:szCs w:val="16"/>
            </w:rPr>
          </w:pPr>
          <w:r w:rsidRPr="0077499F">
            <w:rPr>
              <w:rStyle w:val="slostrany"/>
              <w:sz w:val="16"/>
              <w:szCs w:val="16"/>
            </w:rPr>
            <w:fldChar w:fldCharType="begin"/>
          </w:r>
          <w:r w:rsidRPr="0077499F">
            <w:rPr>
              <w:rStyle w:val="slostrany"/>
              <w:sz w:val="16"/>
              <w:szCs w:val="16"/>
            </w:rPr>
            <w:instrText xml:space="preserve"> PAGE </w:instrText>
          </w:r>
          <w:r w:rsidRPr="0077499F">
            <w:rPr>
              <w:rStyle w:val="slostrany"/>
              <w:sz w:val="16"/>
              <w:szCs w:val="16"/>
            </w:rPr>
            <w:fldChar w:fldCharType="separate"/>
          </w:r>
          <w:r w:rsidR="0050088D">
            <w:rPr>
              <w:rStyle w:val="slostrany"/>
              <w:noProof/>
              <w:sz w:val="16"/>
              <w:szCs w:val="16"/>
            </w:rPr>
            <w:t>1</w:t>
          </w:r>
          <w:r w:rsidRPr="0077499F">
            <w:rPr>
              <w:rStyle w:val="slostrany"/>
              <w:sz w:val="16"/>
              <w:szCs w:val="16"/>
            </w:rPr>
            <w:fldChar w:fldCharType="end"/>
          </w:r>
          <w:r w:rsidRPr="0077499F">
            <w:rPr>
              <w:rStyle w:val="slostrany"/>
              <w:sz w:val="16"/>
              <w:szCs w:val="16"/>
            </w:rPr>
            <w:t xml:space="preserve"> of </w:t>
          </w:r>
          <w:r w:rsidRPr="0077499F">
            <w:rPr>
              <w:rStyle w:val="slostrany"/>
              <w:sz w:val="16"/>
              <w:szCs w:val="16"/>
            </w:rPr>
            <w:fldChar w:fldCharType="begin"/>
          </w:r>
          <w:r w:rsidRPr="0077499F">
            <w:rPr>
              <w:rStyle w:val="slostrany"/>
              <w:sz w:val="16"/>
              <w:szCs w:val="16"/>
            </w:rPr>
            <w:instrText xml:space="preserve"> NUMPAGES </w:instrText>
          </w:r>
          <w:r w:rsidRPr="0077499F">
            <w:rPr>
              <w:rStyle w:val="slostrany"/>
              <w:sz w:val="16"/>
              <w:szCs w:val="16"/>
            </w:rPr>
            <w:fldChar w:fldCharType="separate"/>
          </w:r>
          <w:r w:rsidR="0050088D">
            <w:rPr>
              <w:rStyle w:val="slostrany"/>
              <w:noProof/>
              <w:sz w:val="16"/>
              <w:szCs w:val="16"/>
            </w:rPr>
            <w:t>17</w:t>
          </w:r>
          <w:r w:rsidRPr="0077499F">
            <w:rPr>
              <w:rStyle w:val="slostrany"/>
              <w:sz w:val="16"/>
              <w:szCs w:val="16"/>
            </w:rPr>
            <w:fldChar w:fldCharType="end"/>
          </w:r>
        </w:p>
      </w:tc>
    </w:tr>
  </w:tbl>
  <w:p w14:paraId="4852B68E" w14:textId="77777777" w:rsidR="006051E4" w:rsidRPr="00FC298C" w:rsidRDefault="006051E4" w:rsidP="009711A1">
    <w:pPr>
      <w:pStyle w:val="Pta"/>
      <w:tabs>
        <w:tab w:val="clear" w:pos="9638"/>
      </w:tabs>
      <w:ind w:left="0"/>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riekatabuky"/>
      <w:tblW w:w="9761" w:type="dxa"/>
      <w:tblInd w:w="-473" w:type="dxa"/>
      <w:tblLayout w:type="fixed"/>
      <w:tblLook w:val="01E0" w:firstRow="1" w:lastRow="1" w:firstColumn="1" w:lastColumn="1" w:noHBand="0" w:noVBand="0"/>
    </w:tblPr>
    <w:tblGrid>
      <w:gridCol w:w="6161"/>
      <w:gridCol w:w="2520"/>
      <w:gridCol w:w="1080"/>
    </w:tblGrid>
    <w:tr w:rsidR="00A373C2" w14:paraId="56FF06BF" w14:textId="77777777" w:rsidTr="0097073D">
      <w:tc>
        <w:tcPr>
          <w:tcW w:w="6161" w:type="dxa"/>
        </w:tcPr>
        <w:p w14:paraId="3ABCE746" w14:textId="77777777" w:rsidR="00A373C2" w:rsidRPr="00200917" w:rsidRDefault="00A373C2" w:rsidP="00492654">
          <w:pPr>
            <w:pStyle w:val="Pta"/>
            <w:ind w:left="0"/>
            <w:rPr>
              <w:sz w:val="16"/>
              <w:szCs w:val="16"/>
              <w:lang w:val="da-DK"/>
            </w:rPr>
          </w:pPr>
        </w:p>
      </w:tc>
      <w:tc>
        <w:tcPr>
          <w:tcW w:w="3600" w:type="dxa"/>
          <w:gridSpan w:val="2"/>
        </w:tcPr>
        <w:p w14:paraId="7C013FF1" w14:textId="7B0B9AF2" w:rsidR="00A373C2" w:rsidRPr="000D0742" w:rsidRDefault="00342AB4" w:rsidP="006F15DF">
          <w:pPr>
            <w:pStyle w:val="Pta"/>
            <w:ind w:left="0"/>
            <w:rPr>
              <w:sz w:val="16"/>
              <w:szCs w:val="16"/>
            </w:rPr>
          </w:pPr>
          <w:r w:rsidRPr="000D0742">
            <w:rPr>
              <w:sz w:val="16"/>
              <w:szCs w:val="16"/>
            </w:rPr>
            <w:t xml:space="preserve">Version: </w:t>
          </w:r>
          <w:r w:rsidR="00275F0C">
            <w:fldChar w:fldCharType="begin"/>
          </w:r>
          <w:r w:rsidR="00275F0C">
            <w:instrText xml:space="preserve"> REF Version  \* MERGEFORMAT </w:instrText>
          </w:r>
          <w:r w:rsidR="00275F0C">
            <w:fldChar w:fldCharType="separate"/>
          </w:r>
          <w:r w:rsidR="005E7656" w:rsidRPr="005E7656">
            <w:rPr>
              <w:sz w:val="16"/>
              <w:szCs w:val="16"/>
            </w:rPr>
            <w:t>1.0.0</w:t>
          </w:r>
          <w:r w:rsidR="00275F0C">
            <w:rPr>
              <w:sz w:val="16"/>
              <w:szCs w:val="16"/>
            </w:rPr>
            <w:fldChar w:fldCharType="end"/>
          </w:r>
        </w:p>
      </w:tc>
    </w:tr>
    <w:tr w:rsidR="006051E4" w14:paraId="660130FC" w14:textId="77777777">
      <w:tc>
        <w:tcPr>
          <w:tcW w:w="6161" w:type="dxa"/>
        </w:tcPr>
        <w:p w14:paraId="10B2B384" w14:textId="5E83D294" w:rsidR="006051E4" w:rsidRPr="000D0742" w:rsidRDefault="006051E4" w:rsidP="00ED0CA5">
          <w:pPr>
            <w:pStyle w:val="Pta"/>
            <w:ind w:left="0"/>
            <w:rPr>
              <w:sz w:val="16"/>
              <w:szCs w:val="16"/>
            </w:rPr>
          </w:pPr>
          <w:r w:rsidRPr="000D0742">
            <w:rPr>
              <w:sz w:val="16"/>
              <w:szCs w:val="16"/>
            </w:rPr>
            <w:t xml:space="preserve">File: </w:t>
          </w:r>
          <w:r>
            <w:rPr>
              <w:sz w:val="16"/>
              <w:szCs w:val="16"/>
            </w:rPr>
            <w:fldChar w:fldCharType="begin"/>
          </w:r>
          <w:r w:rsidRPr="00164757">
            <w:rPr>
              <w:sz w:val="16"/>
              <w:szCs w:val="16"/>
            </w:rPr>
            <w:instrText xml:space="preserve"> FILENAME   \* MERGEFORMAT </w:instrText>
          </w:r>
          <w:r>
            <w:rPr>
              <w:sz w:val="16"/>
              <w:szCs w:val="16"/>
            </w:rPr>
            <w:fldChar w:fldCharType="separate"/>
          </w:r>
          <w:r w:rsidR="005E7656">
            <w:rPr>
              <w:noProof/>
              <w:sz w:val="16"/>
              <w:szCs w:val="16"/>
            </w:rPr>
            <w:t>ICT BPR2 Project template.docx</w:t>
          </w:r>
          <w:r>
            <w:rPr>
              <w:sz w:val="16"/>
              <w:szCs w:val="16"/>
            </w:rPr>
            <w:fldChar w:fldCharType="end"/>
          </w:r>
        </w:p>
      </w:tc>
      <w:tc>
        <w:tcPr>
          <w:tcW w:w="2520" w:type="dxa"/>
        </w:tcPr>
        <w:p w14:paraId="329D9889" w14:textId="0EC304A9" w:rsidR="006051E4" w:rsidRPr="000D0742" w:rsidRDefault="006051E4" w:rsidP="00ED0CA5">
          <w:pPr>
            <w:pStyle w:val="Pta"/>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50088D">
            <w:rPr>
              <w:noProof/>
              <w:sz w:val="16"/>
              <w:szCs w:val="16"/>
            </w:rPr>
            <w:t>2017-09-05</w:t>
          </w:r>
          <w:r w:rsidRPr="000D0742">
            <w:rPr>
              <w:sz w:val="16"/>
              <w:szCs w:val="16"/>
            </w:rPr>
            <w:fldChar w:fldCharType="end"/>
          </w:r>
        </w:p>
      </w:tc>
      <w:tc>
        <w:tcPr>
          <w:tcW w:w="1080" w:type="dxa"/>
        </w:tcPr>
        <w:p w14:paraId="62F1817B" w14:textId="7CCFD409" w:rsidR="006051E4" w:rsidRPr="0077499F" w:rsidRDefault="006051E4" w:rsidP="00ED0CA5">
          <w:pPr>
            <w:pStyle w:val="Pta"/>
            <w:jc w:val="right"/>
            <w:rPr>
              <w:sz w:val="16"/>
              <w:szCs w:val="16"/>
            </w:rPr>
          </w:pPr>
          <w:r w:rsidRPr="0077499F">
            <w:rPr>
              <w:rStyle w:val="slostrany"/>
              <w:sz w:val="16"/>
              <w:szCs w:val="16"/>
            </w:rPr>
            <w:fldChar w:fldCharType="begin"/>
          </w:r>
          <w:r w:rsidRPr="0077499F">
            <w:rPr>
              <w:rStyle w:val="slostrany"/>
              <w:sz w:val="16"/>
              <w:szCs w:val="16"/>
            </w:rPr>
            <w:instrText xml:space="preserve"> PAGE </w:instrText>
          </w:r>
          <w:r w:rsidRPr="0077499F">
            <w:rPr>
              <w:rStyle w:val="slostrany"/>
              <w:sz w:val="16"/>
              <w:szCs w:val="16"/>
            </w:rPr>
            <w:fldChar w:fldCharType="separate"/>
          </w:r>
          <w:r w:rsidR="00900CD9">
            <w:rPr>
              <w:rStyle w:val="slostrany"/>
              <w:noProof/>
              <w:sz w:val="16"/>
              <w:szCs w:val="16"/>
            </w:rPr>
            <w:t>7</w:t>
          </w:r>
          <w:r w:rsidRPr="0077499F">
            <w:rPr>
              <w:rStyle w:val="slostrany"/>
              <w:sz w:val="16"/>
              <w:szCs w:val="16"/>
            </w:rPr>
            <w:fldChar w:fldCharType="end"/>
          </w:r>
          <w:r w:rsidRPr="0077499F">
            <w:rPr>
              <w:rStyle w:val="slostrany"/>
              <w:sz w:val="16"/>
              <w:szCs w:val="16"/>
            </w:rPr>
            <w:t xml:space="preserve"> of </w:t>
          </w:r>
          <w:r w:rsidRPr="0077499F">
            <w:rPr>
              <w:rStyle w:val="slostrany"/>
              <w:sz w:val="16"/>
              <w:szCs w:val="16"/>
            </w:rPr>
            <w:fldChar w:fldCharType="begin"/>
          </w:r>
          <w:r w:rsidRPr="0077499F">
            <w:rPr>
              <w:rStyle w:val="slostrany"/>
              <w:sz w:val="16"/>
              <w:szCs w:val="16"/>
            </w:rPr>
            <w:instrText xml:space="preserve"> NUMPAGES </w:instrText>
          </w:r>
          <w:r w:rsidRPr="0077499F">
            <w:rPr>
              <w:rStyle w:val="slostrany"/>
              <w:sz w:val="16"/>
              <w:szCs w:val="16"/>
            </w:rPr>
            <w:fldChar w:fldCharType="separate"/>
          </w:r>
          <w:r w:rsidR="00900CD9">
            <w:rPr>
              <w:rStyle w:val="slostrany"/>
              <w:noProof/>
              <w:sz w:val="16"/>
              <w:szCs w:val="16"/>
            </w:rPr>
            <w:t>17</w:t>
          </w:r>
          <w:r w:rsidRPr="0077499F">
            <w:rPr>
              <w:rStyle w:val="slostrany"/>
              <w:sz w:val="16"/>
              <w:szCs w:val="16"/>
            </w:rPr>
            <w:fldChar w:fldCharType="end"/>
          </w:r>
        </w:p>
      </w:tc>
    </w:tr>
  </w:tbl>
  <w:p w14:paraId="56C12390" w14:textId="77777777" w:rsidR="006051E4" w:rsidRPr="004A2E6C" w:rsidRDefault="006051E4">
    <w:pPr>
      <w:pStyle w:val="Pta"/>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0BBB5" w14:textId="77777777" w:rsidR="00275F0C" w:rsidRDefault="00275F0C">
      <w:r>
        <w:separator/>
      </w:r>
    </w:p>
  </w:footnote>
  <w:footnote w:type="continuationSeparator" w:id="0">
    <w:p w14:paraId="15FD39ED" w14:textId="77777777" w:rsidR="00275F0C" w:rsidRDefault="00275F0C">
      <w:r>
        <w:continuationSeparator/>
      </w:r>
    </w:p>
  </w:footnote>
  <w:footnote w:type="continuationNotice" w:id="1">
    <w:p w14:paraId="63CB5D26" w14:textId="77777777" w:rsidR="00275F0C" w:rsidRDefault="00275F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419D6" w14:textId="77777777" w:rsidR="006051E4" w:rsidRPr="005057E6" w:rsidRDefault="006051E4" w:rsidP="001E688A">
    <w:pPr>
      <w:pStyle w:val="Hlavika"/>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val="sk-SK" w:eastAsia="sk-SK"/>
      </w:rPr>
      <w:drawing>
        <wp:anchor distT="0" distB="0" distL="114300" distR="114300" simplePos="0" relativeHeight="251658241" behindDoc="1" locked="0" layoutInCell="1" allowOverlap="1" wp14:anchorId="573D928D" wp14:editId="702C16BE">
          <wp:simplePos x="0" y="0"/>
          <wp:positionH relativeFrom="column">
            <wp:posOffset>5071745</wp:posOffset>
          </wp:positionH>
          <wp:positionV relativeFrom="paragraph">
            <wp:posOffset>-160020</wp:posOffset>
          </wp:positionV>
          <wp:extent cx="1100455" cy="365760"/>
          <wp:effectExtent l="0" t="0" r="4445" b="0"/>
          <wp:wrapNone/>
          <wp:docPr id="18" name="Picture 18"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365760"/>
                  </a:xfrm>
                  <a:prstGeom prst="rect">
                    <a:avLst/>
                  </a:prstGeom>
                  <a:noFill/>
                  <a:ln>
                    <a:noFill/>
                  </a:ln>
                </pic:spPr>
              </pic:pic>
            </a:graphicData>
          </a:graphic>
        </wp:anchor>
      </w:drawing>
    </w:r>
    <w:r>
      <w:rPr>
        <w:b/>
        <w:sz w:val="18"/>
        <w:szCs w:val="18"/>
        <w:lang w:val="en-GB"/>
      </w:rPr>
      <w:t>Title</w:t>
    </w:r>
    <w:r w:rsidRPr="005057E6">
      <w:rPr>
        <w:b/>
        <w:sz w:val="18"/>
        <w:szCs w:val="18"/>
        <w:lang w:val="en-GB"/>
      </w:rPr>
      <w:tab/>
    </w:r>
    <w:r>
      <w:rPr>
        <w:b/>
        <w:sz w:val="18"/>
        <w:szCs w:val="18"/>
        <w:lang w:val="en-GB"/>
      </w:rPr>
      <w:t>Subtitle</w:t>
    </w:r>
    <w:r w:rsidRPr="005057E6">
      <w:rPr>
        <w:b/>
        <w:sz w:val="18"/>
        <w:szCs w:val="18"/>
        <w:lang w:val="en-GB"/>
      </w:rPr>
      <w:tab/>
      <w:t xml:space="preserve"> </w:t>
    </w:r>
    <w:r w:rsidRPr="005057E6">
      <w:rPr>
        <w:b/>
        <w:sz w:val="18"/>
        <w:szCs w:val="18"/>
        <w:lang w:val="en-G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B2E15" w14:textId="77777777" w:rsidR="006051E4" w:rsidRDefault="00E570D6" w:rsidP="00B96D6B">
    <w:pPr>
      <w:pStyle w:val="Hlavika"/>
      <w:tabs>
        <w:tab w:val="clear" w:pos="4819"/>
        <w:tab w:val="clear" w:pos="9638"/>
        <w:tab w:val="left" w:pos="8365"/>
      </w:tabs>
    </w:pPr>
    <w:r>
      <w:rPr>
        <w:b/>
        <w:noProof/>
        <w:sz w:val="18"/>
        <w:szCs w:val="18"/>
        <w:lang w:val="sk-SK" w:eastAsia="sk-SK"/>
      </w:rPr>
      <w:drawing>
        <wp:anchor distT="0" distB="0" distL="114300" distR="114300" simplePos="0" relativeHeight="251661313" behindDoc="1" locked="0" layoutInCell="1" allowOverlap="1" wp14:anchorId="667169F6" wp14:editId="27FAF4C9">
          <wp:simplePos x="0" y="0"/>
          <wp:positionH relativeFrom="column">
            <wp:posOffset>4973173</wp:posOffset>
          </wp:positionH>
          <wp:positionV relativeFrom="paragraph">
            <wp:posOffset>161</wp:posOffset>
          </wp:positionV>
          <wp:extent cx="621894" cy="622947"/>
          <wp:effectExtent l="0" t="0" r="6985"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D477B" w14:textId="77777777" w:rsidR="006051E4" w:rsidRPr="005057E6" w:rsidRDefault="00A474A6" w:rsidP="00A474A6">
    <w:pPr>
      <w:pStyle w:val="Hlavika"/>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val="sk-SK" w:eastAsia="sk-SK"/>
      </w:rPr>
      <w:drawing>
        <wp:anchor distT="0" distB="0" distL="114300" distR="114300" simplePos="0" relativeHeight="251659265" behindDoc="1" locked="0" layoutInCell="1" allowOverlap="1" wp14:anchorId="618D8481" wp14:editId="0D213FA1">
          <wp:simplePos x="0" y="0"/>
          <wp:positionH relativeFrom="column">
            <wp:posOffset>5382478</wp:posOffset>
          </wp:positionH>
          <wp:positionV relativeFrom="paragraph">
            <wp:posOffset>-252123</wp:posOffset>
          </wp:positionV>
          <wp:extent cx="621894" cy="622947"/>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r w:rsidR="001A1EA0">
      <w:rPr>
        <w:b/>
        <w:sz w:val="18"/>
        <w:szCs w:val="18"/>
        <w:lang w:val="en-GB"/>
      </w:rPr>
      <w:t>P</w:t>
    </w:r>
    <w:r w:rsidR="00E348E8">
      <w:rPr>
        <w:b/>
        <w:sz w:val="18"/>
        <w:szCs w:val="18"/>
        <w:lang w:val="en-GB"/>
      </w:rPr>
      <w:t>roject Title</w:t>
    </w:r>
    <w:r w:rsidR="00E348E8">
      <w:rPr>
        <w:b/>
        <w:sz w:val="18"/>
        <w:szCs w:val="18"/>
        <w:lang w:val="en-GB"/>
      </w:rPr>
      <w:tab/>
    </w:r>
    <w:r w:rsidR="00A373C2">
      <w:rPr>
        <w:b/>
        <w:sz w:val="18"/>
        <w:szCs w:val="18"/>
        <w:lang w:val="en-GB"/>
      </w:rPr>
      <w:t>Project</w:t>
    </w:r>
    <w:r w:rsidR="00DF5D01">
      <w:rPr>
        <w:b/>
        <w:sz w:val="18"/>
        <w:szCs w:val="18"/>
        <w:lang w:val="en-GB"/>
      </w:rPr>
      <w:t xml:space="preserve"> Guideline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E7883"/>
    <w:multiLevelType w:val="multilevel"/>
    <w:tmpl w:val="793C7502"/>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C935B7E"/>
    <w:multiLevelType w:val="hybridMultilevel"/>
    <w:tmpl w:val="8C7AAF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61A1AB4"/>
    <w:multiLevelType w:val="multilevel"/>
    <w:tmpl w:val="7B4C9824"/>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3">
    <w:nsid w:val="488B3057"/>
    <w:multiLevelType w:val="hybridMultilevel"/>
    <w:tmpl w:val="6C08E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304"/>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C2"/>
    <w:rsid w:val="0000057F"/>
    <w:rsid w:val="00000683"/>
    <w:rsid w:val="000052DF"/>
    <w:rsid w:val="00005710"/>
    <w:rsid w:val="00006464"/>
    <w:rsid w:val="00007385"/>
    <w:rsid w:val="0001042A"/>
    <w:rsid w:val="000110F4"/>
    <w:rsid w:val="00012D8D"/>
    <w:rsid w:val="00013573"/>
    <w:rsid w:val="00013FF7"/>
    <w:rsid w:val="00016DE0"/>
    <w:rsid w:val="000179B2"/>
    <w:rsid w:val="00017BC2"/>
    <w:rsid w:val="00017E60"/>
    <w:rsid w:val="0002194E"/>
    <w:rsid w:val="00021B09"/>
    <w:rsid w:val="00021B13"/>
    <w:rsid w:val="00021F00"/>
    <w:rsid w:val="00023F73"/>
    <w:rsid w:val="000261F7"/>
    <w:rsid w:val="00027B25"/>
    <w:rsid w:val="000305D8"/>
    <w:rsid w:val="00032B41"/>
    <w:rsid w:val="00033206"/>
    <w:rsid w:val="000332FD"/>
    <w:rsid w:val="00034931"/>
    <w:rsid w:val="00037BD2"/>
    <w:rsid w:val="00037DCB"/>
    <w:rsid w:val="000412CF"/>
    <w:rsid w:val="000428AA"/>
    <w:rsid w:val="0004325C"/>
    <w:rsid w:val="00043AAA"/>
    <w:rsid w:val="0004450B"/>
    <w:rsid w:val="000460F6"/>
    <w:rsid w:val="000468CA"/>
    <w:rsid w:val="00046B48"/>
    <w:rsid w:val="0004798D"/>
    <w:rsid w:val="00047CDB"/>
    <w:rsid w:val="00050D10"/>
    <w:rsid w:val="00053D13"/>
    <w:rsid w:val="000546D8"/>
    <w:rsid w:val="00054F2E"/>
    <w:rsid w:val="0005553F"/>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5E48"/>
    <w:rsid w:val="00077ED5"/>
    <w:rsid w:val="0008061D"/>
    <w:rsid w:val="00081A0B"/>
    <w:rsid w:val="00082C86"/>
    <w:rsid w:val="00084A02"/>
    <w:rsid w:val="00084DBF"/>
    <w:rsid w:val="000850FC"/>
    <w:rsid w:val="0008520E"/>
    <w:rsid w:val="00085327"/>
    <w:rsid w:val="00085422"/>
    <w:rsid w:val="00086FE2"/>
    <w:rsid w:val="00091147"/>
    <w:rsid w:val="00092494"/>
    <w:rsid w:val="0009291D"/>
    <w:rsid w:val="000944D8"/>
    <w:rsid w:val="00094C38"/>
    <w:rsid w:val="0009509D"/>
    <w:rsid w:val="000960D8"/>
    <w:rsid w:val="0009631A"/>
    <w:rsid w:val="000965A0"/>
    <w:rsid w:val="00096FAA"/>
    <w:rsid w:val="00097A44"/>
    <w:rsid w:val="000A094B"/>
    <w:rsid w:val="000A283E"/>
    <w:rsid w:val="000A2F57"/>
    <w:rsid w:val="000A528D"/>
    <w:rsid w:val="000A7377"/>
    <w:rsid w:val="000B0B44"/>
    <w:rsid w:val="000B1DDA"/>
    <w:rsid w:val="000B4405"/>
    <w:rsid w:val="000B4D6F"/>
    <w:rsid w:val="000B5EE9"/>
    <w:rsid w:val="000B633C"/>
    <w:rsid w:val="000B733C"/>
    <w:rsid w:val="000C1ACC"/>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5BD"/>
    <w:rsid w:val="000E5CB0"/>
    <w:rsid w:val="000E77CF"/>
    <w:rsid w:val="000F0A07"/>
    <w:rsid w:val="000F192C"/>
    <w:rsid w:val="000F19DF"/>
    <w:rsid w:val="000F362D"/>
    <w:rsid w:val="000F4AFA"/>
    <w:rsid w:val="000F4D80"/>
    <w:rsid w:val="001017AF"/>
    <w:rsid w:val="001021CC"/>
    <w:rsid w:val="001022A4"/>
    <w:rsid w:val="00102B53"/>
    <w:rsid w:val="0010454C"/>
    <w:rsid w:val="00104A69"/>
    <w:rsid w:val="00104B6A"/>
    <w:rsid w:val="001058A3"/>
    <w:rsid w:val="001113B1"/>
    <w:rsid w:val="00111B83"/>
    <w:rsid w:val="0011445A"/>
    <w:rsid w:val="0011476A"/>
    <w:rsid w:val="001155F6"/>
    <w:rsid w:val="00116E8A"/>
    <w:rsid w:val="00117E0B"/>
    <w:rsid w:val="00120652"/>
    <w:rsid w:val="00121DA8"/>
    <w:rsid w:val="00121DE0"/>
    <w:rsid w:val="00123D22"/>
    <w:rsid w:val="001244E4"/>
    <w:rsid w:val="00127597"/>
    <w:rsid w:val="0013015B"/>
    <w:rsid w:val="001309E7"/>
    <w:rsid w:val="00130A85"/>
    <w:rsid w:val="001317F6"/>
    <w:rsid w:val="0013259B"/>
    <w:rsid w:val="00135832"/>
    <w:rsid w:val="0013642D"/>
    <w:rsid w:val="00136E01"/>
    <w:rsid w:val="00137246"/>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625BF"/>
    <w:rsid w:val="00162C21"/>
    <w:rsid w:val="00164757"/>
    <w:rsid w:val="00165204"/>
    <w:rsid w:val="00165F8A"/>
    <w:rsid w:val="00170105"/>
    <w:rsid w:val="001712D1"/>
    <w:rsid w:val="00172220"/>
    <w:rsid w:val="0017233C"/>
    <w:rsid w:val="0017253D"/>
    <w:rsid w:val="00172B50"/>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BA4"/>
    <w:rsid w:val="001A5041"/>
    <w:rsid w:val="001A67A5"/>
    <w:rsid w:val="001A7D96"/>
    <w:rsid w:val="001B3748"/>
    <w:rsid w:val="001B4A3E"/>
    <w:rsid w:val="001B4CCF"/>
    <w:rsid w:val="001B5D9F"/>
    <w:rsid w:val="001B6FE9"/>
    <w:rsid w:val="001C228D"/>
    <w:rsid w:val="001C2364"/>
    <w:rsid w:val="001C263C"/>
    <w:rsid w:val="001C4523"/>
    <w:rsid w:val="001C4C6B"/>
    <w:rsid w:val="001C58A0"/>
    <w:rsid w:val="001C6DCB"/>
    <w:rsid w:val="001C7DA8"/>
    <w:rsid w:val="001D3BDD"/>
    <w:rsid w:val="001D433A"/>
    <w:rsid w:val="001D5481"/>
    <w:rsid w:val="001D6EAD"/>
    <w:rsid w:val="001E1E71"/>
    <w:rsid w:val="001E23F9"/>
    <w:rsid w:val="001E2A80"/>
    <w:rsid w:val="001E33B8"/>
    <w:rsid w:val="001E3F06"/>
    <w:rsid w:val="001E42CE"/>
    <w:rsid w:val="001E59FB"/>
    <w:rsid w:val="001E688A"/>
    <w:rsid w:val="001F0733"/>
    <w:rsid w:val="001F0D19"/>
    <w:rsid w:val="001F500E"/>
    <w:rsid w:val="001F5B2E"/>
    <w:rsid w:val="00200367"/>
    <w:rsid w:val="00200917"/>
    <w:rsid w:val="00200A3F"/>
    <w:rsid w:val="00201440"/>
    <w:rsid w:val="00201605"/>
    <w:rsid w:val="002028E7"/>
    <w:rsid w:val="00202E79"/>
    <w:rsid w:val="00203C9B"/>
    <w:rsid w:val="002063C5"/>
    <w:rsid w:val="00206D0B"/>
    <w:rsid w:val="00210FF4"/>
    <w:rsid w:val="00211681"/>
    <w:rsid w:val="002127A7"/>
    <w:rsid w:val="002131D4"/>
    <w:rsid w:val="002134D9"/>
    <w:rsid w:val="00213DFE"/>
    <w:rsid w:val="00214ED5"/>
    <w:rsid w:val="002173BE"/>
    <w:rsid w:val="00220A90"/>
    <w:rsid w:val="00220EE4"/>
    <w:rsid w:val="002244E5"/>
    <w:rsid w:val="002248A1"/>
    <w:rsid w:val="00224ECE"/>
    <w:rsid w:val="00230E7F"/>
    <w:rsid w:val="00230F84"/>
    <w:rsid w:val="00231E6B"/>
    <w:rsid w:val="0023290F"/>
    <w:rsid w:val="00233230"/>
    <w:rsid w:val="00233D12"/>
    <w:rsid w:val="00234641"/>
    <w:rsid w:val="00236A56"/>
    <w:rsid w:val="00236E93"/>
    <w:rsid w:val="00237346"/>
    <w:rsid w:val="00237463"/>
    <w:rsid w:val="00237F04"/>
    <w:rsid w:val="002413BC"/>
    <w:rsid w:val="00243337"/>
    <w:rsid w:val="002502BC"/>
    <w:rsid w:val="002522B2"/>
    <w:rsid w:val="00252881"/>
    <w:rsid w:val="0025296C"/>
    <w:rsid w:val="0025304A"/>
    <w:rsid w:val="0026017D"/>
    <w:rsid w:val="0026112C"/>
    <w:rsid w:val="0026347B"/>
    <w:rsid w:val="00263975"/>
    <w:rsid w:val="00263AE0"/>
    <w:rsid w:val="00263D83"/>
    <w:rsid w:val="0026599E"/>
    <w:rsid w:val="002664C1"/>
    <w:rsid w:val="00267B30"/>
    <w:rsid w:val="00270198"/>
    <w:rsid w:val="00272C56"/>
    <w:rsid w:val="00273750"/>
    <w:rsid w:val="00275F0C"/>
    <w:rsid w:val="00276B13"/>
    <w:rsid w:val="0027791B"/>
    <w:rsid w:val="00282DC8"/>
    <w:rsid w:val="002841F1"/>
    <w:rsid w:val="0028755B"/>
    <w:rsid w:val="00287B0D"/>
    <w:rsid w:val="0029434B"/>
    <w:rsid w:val="00295F09"/>
    <w:rsid w:val="00297B4A"/>
    <w:rsid w:val="002A2995"/>
    <w:rsid w:val="002A2B5B"/>
    <w:rsid w:val="002A2D28"/>
    <w:rsid w:val="002A2FC8"/>
    <w:rsid w:val="002A37FC"/>
    <w:rsid w:val="002A4E0E"/>
    <w:rsid w:val="002A55F8"/>
    <w:rsid w:val="002A6E72"/>
    <w:rsid w:val="002B0CA3"/>
    <w:rsid w:val="002B1913"/>
    <w:rsid w:val="002B3C5A"/>
    <w:rsid w:val="002B60BB"/>
    <w:rsid w:val="002B6CB7"/>
    <w:rsid w:val="002B7472"/>
    <w:rsid w:val="002C0646"/>
    <w:rsid w:val="002C0F85"/>
    <w:rsid w:val="002C3686"/>
    <w:rsid w:val="002C45F4"/>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256E"/>
    <w:rsid w:val="002E40CC"/>
    <w:rsid w:val="002E6EFB"/>
    <w:rsid w:val="002F1C2E"/>
    <w:rsid w:val="002F2981"/>
    <w:rsid w:val="002F3E9F"/>
    <w:rsid w:val="002F4294"/>
    <w:rsid w:val="002F454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650C"/>
    <w:rsid w:val="003167EB"/>
    <w:rsid w:val="0031753B"/>
    <w:rsid w:val="00317D1D"/>
    <w:rsid w:val="00322179"/>
    <w:rsid w:val="00322BFD"/>
    <w:rsid w:val="00322D7B"/>
    <w:rsid w:val="003238B9"/>
    <w:rsid w:val="00324500"/>
    <w:rsid w:val="00324B14"/>
    <w:rsid w:val="003275A3"/>
    <w:rsid w:val="00330FF5"/>
    <w:rsid w:val="00331DDF"/>
    <w:rsid w:val="00331F24"/>
    <w:rsid w:val="00333451"/>
    <w:rsid w:val="00334C66"/>
    <w:rsid w:val="003379EA"/>
    <w:rsid w:val="00337EE0"/>
    <w:rsid w:val="00340433"/>
    <w:rsid w:val="003415E7"/>
    <w:rsid w:val="00342AB4"/>
    <w:rsid w:val="00342B80"/>
    <w:rsid w:val="003457FB"/>
    <w:rsid w:val="00345891"/>
    <w:rsid w:val="00347FCC"/>
    <w:rsid w:val="00351180"/>
    <w:rsid w:val="00352A9F"/>
    <w:rsid w:val="00353AE0"/>
    <w:rsid w:val="00353B6B"/>
    <w:rsid w:val="00356808"/>
    <w:rsid w:val="003569D0"/>
    <w:rsid w:val="003573AA"/>
    <w:rsid w:val="003608D6"/>
    <w:rsid w:val="00360A15"/>
    <w:rsid w:val="003615B4"/>
    <w:rsid w:val="00361A71"/>
    <w:rsid w:val="0036618C"/>
    <w:rsid w:val="00366A6C"/>
    <w:rsid w:val="00367249"/>
    <w:rsid w:val="00370FC9"/>
    <w:rsid w:val="00371500"/>
    <w:rsid w:val="00372017"/>
    <w:rsid w:val="00372CD6"/>
    <w:rsid w:val="00372D45"/>
    <w:rsid w:val="0037383C"/>
    <w:rsid w:val="00373A45"/>
    <w:rsid w:val="003757D2"/>
    <w:rsid w:val="00375FF8"/>
    <w:rsid w:val="00381F8B"/>
    <w:rsid w:val="00385A31"/>
    <w:rsid w:val="00385B67"/>
    <w:rsid w:val="003863CE"/>
    <w:rsid w:val="00386493"/>
    <w:rsid w:val="00390B99"/>
    <w:rsid w:val="0039172D"/>
    <w:rsid w:val="00392E0B"/>
    <w:rsid w:val="00393FD4"/>
    <w:rsid w:val="0039431E"/>
    <w:rsid w:val="003951E9"/>
    <w:rsid w:val="00396F6B"/>
    <w:rsid w:val="003A0601"/>
    <w:rsid w:val="003A068E"/>
    <w:rsid w:val="003A3365"/>
    <w:rsid w:val="003B010F"/>
    <w:rsid w:val="003B0243"/>
    <w:rsid w:val="003B07AC"/>
    <w:rsid w:val="003B0A18"/>
    <w:rsid w:val="003B58EC"/>
    <w:rsid w:val="003B6E46"/>
    <w:rsid w:val="003B7819"/>
    <w:rsid w:val="003C1264"/>
    <w:rsid w:val="003C1A46"/>
    <w:rsid w:val="003C2B94"/>
    <w:rsid w:val="003C38BB"/>
    <w:rsid w:val="003C48B1"/>
    <w:rsid w:val="003C596A"/>
    <w:rsid w:val="003C7449"/>
    <w:rsid w:val="003C78F9"/>
    <w:rsid w:val="003D1E90"/>
    <w:rsid w:val="003D23FE"/>
    <w:rsid w:val="003D2CB9"/>
    <w:rsid w:val="003D6927"/>
    <w:rsid w:val="003D7F69"/>
    <w:rsid w:val="003E1D17"/>
    <w:rsid w:val="003E232B"/>
    <w:rsid w:val="003E2654"/>
    <w:rsid w:val="003E44AB"/>
    <w:rsid w:val="003E4A3D"/>
    <w:rsid w:val="003E522C"/>
    <w:rsid w:val="003F07CC"/>
    <w:rsid w:val="003F202F"/>
    <w:rsid w:val="003F2EC8"/>
    <w:rsid w:val="003F372D"/>
    <w:rsid w:val="003F4A18"/>
    <w:rsid w:val="004016BC"/>
    <w:rsid w:val="00401FD1"/>
    <w:rsid w:val="004021B5"/>
    <w:rsid w:val="00402360"/>
    <w:rsid w:val="00403A3C"/>
    <w:rsid w:val="00404D4D"/>
    <w:rsid w:val="00405CE5"/>
    <w:rsid w:val="00407289"/>
    <w:rsid w:val="00410E9A"/>
    <w:rsid w:val="0041115F"/>
    <w:rsid w:val="00411882"/>
    <w:rsid w:val="00413719"/>
    <w:rsid w:val="0041595B"/>
    <w:rsid w:val="004162A6"/>
    <w:rsid w:val="00416592"/>
    <w:rsid w:val="004168A1"/>
    <w:rsid w:val="00417F27"/>
    <w:rsid w:val="004205EE"/>
    <w:rsid w:val="00420E3E"/>
    <w:rsid w:val="004229A3"/>
    <w:rsid w:val="00423F1F"/>
    <w:rsid w:val="0042499C"/>
    <w:rsid w:val="00425DB6"/>
    <w:rsid w:val="004269E2"/>
    <w:rsid w:val="004275CB"/>
    <w:rsid w:val="0043056A"/>
    <w:rsid w:val="00430E2A"/>
    <w:rsid w:val="00432BFD"/>
    <w:rsid w:val="004330A8"/>
    <w:rsid w:val="0043371B"/>
    <w:rsid w:val="00434445"/>
    <w:rsid w:val="00434B20"/>
    <w:rsid w:val="0043614C"/>
    <w:rsid w:val="004409DA"/>
    <w:rsid w:val="00440EA1"/>
    <w:rsid w:val="0044115B"/>
    <w:rsid w:val="004414C0"/>
    <w:rsid w:val="00441698"/>
    <w:rsid w:val="004422AD"/>
    <w:rsid w:val="00442362"/>
    <w:rsid w:val="00442460"/>
    <w:rsid w:val="0044282B"/>
    <w:rsid w:val="0044439D"/>
    <w:rsid w:val="004448B7"/>
    <w:rsid w:val="0044531F"/>
    <w:rsid w:val="004462D6"/>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78DC"/>
    <w:rsid w:val="004710CC"/>
    <w:rsid w:val="0047144E"/>
    <w:rsid w:val="00471A76"/>
    <w:rsid w:val="00472D79"/>
    <w:rsid w:val="00474D74"/>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7CF6"/>
    <w:rsid w:val="004A01C4"/>
    <w:rsid w:val="004A0911"/>
    <w:rsid w:val="004A1571"/>
    <w:rsid w:val="004A2E6C"/>
    <w:rsid w:val="004A3282"/>
    <w:rsid w:val="004A3F93"/>
    <w:rsid w:val="004A4661"/>
    <w:rsid w:val="004A6A52"/>
    <w:rsid w:val="004B1227"/>
    <w:rsid w:val="004B18AE"/>
    <w:rsid w:val="004B1F8D"/>
    <w:rsid w:val="004B2599"/>
    <w:rsid w:val="004B270F"/>
    <w:rsid w:val="004B3ADE"/>
    <w:rsid w:val="004B4325"/>
    <w:rsid w:val="004B4881"/>
    <w:rsid w:val="004B500A"/>
    <w:rsid w:val="004B7566"/>
    <w:rsid w:val="004C06F6"/>
    <w:rsid w:val="004C2244"/>
    <w:rsid w:val="004C2A06"/>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EBD"/>
    <w:rsid w:val="004E7E46"/>
    <w:rsid w:val="004F0F61"/>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088D"/>
    <w:rsid w:val="00502CFB"/>
    <w:rsid w:val="005036BC"/>
    <w:rsid w:val="00503902"/>
    <w:rsid w:val="0050475E"/>
    <w:rsid w:val="005057E6"/>
    <w:rsid w:val="00505C42"/>
    <w:rsid w:val="00505D71"/>
    <w:rsid w:val="0050717A"/>
    <w:rsid w:val="00507B40"/>
    <w:rsid w:val="005108B1"/>
    <w:rsid w:val="00510ED4"/>
    <w:rsid w:val="00511600"/>
    <w:rsid w:val="005124EF"/>
    <w:rsid w:val="005126C1"/>
    <w:rsid w:val="005132AA"/>
    <w:rsid w:val="00513BC0"/>
    <w:rsid w:val="0051453B"/>
    <w:rsid w:val="00514D49"/>
    <w:rsid w:val="00515018"/>
    <w:rsid w:val="0051542A"/>
    <w:rsid w:val="00516809"/>
    <w:rsid w:val="0052312F"/>
    <w:rsid w:val="00524493"/>
    <w:rsid w:val="0052551E"/>
    <w:rsid w:val="00525800"/>
    <w:rsid w:val="00527161"/>
    <w:rsid w:val="00530240"/>
    <w:rsid w:val="00530321"/>
    <w:rsid w:val="005305D6"/>
    <w:rsid w:val="005305DD"/>
    <w:rsid w:val="00530F89"/>
    <w:rsid w:val="005314E1"/>
    <w:rsid w:val="00531E15"/>
    <w:rsid w:val="005321A7"/>
    <w:rsid w:val="005336AC"/>
    <w:rsid w:val="0053373E"/>
    <w:rsid w:val="005337AE"/>
    <w:rsid w:val="00535092"/>
    <w:rsid w:val="00536D5D"/>
    <w:rsid w:val="00540EE9"/>
    <w:rsid w:val="00541D14"/>
    <w:rsid w:val="005456E0"/>
    <w:rsid w:val="005500B2"/>
    <w:rsid w:val="00550895"/>
    <w:rsid w:val="00551B87"/>
    <w:rsid w:val="00552853"/>
    <w:rsid w:val="00552942"/>
    <w:rsid w:val="0055544F"/>
    <w:rsid w:val="00557A1F"/>
    <w:rsid w:val="00557F64"/>
    <w:rsid w:val="005608E2"/>
    <w:rsid w:val="00560D56"/>
    <w:rsid w:val="00561EAD"/>
    <w:rsid w:val="005620AB"/>
    <w:rsid w:val="00562BCE"/>
    <w:rsid w:val="00562FDD"/>
    <w:rsid w:val="0056314F"/>
    <w:rsid w:val="00563597"/>
    <w:rsid w:val="005640D7"/>
    <w:rsid w:val="00564F78"/>
    <w:rsid w:val="00565322"/>
    <w:rsid w:val="00565712"/>
    <w:rsid w:val="00565D71"/>
    <w:rsid w:val="00566CCC"/>
    <w:rsid w:val="00572A6A"/>
    <w:rsid w:val="00575B8A"/>
    <w:rsid w:val="0057653D"/>
    <w:rsid w:val="005773C9"/>
    <w:rsid w:val="00577871"/>
    <w:rsid w:val="00580045"/>
    <w:rsid w:val="0058102E"/>
    <w:rsid w:val="005828B5"/>
    <w:rsid w:val="00583779"/>
    <w:rsid w:val="00583EE1"/>
    <w:rsid w:val="005857AF"/>
    <w:rsid w:val="00586CFE"/>
    <w:rsid w:val="00592E81"/>
    <w:rsid w:val="0059551C"/>
    <w:rsid w:val="00597931"/>
    <w:rsid w:val="005A220B"/>
    <w:rsid w:val="005A3054"/>
    <w:rsid w:val="005A320A"/>
    <w:rsid w:val="005A4779"/>
    <w:rsid w:val="005A5F53"/>
    <w:rsid w:val="005A7472"/>
    <w:rsid w:val="005B017D"/>
    <w:rsid w:val="005B221C"/>
    <w:rsid w:val="005B29EC"/>
    <w:rsid w:val="005B35AB"/>
    <w:rsid w:val="005B56C9"/>
    <w:rsid w:val="005B6883"/>
    <w:rsid w:val="005C1AB7"/>
    <w:rsid w:val="005C30C3"/>
    <w:rsid w:val="005C36F1"/>
    <w:rsid w:val="005C5714"/>
    <w:rsid w:val="005C66A5"/>
    <w:rsid w:val="005C6B4B"/>
    <w:rsid w:val="005C7E04"/>
    <w:rsid w:val="005D0DD3"/>
    <w:rsid w:val="005D134E"/>
    <w:rsid w:val="005D1C97"/>
    <w:rsid w:val="005D3D13"/>
    <w:rsid w:val="005D58EF"/>
    <w:rsid w:val="005D68F8"/>
    <w:rsid w:val="005D718C"/>
    <w:rsid w:val="005D735B"/>
    <w:rsid w:val="005D7E62"/>
    <w:rsid w:val="005E01E3"/>
    <w:rsid w:val="005E04FA"/>
    <w:rsid w:val="005E19FE"/>
    <w:rsid w:val="005E43D0"/>
    <w:rsid w:val="005E464E"/>
    <w:rsid w:val="005E49FF"/>
    <w:rsid w:val="005E53F6"/>
    <w:rsid w:val="005E65C1"/>
    <w:rsid w:val="005E6EFA"/>
    <w:rsid w:val="005E7656"/>
    <w:rsid w:val="005F15F7"/>
    <w:rsid w:val="005F35B7"/>
    <w:rsid w:val="005F3EDF"/>
    <w:rsid w:val="005F4101"/>
    <w:rsid w:val="005F42C1"/>
    <w:rsid w:val="005F7C08"/>
    <w:rsid w:val="0060176D"/>
    <w:rsid w:val="00601966"/>
    <w:rsid w:val="00602DBB"/>
    <w:rsid w:val="00603D9E"/>
    <w:rsid w:val="006051E4"/>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A20"/>
    <w:rsid w:val="00643DCB"/>
    <w:rsid w:val="006449E0"/>
    <w:rsid w:val="00644D6C"/>
    <w:rsid w:val="00645006"/>
    <w:rsid w:val="00645D86"/>
    <w:rsid w:val="006462D1"/>
    <w:rsid w:val="00646B4D"/>
    <w:rsid w:val="00646FF0"/>
    <w:rsid w:val="00647C5A"/>
    <w:rsid w:val="00650F32"/>
    <w:rsid w:val="006512DA"/>
    <w:rsid w:val="00651797"/>
    <w:rsid w:val="00651C2C"/>
    <w:rsid w:val="00651C82"/>
    <w:rsid w:val="0065355A"/>
    <w:rsid w:val="006537F0"/>
    <w:rsid w:val="00656FCB"/>
    <w:rsid w:val="006573B5"/>
    <w:rsid w:val="00661E18"/>
    <w:rsid w:val="00662B55"/>
    <w:rsid w:val="00662C85"/>
    <w:rsid w:val="006636E4"/>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D0340"/>
    <w:rsid w:val="006D08E9"/>
    <w:rsid w:val="006D0BC5"/>
    <w:rsid w:val="006D12A2"/>
    <w:rsid w:val="006D2B4F"/>
    <w:rsid w:val="006D2F68"/>
    <w:rsid w:val="006D53E7"/>
    <w:rsid w:val="006D6751"/>
    <w:rsid w:val="006D6999"/>
    <w:rsid w:val="006E01CD"/>
    <w:rsid w:val="006E1712"/>
    <w:rsid w:val="006E1C8D"/>
    <w:rsid w:val="006E201C"/>
    <w:rsid w:val="006E332A"/>
    <w:rsid w:val="006E350A"/>
    <w:rsid w:val="006E358E"/>
    <w:rsid w:val="006E48AF"/>
    <w:rsid w:val="006E6010"/>
    <w:rsid w:val="006F0047"/>
    <w:rsid w:val="006F0056"/>
    <w:rsid w:val="006F0C2F"/>
    <w:rsid w:val="006F153F"/>
    <w:rsid w:val="006F1560"/>
    <w:rsid w:val="006F15DF"/>
    <w:rsid w:val="006F1D09"/>
    <w:rsid w:val="006F54C0"/>
    <w:rsid w:val="006F6540"/>
    <w:rsid w:val="006F73C7"/>
    <w:rsid w:val="006F7495"/>
    <w:rsid w:val="006F7758"/>
    <w:rsid w:val="0070362D"/>
    <w:rsid w:val="007061CD"/>
    <w:rsid w:val="007104C8"/>
    <w:rsid w:val="00711163"/>
    <w:rsid w:val="007115DA"/>
    <w:rsid w:val="007117D2"/>
    <w:rsid w:val="00711AE5"/>
    <w:rsid w:val="00713C67"/>
    <w:rsid w:val="00713EE5"/>
    <w:rsid w:val="007168CC"/>
    <w:rsid w:val="007240A5"/>
    <w:rsid w:val="00724D52"/>
    <w:rsid w:val="007262C8"/>
    <w:rsid w:val="007349FD"/>
    <w:rsid w:val="00735761"/>
    <w:rsid w:val="00736E02"/>
    <w:rsid w:val="00736E39"/>
    <w:rsid w:val="00736E96"/>
    <w:rsid w:val="0073721D"/>
    <w:rsid w:val="007375FE"/>
    <w:rsid w:val="00740D72"/>
    <w:rsid w:val="00741AF8"/>
    <w:rsid w:val="00741BA7"/>
    <w:rsid w:val="00741C35"/>
    <w:rsid w:val="00743B67"/>
    <w:rsid w:val="00743E89"/>
    <w:rsid w:val="00744616"/>
    <w:rsid w:val="00744DB2"/>
    <w:rsid w:val="00745BD0"/>
    <w:rsid w:val="0074636C"/>
    <w:rsid w:val="00746A28"/>
    <w:rsid w:val="0074724A"/>
    <w:rsid w:val="00747977"/>
    <w:rsid w:val="00751B0B"/>
    <w:rsid w:val="00751D9E"/>
    <w:rsid w:val="007523F5"/>
    <w:rsid w:val="00752D72"/>
    <w:rsid w:val="00752FC2"/>
    <w:rsid w:val="00754B3B"/>
    <w:rsid w:val="00755868"/>
    <w:rsid w:val="00756580"/>
    <w:rsid w:val="00760E8F"/>
    <w:rsid w:val="00761760"/>
    <w:rsid w:val="00761FC8"/>
    <w:rsid w:val="00766B25"/>
    <w:rsid w:val="00766E78"/>
    <w:rsid w:val="0076734A"/>
    <w:rsid w:val="007700F8"/>
    <w:rsid w:val="00774633"/>
    <w:rsid w:val="0077499F"/>
    <w:rsid w:val="00775952"/>
    <w:rsid w:val="00775F30"/>
    <w:rsid w:val="00776CA6"/>
    <w:rsid w:val="00777873"/>
    <w:rsid w:val="007802A7"/>
    <w:rsid w:val="0078227D"/>
    <w:rsid w:val="007826FA"/>
    <w:rsid w:val="00783E1E"/>
    <w:rsid w:val="007846E8"/>
    <w:rsid w:val="00786C29"/>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2118"/>
    <w:rsid w:val="007E29BE"/>
    <w:rsid w:val="007E3AE5"/>
    <w:rsid w:val="007E3D35"/>
    <w:rsid w:val="007E4451"/>
    <w:rsid w:val="007E4452"/>
    <w:rsid w:val="007E5459"/>
    <w:rsid w:val="007E554E"/>
    <w:rsid w:val="007E5EDB"/>
    <w:rsid w:val="007E65A3"/>
    <w:rsid w:val="007E7222"/>
    <w:rsid w:val="007F1E7D"/>
    <w:rsid w:val="007F2F46"/>
    <w:rsid w:val="007F5D38"/>
    <w:rsid w:val="007F6970"/>
    <w:rsid w:val="007F7A6E"/>
    <w:rsid w:val="008026EF"/>
    <w:rsid w:val="00804F9D"/>
    <w:rsid w:val="00805F13"/>
    <w:rsid w:val="00806EE3"/>
    <w:rsid w:val="0080753B"/>
    <w:rsid w:val="0080773E"/>
    <w:rsid w:val="008077DF"/>
    <w:rsid w:val="008111E7"/>
    <w:rsid w:val="0081137D"/>
    <w:rsid w:val="00811FD1"/>
    <w:rsid w:val="00812779"/>
    <w:rsid w:val="0081366E"/>
    <w:rsid w:val="00814792"/>
    <w:rsid w:val="00815039"/>
    <w:rsid w:val="00820A44"/>
    <w:rsid w:val="00823467"/>
    <w:rsid w:val="008248A0"/>
    <w:rsid w:val="00824DAF"/>
    <w:rsid w:val="008333F1"/>
    <w:rsid w:val="00833A67"/>
    <w:rsid w:val="008357E0"/>
    <w:rsid w:val="00835BEA"/>
    <w:rsid w:val="008368A0"/>
    <w:rsid w:val="00836A8F"/>
    <w:rsid w:val="0083718B"/>
    <w:rsid w:val="00837B25"/>
    <w:rsid w:val="00840338"/>
    <w:rsid w:val="00842466"/>
    <w:rsid w:val="00844014"/>
    <w:rsid w:val="00844044"/>
    <w:rsid w:val="00845FF3"/>
    <w:rsid w:val="00846B39"/>
    <w:rsid w:val="008478C6"/>
    <w:rsid w:val="00850774"/>
    <w:rsid w:val="00850B94"/>
    <w:rsid w:val="00850D36"/>
    <w:rsid w:val="00852E06"/>
    <w:rsid w:val="0085436B"/>
    <w:rsid w:val="008546BE"/>
    <w:rsid w:val="00856AA3"/>
    <w:rsid w:val="00860531"/>
    <w:rsid w:val="00861F35"/>
    <w:rsid w:val="008627D1"/>
    <w:rsid w:val="00863258"/>
    <w:rsid w:val="00863877"/>
    <w:rsid w:val="00864BB2"/>
    <w:rsid w:val="00864BE6"/>
    <w:rsid w:val="00865047"/>
    <w:rsid w:val="0086561E"/>
    <w:rsid w:val="0086576E"/>
    <w:rsid w:val="00865B5A"/>
    <w:rsid w:val="00870F5E"/>
    <w:rsid w:val="008711A7"/>
    <w:rsid w:val="008728A1"/>
    <w:rsid w:val="0087456A"/>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2860"/>
    <w:rsid w:val="008B49D8"/>
    <w:rsid w:val="008B784E"/>
    <w:rsid w:val="008C055C"/>
    <w:rsid w:val="008C2BB3"/>
    <w:rsid w:val="008C4C08"/>
    <w:rsid w:val="008C4F29"/>
    <w:rsid w:val="008C5F7E"/>
    <w:rsid w:val="008C63FB"/>
    <w:rsid w:val="008C6F1B"/>
    <w:rsid w:val="008C7BCF"/>
    <w:rsid w:val="008D3689"/>
    <w:rsid w:val="008D36F4"/>
    <w:rsid w:val="008D4CC3"/>
    <w:rsid w:val="008D5E92"/>
    <w:rsid w:val="008D7593"/>
    <w:rsid w:val="008D7F85"/>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0CD9"/>
    <w:rsid w:val="00903BA1"/>
    <w:rsid w:val="009041C1"/>
    <w:rsid w:val="009052A4"/>
    <w:rsid w:val="0090543C"/>
    <w:rsid w:val="0090745F"/>
    <w:rsid w:val="0091051C"/>
    <w:rsid w:val="00910BFF"/>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453"/>
    <w:rsid w:val="00933290"/>
    <w:rsid w:val="009343C0"/>
    <w:rsid w:val="00940483"/>
    <w:rsid w:val="009405E8"/>
    <w:rsid w:val="00940FF5"/>
    <w:rsid w:val="00941AD3"/>
    <w:rsid w:val="00943B9F"/>
    <w:rsid w:val="009441ED"/>
    <w:rsid w:val="00947EFA"/>
    <w:rsid w:val="009502AA"/>
    <w:rsid w:val="009508F2"/>
    <w:rsid w:val="00954342"/>
    <w:rsid w:val="009546AE"/>
    <w:rsid w:val="00956935"/>
    <w:rsid w:val="00957414"/>
    <w:rsid w:val="00960181"/>
    <w:rsid w:val="00961CE1"/>
    <w:rsid w:val="0096228A"/>
    <w:rsid w:val="00962BE7"/>
    <w:rsid w:val="0096480B"/>
    <w:rsid w:val="0096489C"/>
    <w:rsid w:val="00966751"/>
    <w:rsid w:val="009674F7"/>
    <w:rsid w:val="009710F4"/>
    <w:rsid w:val="009711A1"/>
    <w:rsid w:val="009730B4"/>
    <w:rsid w:val="00973F46"/>
    <w:rsid w:val="00974218"/>
    <w:rsid w:val="009749F7"/>
    <w:rsid w:val="00976251"/>
    <w:rsid w:val="009762AA"/>
    <w:rsid w:val="009813A9"/>
    <w:rsid w:val="0098168F"/>
    <w:rsid w:val="00981D25"/>
    <w:rsid w:val="0098383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B19"/>
    <w:rsid w:val="009B6F25"/>
    <w:rsid w:val="009B724D"/>
    <w:rsid w:val="009B7AD3"/>
    <w:rsid w:val="009C0859"/>
    <w:rsid w:val="009C16AF"/>
    <w:rsid w:val="009C2352"/>
    <w:rsid w:val="009D00C0"/>
    <w:rsid w:val="009D06E6"/>
    <w:rsid w:val="009D0872"/>
    <w:rsid w:val="009D1E48"/>
    <w:rsid w:val="009D443A"/>
    <w:rsid w:val="009D4AE0"/>
    <w:rsid w:val="009D5B08"/>
    <w:rsid w:val="009D6D94"/>
    <w:rsid w:val="009D6E8A"/>
    <w:rsid w:val="009E0641"/>
    <w:rsid w:val="009E0C29"/>
    <w:rsid w:val="009E4B03"/>
    <w:rsid w:val="009E4B1C"/>
    <w:rsid w:val="009E5859"/>
    <w:rsid w:val="009F0A99"/>
    <w:rsid w:val="009F15D5"/>
    <w:rsid w:val="009F1C2E"/>
    <w:rsid w:val="009F59EC"/>
    <w:rsid w:val="009F743E"/>
    <w:rsid w:val="00A01ED6"/>
    <w:rsid w:val="00A04B9C"/>
    <w:rsid w:val="00A05F0C"/>
    <w:rsid w:val="00A06003"/>
    <w:rsid w:val="00A061FD"/>
    <w:rsid w:val="00A0669B"/>
    <w:rsid w:val="00A10194"/>
    <w:rsid w:val="00A10E09"/>
    <w:rsid w:val="00A113DC"/>
    <w:rsid w:val="00A118FB"/>
    <w:rsid w:val="00A11E49"/>
    <w:rsid w:val="00A145A9"/>
    <w:rsid w:val="00A15C9B"/>
    <w:rsid w:val="00A2159E"/>
    <w:rsid w:val="00A21B07"/>
    <w:rsid w:val="00A225F6"/>
    <w:rsid w:val="00A22842"/>
    <w:rsid w:val="00A23348"/>
    <w:rsid w:val="00A233CC"/>
    <w:rsid w:val="00A2478D"/>
    <w:rsid w:val="00A27112"/>
    <w:rsid w:val="00A27289"/>
    <w:rsid w:val="00A27B0F"/>
    <w:rsid w:val="00A30D92"/>
    <w:rsid w:val="00A31322"/>
    <w:rsid w:val="00A323A0"/>
    <w:rsid w:val="00A3299D"/>
    <w:rsid w:val="00A32E4C"/>
    <w:rsid w:val="00A35AB4"/>
    <w:rsid w:val="00A35C76"/>
    <w:rsid w:val="00A364EE"/>
    <w:rsid w:val="00A3735C"/>
    <w:rsid w:val="00A373C2"/>
    <w:rsid w:val="00A40AD4"/>
    <w:rsid w:val="00A42EB0"/>
    <w:rsid w:val="00A4309A"/>
    <w:rsid w:val="00A431BF"/>
    <w:rsid w:val="00A43876"/>
    <w:rsid w:val="00A44BFC"/>
    <w:rsid w:val="00A44E05"/>
    <w:rsid w:val="00A474A6"/>
    <w:rsid w:val="00A51E4B"/>
    <w:rsid w:val="00A54009"/>
    <w:rsid w:val="00A546F6"/>
    <w:rsid w:val="00A552C7"/>
    <w:rsid w:val="00A5545D"/>
    <w:rsid w:val="00A606DC"/>
    <w:rsid w:val="00A61803"/>
    <w:rsid w:val="00A61CFE"/>
    <w:rsid w:val="00A665CA"/>
    <w:rsid w:val="00A667A4"/>
    <w:rsid w:val="00A66F44"/>
    <w:rsid w:val="00A679E8"/>
    <w:rsid w:val="00A67B42"/>
    <w:rsid w:val="00A71C69"/>
    <w:rsid w:val="00A7713F"/>
    <w:rsid w:val="00A77328"/>
    <w:rsid w:val="00A7734F"/>
    <w:rsid w:val="00A8069E"/>
    <w:rsid w:val="00A8172A"/>
    <w:rsid w:val="00A829BC"/>
    <w:rsid w:val="00A84583"/>
    <w:rsid w:val="00A84E72"/>
    <w:rsid w:val="00A85AA5"/>
    <w:rsid w:val="00A86661"/>
    <w:rsid w:val="00A87BD1"/>
    <w:rsid w:val="00A9142E"/>
    <w:rsid w:val="00A91DCA"/>
    <w:rsid w:val="00A92617"/>
    <w:rsid w:val="00A92EE5"/>
    <w:rsid w:val="00A93152"/>
    <w:rsid w:val="00A959DD"/>
    <w:rsid w:val="00A9643E"/>
    <w:rsid w:val="00A96777"/>
    <w:rsid w:val="00AA0531"/>
    <w:rsid w:val="00AA1216"/>
    <w:rsid w:val="00AA2134"/>
    <w:rsid w:val="00AA6284"/>
    <w:rsid w:val="00AA72D6"/>
    <w:rsid w:val="00AB0C30"/>
    <w:rsid w:val="00AB0EF5"/>
    <w:rsid w:val="00AB1102"/>
    <w:rsid w:val="00AB29CD"/>
    <w:rsid w:val="00AB2C82"/>
    <w:rsid w:val="00AB7096"/>
    <w:rsid w:val="00AC46DE"/>
    <w:rsid w:val="00AC4D39"/>
    <w:rsid w:val="00AC59AD"/>
    <w:rsid w:val="00AC64EF"/>
    <w:rsid w:val="00AC6EBF"/>
    <w:rsid w:val="00AC7B76"/>
    <w:rsid w:val="00AC7CE0"/>
    <w:rsid w:val="00AD0B3A"/>
    <w:rsid w:val="00AD196A"/>
    <w:rsid w:val="00AD1B62"/>
    <w:rsid w:val="00AD4672"/>
    <w:rsid w:val="00AD4774"/>
    <w:rsid w:val="00AD7387"/>
    <w:rsid w:val="00AE0788"/>
    <w:rsid w:val="00AE145F"/>
    <w:rsid w:val="00AE15F5"/>
    <w:rsid w:val="00AE1BE6"/>
    <w:rsid w:val="00AE2DBB"/>
    <w:rsid w:val="00AE40F4"/>
    <w:rsid w:val="00AE492C"/>
    <w:rsid w:val="00AE66FF"/>
    <w:rsid w:val="00AE6ECC"/>
    <w:rsid w:val="00AF04B8"/>
    <w:rsid w:val="00AF10B3"/>
    <w:rsid w:val="00AF10B9"/>
    <w:rsid w:val="00AF139A"/>
    <w:rsid w:val="00AF2F73"/>
    <w:rsid w:val="00AF4183"/>
    <w:rsid w:val="00AF7F9B"/>
    <w:rsid w:val="00B006DD"/>
    <w:rsid w:val="00B01107"/>
    <w:rsid w:val="00B07454"/>
    <w:rsid w:val="00B07857"/>
    <w:rsid w:val="00B07D33"/>
    <w:rsid w:val="00B10408"/>
    <w:rsid w:val="00B11338"/>
    <w:rsid w:val="00B1250C"/>
    <w:rsid w:val="00B12788"/>
    <w:rsid w:val="00B1357C"/>
    <w:rsid w:val="00B14839"/>
    <w:rsid w:val="00B15462"/>
    <w:rsid w:val="00B1604E"/>
    <w:rsid w:val="00B205E4"/>
    <w:rsid w:val="00B20B1A"/>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292B"/>
    <w:rsid w:val="00B637C2"/>
    <w:rsid w:val="00B70340"/>
    <w:rsid w:val="00B7156E"/>
    <w:rsid w:val="00B72C98"/>
    <w:rsid w:val="00B7568B"/>
    <w:rsid w:val="00B778BA"/>
    <w:rsid w:val="00B77FBB"/>
    <w:rsid w:val="00B80A40"/>
    <w:rsid w:val="00B81106"/>
    <w:rsid w:val="00B8144C"/>
    <w:rsid w:val="00B826FB"/>
    <w:rsid w:val="00B83F27"/>
    <w:rsid w:val="00B846DC"/>
    <w:rsid w:val="00B85F33"/>
    <w:rsid w:val="00B8603F"/>
    <w:rsid w:val="00B860A0"/>
    <w:rsid w:val="00B87B5D"/>
    <w:rsid w:val="00B91034"/>
    <w:rsid w:val="00B92316"/>
    <w:rsid w:val="00B93B6C"/>
    <w:rsid w:val="00B94ADB"/>
    <w:rsid w:val="00B94CEA"/>
    <w:rsid w:val="00B96C67"/>
    <w:rsid w:val="00B96D6B"/>
    <w:rsid w:val="00B97CFE"/>
    <w:rsid w:val="00BA1120"/>
    <w:rsid w:val="00BA11BF"/>
    <w:rsid w:val="00BA1620"/>
    <w:rsid w:val="00BA18E2"/>
    <w:rsid w:val="00BA3025"/>
    <w:rsid w:val="00BA3483"/>
    <w:rsid w:val="00BA526D"/>
    <w:rsid w:val="00BA5C70"/>
    <w:rsid w:val="00BA6AF1"/>
    <w:rsid w:val="00BB0931"/>
    <w:rsid w:val="00BB2048"/>
    <w:rsid w:val="00BB2F13"/>
    <w:rsid w:val="00BB4D38"/>
    <w:rsid w:val="00BB4DFB"/>
    <w:rsid w:val="00BB503C"/>
    <w:rsid w:val="00BB6068"/>
    <w:rsid w:val="00BC11D8"/>
    <w:rsid w:val="00BC1ECD"/>
    <w:rsid w:val="00BC3424"/>
    <w:rsid w:val="00BC4F60"/>
    <w:rsid w:val="00BD1F8C"/>
    <w:rsid w:val="00BD2C79"/>
    <w:rsid w:val="00BD3BB1"/>
    <w:rsid w:val="00BD4500"/>
    <w:rsid w:val="00BD629D"/>
    <w:rsid w:val="00BD7626"/>
    <w:rsid w:val="00BE04FE"/>
    <w:rsid w:val="00BE08B1"/>
    <w:rsid w:val="00BE4EDD"/>
    <w:rsid w:val="00BE53E4"/>
    <w:rsid w:val="00BE65B1"/>
    <w:rsid w:val="00BE6E7E"/>
    <w:rsid w:val="00BE78DF"/>
    <w:rsid w:val="00BF0B4B"/>
    <w:rsid w:val="00BF13E8"/>
    <w:rsid w:val="00BF2954"/>
    <w:rsid w:val="00BF3BF4"/>
    <w:rsid w:val="00BF6AE6"/>
    <w:rsid w:val="00BF76A7"/>
    <w:rsid w:val="00C01C50"/>
    <w:rsid w:val="00C025B3"/>
    <w:rsid w:val="00C02899"/>
    <w:rsid w:val="00C02B86"/>
    <w:rsid w:val="00C02C27"/>
    <w:rsid w:val="00C0304C"/>
    <w:rsid w:val="00C0589A"/>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6863"/>
    <w:rsid w:val="00C27C63"/>
    <w:rsid w:val="00C30167"/>
    <w:rsid w:val="00C305E6"/>
    <w:rsid w:val="00C33DAF"/>
    <w:rsid w:val="00C35C5D"/>
    <w:rsid w:val="00C42FF8"/>
    <w:rsid w:val="00C44FB2"/>
    <w:rsid w:val="00C45F2C"/>
    <w:rsid w:val="00C475A2"/>
    <w:rsid w:val="00C509C3"/>
    <w:rsid w:val="00C50DC4"/>
    <w:rsid w:val="00C543CD"/>
    <w:rsid w:val="00C54AEC"/>
    <w:rsid w:val="00C55A65"/>
    <w:rsid w:val="00C55B37"/>
    <w:rsid w:val="00C60E5F"/>
    <w:rsid w:val="00C62C93"/>
    <w:rsid w:val="00C62FD3"/>
    <w:rsid w:val="00C65A82"/>
    <w:rsid w:val="00C6748E"/>
    <w:rsid w:val="00C701F6"/>
    <w:rsid w:val="00C70BE1"/>
    <w:rsid w:val="00C710B7"/>
    <w:rsid w:val="00C71D9D"/>
    <w:rsid w:val="00C72C94"/>
    <w:rsid w:val="00C7300C"/>
    <w:rsid w:val="00C74C30"/>
    <w:rsid w:val="00C74DA6"/>
    <w:rsid w:val="00C77B04"/>
    <w:rsid w:val="00C8027E"/>
    <w:rsid w:val="00C80462"/>
    <w:rsid w:val="00C814FC"/>
    <w:rsid w:val="00C81A29"/>
    <w:rsid w:val="00C85B31"/>
    <w:rsid w:val="00C90BD2"/>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823"/>
    <w:rsid w:val="00CD7BAB"/>
    <w:rsid w:val="00CD7F75"/>
    <w:rsid w:val="00CE3695"/>
    <w:rsid w:val="00CE3D6B"/>
    <w:rsid w:val="00CE51A9"/>
    <w:rsid w:val="00CF045F"/>
    <w:rsid w:val="00CF0535"/>
    <w:rsid w:val="00CF0A3F"/>
    <w:rsid w:val="00CF1AEC"/>
    <w:rsid w:val="00CF21A5"/>
    <w:rsid w:val="00CF3988"/>
    <w:rsid w:val="00CF583D"/>
    <w:rsid w:val="00CF5F3A"/>
    <w:rsid w:val="00CF63E9"/>
    <w:rsid w:val="00CF7433"/>
    <w:rsid w:val="00D02333"/>
    <w:rsid w:val="00D02951"/>
    <w:rsid w:val="00D02C8A"/>
    <w:rsid w:val="00D02E43"/>
    <w:rsid w:val="00D031A7"/>
    <w:rsid w:val="00D03F09"/>
    <w:rsid w:val="00D058EC"/>
    <w:rsid w:val="00D07B05"/>
    <w:rsid w:val="00D10860"/>
    <w:rsid w:val="00D11C61"/>
    <w:rsid w:val="00D15897"/>
    <w:rsid w:val="00D20BFA"/>
    <w:rsid w:val="00D220BC"/>
    <w:rsid w:val="00D225BB"/>
    <w:rsid w:val="00D241DD"/>
    <w:rsid w:val="00D24948"/>
    <w:rsid w:val="00D24B69"/>
    <w:rsid w:val="00D25500"/>
    <w:rsid w:val="00D2609B"/>
    <w:rsid w:val="00D26D90"/>
    <w:rsid w:val="00D26F05"/>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4B8B"/>
    <w:rsid w:val="00D64E93"/>
    <w:rsid w:val="00D67929"/>
    <w:rsid w:val="00D70A06"/>
    <w:rsid w:val="00D725E2"/>
    <w:rsid w:val="00D72613"/>
    <w:rsid w:val="00D72AAF"/>
    <w:rsid w:val="00D75FE0"/>
    <w:rsid w:val="00D763B9"/>
    <w:rsid w:val="00D7659B"/>
    <w:rsid w:val="00D83615"/>
    <w:rsid w:val="00D863AF"/>
    <w:rsid w:val="00D90AA3"/>
    <w:rsid w:val="00D90C2E"/>
    <w:rsid w:val="00D91067"/>
    <w:rsid w:val="00D92B04"/>
    <w:rsid w:val="00D94658"/>
    <w:rsid w:val="00D950AA"/>
    <w:rsid w:val="00D95320"/>
    <w:rsid w:val="00D96279"/>
    <w:rsid w:val="00D9679A"/>
    <w:rsid w:val="00D97522"/>
    <w:rsid w:val="00DA01A2"/>
    <w:rsid w:val="00DA0DE0"/>
    <w:rsid w:val="00DA11FB"/>
    <w:rsid w:val="00DA4226"/>
    <w:rsid w:val="00DA43F5"/>
    <w:rsid w:val="00DA499C"/>
    <w:rsid w:val="00DA4AE1"/>
    <w:rsid w:val="00DA5720"/>
    <w:rsid w:val="00DA5BDF"/>
    <w:rsid w:val="00DA5CA0"/>
    <w:rsid w:val="00DB040E"/>
    <w:rsid w:val="00DB06F7"/>
    <w:rsid w:val="00DB0959"/>
    <w:rsid w:val="00DB12EE"/>
    <w:rsid w:val="00DB2E02"/>
    <w:rsid w:val="00DB33A2"/>
    <w:rsid w:val="00DB397B"/>
    <w:rsid w:val="00DB47C5"/>
    <w:rsid w:val="00DB495F"/>
    <w:rsid w:val="00DB503E"/>
    <w:rsid w:val="00DB5E46"/>
    <w:rsid w:val="00DB7260"/>
    <w:rsid w:val="00DB73B7"/>
    <w:rsid w:val="00DB7A01"/>
    <w:rsid w:val="00DB7AD0"/>
    <w:rsid w:val="00DC0EB2"/>
    <w:rsid w:val="00DC2085"/>
    <w:rsid w:val="00DC261E"/>
    <w:rsid w:val="00DC2976"/>
    <w:rsid w:val="00DC2AF5"/>
    <w:rsid w:val="00DC34E6"/>
    <w:rsid w:val="00DC4300"/>
    <w:rsid w:val="00DC7185"/>
    <w:rsid w:val="00DD2531"/>
    <w:rsid w:val="00DD3690"/>
    <w:rsid w:val="00DD45A5"/>
    <w:rsid w:val="00DD4648"/>
    <w:rsid w:val="00DD6C87"/>
    <w:rsid w:val="00DE0D7C"/>
    <w:rsid w:val="00DE1A7E"/>
    <w:rsid w:val="00DE42CE"/>
    <w:rsid w:val="00DE6CA1"/>
    <w:rsid w:val="00DF0895"/>
    <w:rsid w:val="00DF3B43"/>
    <w:rsid w:val="00DF40F8"/>
    <w:rsid w:val="00DF4403"/>
    <w:rsid w:val="00DF49DD"/>
    <w:rsid w:val="00DF5D01"/>
    <w:rsid w:val="00DF6C4F"/>
    <w:rsid w:val="00DF70ED"/>
    <w:rsid w:val="00DF71AF"/>
    <w:rsid w:val="00DF79EE"/>
    <w:rsid w:val="00DF7E25"/>
    <w:rsid w:val="00E012DB"/>
    <w:rsid w:val="00E01522"/>
    <w:rsid w:val="00E02323"/>
    <w:rsid w:val="00E031FA"/>
    <w:rsid w:val="00E0491E"/>
    <w:rsid w:val="00E105A0"/>
    <w:rsid w:val="00E10B1A"/>
    <w:rsid w:val="00E11029"/>
    <w:rsid w:val="00E11DE1"/>
    <w:rsid w:val="00E1283B"/>
    <w:rsid w:val="00E14042"/>
    <w:rsid w:val="00E14083"/>
    <w:rsid w:val="00E2460F"/>
    <w:rsid w:val="00E24659"/>
    <w:rsid w:val="00E25F85"/>
    <w:rsid w:val="00E27B32"/>
    <w:rsid w:val="00E302A5"/>
    <w:rsid w:val="00E3407E"/>
    <w:rsid w:val="00E348E8"/>
    <w:rsid w:val="00E351E6"/>
    <w:rsid w:val="00E3573C"/>
    <w:rsid w:val="00E41E33"/>
    <w:rsid w:val="00E42262"/>
    <w:rsid w:val="00E436B2"/>
    <w:rsid w:val="00E45DC6"/>
    <w:rsid w:val="00E4765C"/>
    <w:rsid w:val="00E477AC"/>
    <w:rsid w:val="00E50FF4"/>
    <w:rsid w:val="00E518CB"/>
    <w:rsid w:val="00E51CEB"/>
    <w:rsid w:val="00E51DB0"/>
    <w:rsid w:val="00E52424"/>
    <w:rsid w:val="00E5271B"/>
    <w:rsid w:val="00E570D6"/>
    <w:rsid w:val="00E573D2"/>
    <w:rsid w:val="00E578C5"/>
    <w:rsid w:val="00E57ECC"/>
    <w:rsid w:val="00E60DAE"/>
    <w:rsid w:val="00E61E3C"/>
    <w:rsid w:val="00E62FEE"/>
    <w:rsid w:val="00E636BB"/>
    <w:rsid w:val="00E636F9"/>
    <w:rsid w:val="00E64CA7"/>
    <w:rsid w:val="00E651BB"/>
    <w:rsid w:val="00E67B4F"/>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326"/>
    <w:rsid w:val="00EA77EC"/>
    <w:rsid w:val="00EB06DD"/>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3708"/>
    <w:rsid w:val="00EF4F85"/>
    <w:rsid w:val="00EF5B44"/>
    <w:rsid w:val="00EF67C3"/>
    <w:rsid w:val="00EF7B32"/>
    <w:rsid w:val="00F00131"/>
    <w:rsid w:val="00F005DB"/>
    <w:rsid w:val="00F00777"/>
    <w:rsid w:val="00F0103E"/>
    <w:rsid w:val="00F018C2"/>
    <w:rsid w:val="00F024B8"/>
    <w:rsid w:val="00F024FD"/>
    <w:rsid w:val="00F0250E"/>
    <w:rsid w:val="00F0279E"/>
    <w:rsid w:val="00F02C12"/>
    <w:rsid w:val="00F03A1A"/>
    <w:rsid w:val="00F03F83"/>
    <w:rsid w:val="00F0467D"/>
    <w:rsid w:val="00F05173"/>
    <w:rsid w:val="00F059F5"/>
    <w:rsid w:val="00F0745C"/>
    <w:rsid w:val="00F147BC"/>
    <w:rsid w:val="00F14ADB"/>
    <w:rsid w:val="00F16348"/>
    <w:rsid w:val="00F17285"/>
    <w:rsid w:val="00F17AE2"/>
    <w:rsid w:val="00F23B0B"/>
    <w:rsid w:val="00F23B28"/>
    <w:rsid w:val="00F244CC"/>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50408"/>
    <w:rsid w:val="00F506CA"/>
    <w:rsid w:val="00F51138"/>
    <w:rsid w:val="00F53814"/>
    <w:rsid w:val="00F5400E"/>
    <w:rsid w:val="00F54255"/>
    <w:rsid w:val="00F60221"/>
    <w:rsid w:val="00F6092C"/>
    <w:rsid w:val="00F60AC4"/>
    <w:rsid w:val="00F60D46"/>
    <w:rsid w:val="00F610FD"/>
    <w:rsid w:val="00F61553"/>
    <w:rsid w:val="00F620E0"/>
    <w:rsid w:val="00F6292F"/>
    <w:rsid w:val="00F62C15"/>
    <w:rsid w:val="00F64135"/>
    <w:rsid w:val="00F65BE5"/>
    <w:rsid w:val="00F661E8"/>
    <w:rsid w:val="00F667C0"/>
    <w:rsid w:val="00F6724A"/>
    <w:rsid w:val="00F7179F"/>
    <w:rsid w:val="00F72DC0"/>
    <w:rsid w:val="00F72F3D"/>
    <w:rsid w:val="00F730EA"/>
    <w:rsid w:val="00F738FC"/>
    <w:rsid w:val="00F73A87"/>
    <w:rsid w:val="00F74931"/>
    <w:rsid w:val="00F74CFC"/>
    <w:rsid w:val="00F7652C"/>
    <w:rsid w:val="00F77EE9"/>
    <w:rsid w:val="00F81C35"/>
    <w:rsid w:val="00F8267A"/>
    <w:rsid w:val="00F842A7"/>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D65"/>
    <w:rsid w:val="00FB107D"/>
    <w:rsid w:val="00FB1DA0"/>
    <w:rsid w:val="00FC01A6"/>
    <w:rsid w:val="00FC06CC"/>
    <w:rsid w:val="00FC1355"/>
    <w:rsid w:val="00FC1647"/>
    <w:rsid w:val="00FC2308"/>
    <w:rsid w:val="00FC298C"/>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8A3"/>
    <w:rsid w:val="00FF3E5F"/>
    <w:rsid w:val="00FF4218"/>
    <w:rsid w:val="00FF56AB"/>
    <w:rsid w:val="0F333B09"/>
    <w:rsid w:val="24E8E503"/>
    <w:rsid w:val="4DC2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F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qFormat="1"/>
    <w:lsdException w:name="toc 2" w:uiPriority="39" w:qFormat="1"/>
    <w:lsdException w:name="toc 3" w:uiPriority="39" w:qFormat="1"/>
    <w:lsdException w:name="footnote text" w:qFormat="1"/>
    <w:lsdException w:name="caption" w:qFormat="1"/>
    <w:lsdException w:name="table of authorities" w:uiPriority="99"/>
    <w:lsdException w:name="List Number" w:semiHidden="0" w:unhideWhenUsed="0"/>
    <w:lsdException w:name="Title" w:semiHidden="0" w:unhideWhenUsed="0"/>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rsid w:val="00F91933"/>
    <w:rPr>
      <w:sz w:val="24"/>
      <w:szCs w:val="24"/>
      <w:lang w:val="en-US"/>
    </w:rPr>
  </w:style>
  <w:style w:type="paragraph" w:styleId="Nadpis1">
    <w:name w:val="heading 1"/>
    <w:basedOn w:val="Normlny"/>
    <w:next w:val="Zkladntext"/>
    <w:link w:val="Nadpis1Char"/>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Nadpis2">
    <w:name w:val="heading 2"/>
    <w:basedOn w:val="Nadpis1"/>
    <w:next w:val="Zkladntext"/>
    <w:link w:val="Nadpis2Char"/>
    <w:autoRedefine/>
    <w:qFormat/>
    <w:rsid w:val="00282DC8"/>
    <w:pPr>
      <w:pageBreakBefore w:val="0"/>
      <w:numPr>
        <w:ilvl w:val="1"/>
      </w:numPr>
      <w:ind w:left="-210" w:hanging="357"/>
      <w:outlineLvl w:val="1"/>
    </w:pPr>
    <w:rPr>
      <w:sz w:val="28"/>
      <w:lang w:val="en-GB"/>
    </w:rPr>
  </w:style>
  <w:style w:type="paragraph" w:styleId="Nadpis3">
    <w:name w:val="heading 3"/>
    <w:basedOn w:val="Nadpis2"/>
    <w:next w:val="Zkladntext"/>
    <w:link w:val="Nadpis3Char"/>
    <w:autoRedefine/>
    <w:qFormat/>
    <w:rsid w:val="0089235B"/>
    <w:pPr>
      <w:numPr>
        <w:ilvl w:val="2"/>
      </w:numPr>
      <w:ind w:left="284" w:hanging="851"/>
      <w:outlineLvl w:val="2"/>
    </w:pPr>
    <w:rPr>
      <w:bCs w:val="0"/>
      <w:sz w:val="24"/>
      <w:szCs w:val="26"/>
    </w:rPr>
  </w:style>
  <w:style w:type="paragraph" w:styleId="Nadpis4">
    <w:name w:val="heading 4"/>
    <w:basedOn w:val="Nadpis3"/>
    <w:next w:val="Zkladntext"/>
    <w:link w:val="Nadpis4Char"/>
    <w:autoRedefine/>
    <w:qFormat/>
    <w:rsid w:val="00F3724A"/>
    <w:pPr>
      <w:numPr>
        <w:ilvl w:val="3"/>
      </w:numPr>
      <w:outlineLvl w:val="3"/>
    </w:pPr>
    <w:rPr>
      <w:b w:val="0"/>
      <w:bCs/>
      <w:i/>
      <w:sz w:val="22"/>
      <w:szCs w:val="24"/>
    </w:rPr>
  </w:style>
  <w:style w:type="paragraph" w:styleId="Nadpis5">
    <w:name w:val="heading 5"/>
    <w:basedOn w:val="Normlny"/>
    <w:next w:val="Normlny"/>
    <w:link w:val="Nadpis5Char"/>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Nadpis6">
    <w:name w:val="heading 6"/>
    <w:basedOn w:val="Normlny"/>
    <w:next w:val="Normlny"/>
    <w:link w:val="Nadpis6Char"/>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Nadpis7">
    <w:name w:val="heading 7"/>
    <w:basedOn w:val="Normlny"/>
    <w:next w:val="Normlny"/>
    <w:link w:val="Nadpis7Char"/>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Nadpis8">
    <w:name w:val="heading 8"/>
    <w:basedOn w:val="Normlny"/>
    <w:next w:val="Normlny"/>
    <w:link w:val="Nadpis8Char"/>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Nadpis9">
    <w:name w:val="heading 9"/>
    <w:basedOn w:val="Normlny"/>
    <w:next w:val="Normlny"/>
    <w:link w:val="Nadpis9Char"/>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Lessonplanheader">
    <w:name w:val="Lesson plan header"/>
    <w:basedOn w:val="Normlny"/>
    <w:unhideWhenUsed/>
    <w:rsid w:val="001E1E71"/>
    <w:rPr>
      <w:rFonts w:ascii="Microsoft Sans Serif" w:hAnsi="Microsoft Sans Serif"/>
    </w:rPr>
  </w:style>
  <w:style w:type="paragraph" w:styleId="Hlavika">
    <w:name w:val="header"/>
    <w:basedOn w:val="Normlny"/>
    <w:rsid w:val="00DF70ED"/>
    <w:pPr>
      <w:tabs>
        <w:tab w:val="center" w:pos="4819"/>
        <w:tab w:val="right" w:pos="9638"/>
      </w:tabs>
      <w:ind w:left="-567"/>
    </w:pPr>
    <w:rPr>
      <w:rFonts w:ascii="Verdana" w:hAnsi="Verdana"/>
    </w:rPr>
  </w:style>
  <w:style w:type="paragraph" w:styleId="Pta">
    <w:name w:val="footer"/>
    <w:basedOn w:val="Normlny"/>
    <w:link w:val="PtaChar"/>
    <w:rsid w:val="00DF70ED"/>
    <w:pPr>
      <w:tabs>
        <w:tab w:val="center" w:pos="4819"/>
        <w:tab w:val="right" w:pos="9638"/>
      </w:tabs>
      <w:ind w:left="-567"/>
    </w:pPr>
    <w:rPr>
      <w:rFonts w:ascii="Verdana" w:hAnsi="Verdana"/>
    </w:rPr>
  </w:style>
  <w:style w:type="paragraph" w:styleId="Popis">
    <w:name w:val="caption"/>
    <w:basedOn w:val="Normlny"/>
    <w:next w:val="Normlny"/>
    <w:unhideWhenUsed/>
    <w:qFormat/>
    <w:rsid w:val="00BA3025"/>
    <w:pPr>
      <w:spacing w:after="200"/>
    </w:pPr>
    <w:rPr>
      <w:rFonts w:ascii="Arial" w:hAnsi="Arial" w:cs="Arial"/>
      <w:b/>
      <w:bCs/>
      <w:sz w:val="18"/>
      <w:szCs w:val="18"/>
      <w:lang w:val="en-GB"/>
    </w:rPr>
  </w:style>
  <w:style w:type="character" w:styleId="slostrany">
    <w:name w:val="page number"/>
    <w:basedOn w:val="Predvolenpsmoodseku"/>
    <w:rsid w:val="007C6176"/>
  </w:style>
  <w:style w:type="paragraph" w:styleId="Zkladntext">
    <w:name w:val="Body Text"/>
    <w:basedOn w:val="Normlny"/>
    <w:link w:val="ZkladntextChar"/>
    <w:qFormat/>
    <w:rsid w:val="004E29C2"/>
    <w:pPr>
      <w:spacing w:after="120"/>
      <w:jc w:val="both"/>
    </w:pPr>
  </w:style>
  <w:style w:type="paragraph" w:customStyle="1" w:styleId="Code">
    <w:name w:val="Code"/>
    <w:basedOn w:val="Normlny"/>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Oznaitext">
    <w:name w:val="Block Text"/>
    <w:basedOn w:val="Normlny"/>
    <w:rsid w:val="006512DA"/>
    <w:pPr>
      <w:spacing w:after="120"/>
      <w:ind w:left="1440" w:right="1440"/>
    </w:pPr>
  </w:style>
  <w:style w:type="character" w:styleId="Hypertextovprepojenie">
    <w:name w:val="Hyperlink"/>
    <w:basedOn w:val="Predvolenpsmoodseku"/>
    <w:uiPriority w:val="99"/>
    <w:rsid w:val="000944D8"/>
    <w:rPr>
      <w:color w:val="0000FF"/>
      <w:u w:val="single"/>
    </w:rPr>
  </w:style>
  <w:style w:type="character" w:styleId="PouitHypertextovPrepojenie">
    <w:name w:val="FollowedHyperlink"/>
    <w:basedOn w:val="Predvolenpsmoodseku"/>
    <w:rsid w:val="00900319"/>
    <w:rPr>
      <w:color w:val="800080"/>
      <w:u w:val="single"/>
    </w:rPr>
  </w:style>
  <w:style w:type="paragraph" w:styleId="PredformtovanHTML">
    <w:name w:val="HTML Preformatted"/>
    <w:basedOn w:val="Normlny"/>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PsacstrojHTML">
    <w:name w:val="HTML Typewriter"/>
    <w:basedOn w:val="Predvolenpsmoodseku"/>
    <w:unhideWhenUsed/>
    <w:rsid w:val="00850774"/>
    <w:rPr>
      <w:rFonts w:ascii="Courier" w:eastAsia="Times New Roman" w:hAnsi="Courier" w:cs="Courier New" w:hint="default"/>
      <w:color w:val="666666"/>
      <w:sz w:val="18"/>
      <w:szCs w:val="18"/>
    </w:rPr>
  </w:style>
  <w:style w:type="paragraph" w:styleId="Normlnywebov">
    <w:name w:val="Normal (Web)"/>
    <w:basedOn w:val="Normlny"/>
    <w:rsid w:val="00850774"/>
    <w:pPr>
      <w:spacing w:after="255"/>
    </w:pPr>
    <w:rPr>
      <w:rFonts w:ascii="Arial" w:hAnsi="Arial" w:cs="Arial"/>
      <w:color w:val="333333"/>
      <w:sz w:val="18"/>
      <w:szCs w:val="18"/>
      <w:lang w:val="da-DK"/>
    </w:rPr>
  </w:style>
  <w:style w:type="character" w:styleId="Siln">
    <w:name w:val="Strong"/>
    <w:basedOn w:val="Predvolenpsmoodseku"/>
    <w:rsid w:val="00850774"/>
    <w:rPr>
      <w:b/>
      <w:bCs/>
    </w:rPr>
  </w:style>
  <w:style w:type="character" w:customStyle="1" w:styleId="CodeChar">
    <w:name w:val="Code Char"/>
    <w:basedOn w:val="Predvolenpsmoodseku"/>
    <w:link w:val="Code"/>
    <w:rsid w:val="004E29C2"/>
    <w:rPr>
      <w:rFonts w:ascii="Courier New" w:hAnsi="Courier New" w:cs="Arial"/>
      <w:b/>
      <w:noProof/>
      <w:sz w:val="18"/>
      <w:lang w:val="en-GB"/>
    </w:rPr>
  </w:style>
  <w:style w:type="character" w:customStyle="1" w:styleId="ZkladntextChar">
    <w:name w:val="Základný text Char"/>
    <w:basedOn w:val="Predvolenpsmoodseku"/>
    <w:link w:val="Zkladntext"/>
    <w:rsid w:val="004E29C2"/>
    <w:rPr>
      <w:sz w:val="24"/>
      <w:szCs w:val="24"/>
      <w:lang w:val="en-US"/>
    </w:rPr>
  </w:style>
  <w:style w:type="table" w:styleId="Mriekatabuky">
    <w:name w:val="Table Grid"/>
    <w:basedOn w:val="Normlnatabuka"/>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qFormat/>
    <w:rsid w:val="00961CE1"/>
  </w:style>
  <w:style w:type="paragraph" w:styleId="Obsah2">
    <w:name w:val="toc 2"/>
    <w:basedOn w:val="Normlny"/>
    <w:next w:val="Normlny"/>
    <w:autoRedefine/>
    <w:uiPriority w:val="39"/>
    <w:qFormat/>
    <w:rsid w:val="00961CE1"/>
    <w:pPr>
      <w:ind w:left="240"/>
    </w:pPr>
  </w:style>
  <w:style w:type="paragraph" w:styleId="Obsah3">
    <w:name w:val="toc 3"/>
    <w:basedOn w:val="Normlny"/>
    <w:next w:val="Normlny"/>
    <w:autoRedefine/>
    <w:uiPriority w:val="39"/>
    <w:qFormat/>
    <w:rsid w:val="00961CE1"/>
    <w:pPr>
      <w:ind w:left="480"/>
    </w:pPr>
  </w:style>
  <w:style w:type="paragraph" w:customStyle="1" w:styleId="Niveau2">
    <w:name w:val="Niveau2"/>
    <w:basedOn w:val="Normlny"/>
    <w:rsid w:val="00B7568B"/>
    <w:pPr>
      <w:tabs>
        <w:tab w:val="num" w:pos="1021"/>
      </w:tabs>
      <w:ind w:left="1021" w:hanging="284"/>
    </w:pPr>
  </w:style>
  <w:style w:type="paragraph" w:styleId="Textpoznmkypodiarou">
    <w:name w:val="footnote text"/>
    <w:basedOn w:val="Normlny"/>
    <w:link w:val="TextpoznmkypodiarouChar"/>
    <w:autoRedefine/>
    <w:semiHidden/>
    <w:unhideWhenUsed/>
    <w:qFormat/>
    <w:rsid w:val="00B2421C"/>
    <w:rPr>
      <w:rFonts w:cs="Arial"/>
      <w:sz w:val="18"/>
      <w:szCs w:val="20"/>
      <w:lang w:val="en-GB"/>
    </w:rPr>
  </w:style>
  <w:style w:type="character" w:styleId="Odkaznapoznmkupodiarou">
    <w:name w:val="footnote reference"/>
    <w:basedOn w:val="Predvolenpsmoodseku"/>
    <w:semiHidden/>
    <w:rsid w:val="00B7568B"/>
    <w:rPr>
      <w:vertAlign w:val="superscript"/>
    </w:rPr>
  </w:style>
  <w:style w:type="character" w:customStyle="1" w:styleId="Nadpis5Char">
    <w:name w:val="Nadpis 5 Char"/>
    <w:basedOn w:val="Predvolenpsmoodseku"/>
    <w:link w:val="Nadpis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Nadpis8Char">
    <w:name w:val="Nadpis 8 Char"/>
    <w:basedOn w:val="Predvolenpsmoodseku"/>
    <w:link w:val="Nadpis8"/>
    <w:semiHidden/>
    <w:rsid w:val="004E29C2"/>
    <w:rPr>
      <w:rFonts w:asciiTheme="majorHAnsi" w:eastAsiaTheme="majorEastAsia" w:hAnsiTheme="majorHAnsi" w:cstheme="majorBidi"/>
      <w:color w:val="272727" w:themeColor="text1" w:themeTint="D8"/>
      <w:sz w:val="21"/>
      <w:szCs w:val="21"/>
      <w:lang w:val="en-GB"/>
    </w:rPr>
  </w:style>
  <w:style w:type="paragraph" w:styleId="Textbubliny">
    <w:name w:val="Balloon Text"/>
    <w:basedOn w:val="Normlny"/>
    <w:link w:val="TextbublinyChar"/>
    <w:rsid w:val="007C281F"/>
    <w:rPr>
      <w:rFonts w:ascii="Tahoma" w:hAnsi="Tahoma" w:cs="Tahoma"/>
      <w:sz w:val="16"/>
      <w:szCs w:val="16"/>
    </w:rPr>
  </w:style>
  <w:style w:type="character" w:customStyle="1" w:styleId="TextbublinyChar">
    <w:name w:val="Text bubliny Char"/>
    <w:basedOn w:val="Predvolenpsmoodseku"/>
    <w:link w:val="Textbubliny"/>
    <w:rsid w:val="007C281F"/>
    <w:rPr>
      <w:rFonts w:ascii="Tahoma" w:hAnsi="Tahoma" w:cs="Tahoma"/>
      <w:sz w:val="16"/>
      <w:szCs w:val="16"/>
      <w:lang w:val="en-US"/>
    </w:rPr>
  </w:style>
  <w:style w:type="paragraph" w:styleId="Hlavikaobsahu">
    <w:name w:val="TOC Heading"/>
    <w:basedOn w:val="Nadpis1"/>
    <w:next w:val="Normlny"/>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Nadpis6Char">
    <w:name w:val="Nadpis 6 Char"/>
    <w:basedOn w:val="Predvolenpsmoodseku"/>
    <w:link w:val="Nadpis6"/>
    <w:rsid w:val="004E29C2"/>
    <w:rPr>
      <w:rFonts w:asciiTheme="majorHAnsi" w:eastAsiaTheme="majorEastAsia" w:hAnsiTheme="majorHAnsi" w:cstheme="majorBidi"/>
      <w:color w:val="243F60" w:themeColor="accent1" w:themeShade="7F"/>
      <w:sz w:val="24"/>
      <w:szCs w:val="24"/>
      <w:lang w:val="en-GB"/>
    </w:rPr>
  </w:style>
  <w:style w:type="table" w:styleId="Stpcetabuky3">
    <w:name w:val="Table Columns 3"/>
    <w:basedOn w:val="Normlnatabuka"/>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ukaspriestorovmiefektmi2">
    <w:name w:val="Table 3D effects 2"/>
    <w:basedOn w:val="Normlnatabuka"/>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Odkaznakomentr">
    <w:name w:val="annotation reference"/>
    <w:basedOn w:val="Predvolenpsmoodseku"/>
    <w:rsid w:val="00FF4218"/>
    <w:rPr>
      <w:sz w:val="16"/>
      <w:szCs w:val="16"/>
    </w:rPr>
  </w:style>
  <w:style w:type="paragraph" w:styleId="Textkomentra">
    <w:name w:val="annotation text"/>
    <w:basedOn w:val="Normlny"/>
    <w:link w:val="TextkomentraChar"/>
    <w:rsid w:val="00FF4218"/>
    <w:rPr>
      <w:sz w:val="20"/>
      <w:szCs w:val="20"/>
    </w:rPr>
  </w:style>
  <w:style w:type="character" w:customStyle="1" w:styleId="TextkomentraChar">
    <w:name w:val="Text komentára Char"/>
    <w:basedOn w:val="Predvolenpsmoodseku"/>
    <w:link w:val="Textkomentra"/>
    <w:rsid w:val="00FF4218"/>
    <w:rPr>
      <w:lang w:val="en-US"/>
    </w:rPr>
  </w:style>
  <w:style w:type="paragraph" w:styleId="Predmetkomentra">
    <w:name w:val="annotation subject"/>
    <w:basedOn w:val="Textkomentra"/>
    <w:next w:val="Textkomentra"/>
    <w:link w:val="PredmetkomentraChar"/>
    <w:rsid w:val="00FF4218"/>
    <w:rPr>
      <w:b/>
      <w:bCs/>
    </w:rPr>
  </w:style>
  <w:style w:type="character" w:customStyle="1" w:styleId="PredmetkomentraChar">
    <w:name w:val="Predmet komentára Char"/>
    <w:basedOn w:val="TextkomentraChar"/>
    <w:link w:val="Predmetkomentra"/>
    <w:rsid w:val="00FF4218"/>
    <w:rPr>
      <w:b/>
      <w:bCs/>
      <w:lang w:val="en-US"/>
    </w:rPr>
  </w:style>
  <w:style w:type="character" w:styleId="Zvraznenie">
    <w:name w:val="Emphasis"/>
    <w:basedOn w:val="Predvolenpsmoodseku"/>
    <w:uiPriority w:val="20"/>
    <w:rsid w:val="00FB107D"/>
    <w:rPr>
      <w:i/>
      <w:iCs/>
    </w:rPr>
  </w:style>
  <w:style w:type="character" w:customStyle="1" w:styleId="Nadpis3Char">
    <w:name w:val="Nadpis 3 Char"/>
    <w:basedOn w:val="Predvolenpsmoodseku"/>
    <w:link w:val="Nadpis3"/>
    <w:rsid w:val="0089235B"/>
    <w:rPr>
      <w:rFonts w:ascii="Arial" w:hAnsi="Arial" w:cs="Arial"/>
      <w:b/>
      <w:kern w:val="32"/>
      <w:sz w:val="24"/>
      <w:szCs w:val="26"/>
      <w:lang w:val="en-GB"/>
    </w:rPr>
  </w:style>
  <w:style w:type="character" w:customStyle="1" w:styleId="Nadpis4Char">
    <w:name w:val="Nadpis 4 Char"/>
    <w:basedOn w:val="Predvolenpsmoodseku"/>
    <w:link w:val="Nadpis4"/>
    <w:rsid w:val="00F3724A"/>
    <w:rPr>
      <w:rFonts w:ascii="Arial" w:hAnsi="Arial" w:cs="Arial"/>
      <w:bCs/>
      <w:i/>
      <w:kern w:val="32"/>
      <w:sz w:val="22"/>
      <w:szCs w:val="24"/>
      <w:lang w:val="en-GB"/>
    </w:rPr>
  </w:style>
  <w:style w:type="paragraph" w:styleId="Odsekzoznamu">
    <w:name w:val="List Paragraph"/>
    <w:basedOn w:val="Normlny"/>
    <w:uiPriority w:val="34"/>
    <w:qFormat/>
    <w:rsid w:val="005C6B4B"/>
    <w:pPr>
      <w:ind w:left="720"/>
      <w:contextualSpacing/>
    </w:pPr>
  </w:style>
  <w:style w:type="character" w:styleId="Textzstupnhosymbolu">
    <w:name w:val="Placeholder Text"/>
    <w:basedOn w:val="Predvolenpsmoodseku"/>
    <w:uiPriority w:val="99"/>
    <w:semiHidden/>
    <w:rsid w:val="00755868"/>
    <w:rPr>
      <w:color w:val="808080"/>
    </w:rPr>
  </w:style>
  <w:style w:type="character" w:customStyle="1" w:styleId="PtaChar">
    <w:name w:val="Päta Char"/>
    <w:basedOn w:val="Predvolenpsmoodseku"/>
    <w:link w:val="Pta"/>
    <w:rsid w:val="00C701F6"/>
    <w:rPr>
      <w:rFonts w:ascii="Verdana" w:hAnsi="Verdana"/>
      <w:sz w:val="24"/>
      <w:szCs w:val="24"/>
      <w:lang w:val="en-US"/>
    </w:rPr>
  </w:style>
  <w:style w:type="character" w:customStyle="1" w:styleId="Nadpis7Char">
    <w:name w:val="Nadpis 7 Char"/>
    <w:basedOn w:val="Predvolenpsmoodseku"/>
    <w:link w:val="Nadpis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Zkladntext"/>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ZkladntextChar"/>
    <w:link w:val="Codesnippet"/>
    <w:rsid w:val="004E29C2"/>
    <w:rPr>
      <w:rFonts w:ascii="Consolas" w:hAnsi="Consolas" w:cs="Consolas"/>
      <w:b/>
      <w:sz w:val="18"/>
      <w:szCs w:val="18"/>
      <w:lang w:val="en-US"/>
    </w:rPr>
  </w:style>
  <w:style w:type="character" w:customStyle="1" w:styleId="TextpoznmkypodiarouChar">
    <w:name w:val="Text poznámky pod čiarou Char"/>
    <w:basedOn w:val="Predvolenpsmoodseku"/>
    <w:link w:val="Textpoznmkypodiarou"/>
    <w:semiHidden/>
    <w:rsid w:val="00B2421C"/>
    <w:rPr>
      <w:rFonts w:cs="Arial"/>
      <w:sz w:val="18"/>
      <w:lang w:val="en-GB"/>
    </w:rPr>
  </w:style>
  <w:style w:type="character" w:customStyle="1" w:styleId="Nadpis1Char">
    <w:name w:val="Nadpis 1 Char"/>
    <w:basedOn w:val="Predvolenpsmoodseku"/>
    <w:link w:val="Nadpis1"/>
    <w:rsid w:val="00164757"/>
    <w:rPr>
      <w:rFonts w:ascii="Arial" w:hAnsi="Arial" w:cs="Arial"/>
      <w:b/>
      <w:bCs/>
      <w:kern w:val="32"/>
      <w:sz w:val="32"/>
      <w:szCs w:val="32"/>
      <w:lang w:val="en-US"/>
    </w:rPr>
  </w:style>
  <w:style w:type="character" w:customStyle="1" w:styleId="Nadpis2Char">
    <w:name w:val="Nadpis 2 Char"/>
    <w:basedOn w:val="Predvolenpsmoodseku"/>
    <w:link w:val="Nadpis2"/>
    <w:rsid w:val="00282DC8"/>
    <w:rPr>
      <w:rFonts w:ascii="Arial" w:hAnsi="Arial" w:cs="Arial"/>
      <w:b/>
      <w:bCs/>
      <w:kern w:val="32"/>
      <w:sz w:val="28"/>
      <w:szCs w:val="32"/>
      <w:lang w:val="en-GB"/>
    </w:rPr>
  </w:style>
  <w:style w:type="paragraph" w:customStyle="1" w:styleId="References">
    <w:name w:val="References"/>
    <w:basedOn w:val="Nadpis1"/>
    <w:next w:val="Zkladntext"/>
    <w:qFormat/>
    <w:rsid w:val="00983FD5"/>
    <w:pPr>
      <w:ind w:left="0" w:firstLine="0"/>
    </w:pPr>
  </w:style>
  <w:style w:type="paragraph" w:customStyle="1" w:styleId="Style1">
    <w:name w:val="Style1"/>
    <w:basedOn w:val="References"/>
    <w:autoRedefine/>
    <w:rsid w:val="000052DF"/>
  </w:style>
  <w:style w:type="paragraph" w:styleId="Bibliografia">
    <w:name w:val="Bibliography"/>
    <w:basedOn w:val="Zkladntext"/>
    <w:next w:val="Zkladntext"/>
    <w:autoRedefine/>
    <w:uiPriority w:val="37"/>
    <w:unhideWhenUsed/>
    <w:rsid w:val="004D0E85"/>
    <w:rPr>
      <w:sz w:val="22"/>
    </w:rPr>
  </w:style>
  <w:style w:type="paragraph" w:customStyle="1" w:styleId="AAppendix">
    <w:name w:val="A Appendix"/>
    <w:basedOn w:val="Nadpis1"/>
    <w:next w:val="Zkladntext"/>
    <w:link w:val="AAppendixChar"/>
    <w:autoRedefine/>
    <w:qFormat/>
    <w:rsid w:val="00282DC8"/>
    <w:pPr>
      <w:numPr>
        <w:numId w:val="1"/>
      </w:numPr>
      <w:ind w:left="-210" w:hanging="357"/>
    </w:pPr>
  </w:style>
  <w:style w:type="character" w:customStyle="1" w:styleId="AAppendixChar">
    <w:name w:val="A Appendix Char"/>
    <w:basedOn w:val="Nadpis1Char"/>
    <w:link w:val="AAppendix"/>
    <w:rsid w:val="00282DC8"/>
    <w:rPr>
      <w:rFonts w:ascii="Arial" w:hAnsi="Arial" w:cs="Arial"/>
      <w:b/>
      <w:bCs/>
      <w:kern w:val="32"/>
      <w:sz w:val="32"/>
      <w:szCs w:val="32"/>
      <w:lang w:val="en-US"/>
    </w:rPr>
  </w:style>
  <w:style w:type="paragraph" w:customStyle="1" w:styleId="A1Appendix">
    <w:name w:val="A.1 Appendix"/>
    <w:basedOn w:val="Nadpis2"/>
    <w:next w:val="Zkladntext"/>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Nadpis3"/>
    <w:next w:val="Zkladntext"/>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Nadpis3Char"/>
    <w:link w:val="A11Appendix"/>
    <w:rsid w:val="004E29C2"/>
    <w:rPr>
      <w:rFonts w:ascii="Arial" w:hAnsi="Arial" w:cs="Arial"/>
      <w:b/>
      <w:kern w:val="32"/>
      <w:sz w:val="24"/>
      <w:szCs w:val="26"/>
      <w:lang w:val="en-US"/>
    </w:rPr>
  </w:style>
  <w:style w:type="paragraph" w:styleId="Zoznamsodrkami">
    <w:name w:val="List Bullet"/>
    <w:basedOn w:val="Normlny"/>
    <w:unhideWhenUsed/>
    <w:rsid w:val="00FC6F38"/>
    <w:pPr>
      <w:tabs>
        <w:tab w:val="num" w:pos="360"/>
      </w:tabs>
      <w:ind w:left="360" w:hanging="360"/>
      <w:contextualSpacing/>
    </w:pPr>
  </w:style>
  <w:style w:type="paragraph" w:styleId="Register1">
    <w:name w:val="index 1"/>
    <w:basedOn w:val="Normlny"/>
    <w:next w:val="Normlny"/>
    <w:autoRedefine/>
    <w:uiPriority w:val="99"/>
    <w:semiHidden/>
    <w:unhideWhenUsed/>
    <w:rsid w:val="008C055C"/>
    <w:pPr>
      <w:ind w:left="240" w:hanging="240"/>
    </w:pPr>
  </w:style>
  <w:style w:type="character" w:customStyle="1" w:styleId="Nadpis9Char">
    <w:name w:val="Nadpis 9 Char"/>
    <w:basedOn w:val="Predvolenpsmoodseku"/>
    <w:link w:val="Nadpis9"/>
    <w:semiHidden/>
    <w:rsid w:val="004E29C2"/>
    <w:rPr>
      <w:rFonts w:asciiTheme="majorHAnsi" w:eastAsiaTheme="majorEastAsia" w:hAnsiTheme="majorHAnsi" w:cstheme="majorBidi"/>
      <w:i/>
      <w:iCs/>
      <w:color w:val="272727" w:themeColor="text1" w:themeTint="D8"/>
      <w:sz w:val="21"/>
      <w:szCs w:val="21"/>
      <w:lang w:val="en-GB"/>
    </w:rPr>
  </w:style>
  <w:style w:type="paragraph" w:styleId="Zoznamcitci">
    <w:name w:val="table of authorities"/>
    <w:basedOn w:val="Normlny"/>
    <w:next w:val="Normlny"/>
    <w:uiPriority w:val="99"/>
    <w:semiHidden/>
    <w:unhideWhenUsed/>
    <w:rsid w:val="00FF56AB"/>
    <w:pPr>
      <w:ind w:left="240" w:hanging="240"/>
    </w:pPr>
  </w:style>
  <w:style w:type="paragraph" w:styleId="slovanzoznam">
    <w:name w:val="List Number"/>
    <w:basedOn w:val="Normlny"/>
    <w:rsid w:val="00491F72"/>
    <w:pPr>
      <w:tabs>
        <w:tab w:val="num" w:pos="360"/>
      </w:tabs>
      <w:ind w:left="360" w:hanging="360"/>
      <w:contextualSpacing/>
    </w:pPr>
  </w:style>
  <w:style w:type="paragraph" w:customStyle="1" w:styleId="Heading">
    <w:name w:val="Heading"/>
    <w:basedOn w:val="Zkladntext"/>
    <w:rsid w:val="00BA3025"/>
    <w:pPr>
      <w:ind w:left="-567"/>
    </w:pPr>
    <w:rPr>
      <w:rFonts w:ascii="Arial" w:hAnsi="Arial" w:cs="Arial"/>
      <w:b/>
      <w:sz w:val="32"/>
      <w:szCs w:val="32"/>
    </w:rPr>
  </w:style>
  <w:style w:type="paragraph" w:styleId="Revzia">
    <w:name w:val="Revision"/>
    <w:hidden/>
    <w:uiPriority w:val="99"/>
    <w:semiHidden/>
    <w:rsid w:val="00164757"/>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qFormat="1"/>
    <w:lsdException w:name="toc 2" w:uiPriority="39" w:qFormat="1"/>
    <w:lsdException w:name="toc 3" w:uiPriority="39" w:qFormat="1"/>
    <w:lsdException w:name="footnote text" w:qFormat="1"/>
    <w:lsdException w:name="caption" w:qFormat="1"/>
    <w:lsdException w:name="table of authorities" w:uiPriority="99"/>
    <w:lsdException w:name="List Number" w:semiHidden="0" w:unhideWhenUsed="0"/>
    <w:lsdException w:name="Title" w:semiHidden="0" w:unhideWhenUsed="0"/>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rsid w:val="00F91933"/>
    <w:rPr>
      <w:sz w:val="24"/>
      <w:szCs w:val="24"/>
      <w:lang w:val="en-US"/>
    </w:rPr>
  </w:style>
  <w:style w:type="paragraph" w:styleId="Nadpis1">
    <w:name w:val="heading 1"/>
    <w:basedOn w:val="Normlny"/>
    <w:next w:val="Zkladntext"/>
    <w:link w:val="Nadpis1Char"/>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Nadpis2">
    <w:name w:val="heading 2"/>
    <w:basedOn w:val="Nadpis1"/>
    <w:next w:val="Zkladntext"/>
    <w:link w:val="Nadpis2Char"/>
    <w:autoRedefine/>
    <w:qFormat/>
    <w:rsid w:val="00282DC8"/>
    <w:pPr>
      <w:pageBreakBefore w:val="0"/>
      <w:numPr>
        <w:ilvl w:val="1"/>
      </w:numPr>
      <w:ind w:left="-210" w:hanging="357"/>
      <w:outlineLvl w:val="1"/>
    </w:pPr>
    <w:rPr>
      <w:sz w:val="28"/>
      <w:lang w:val="en-GB"/>
    </w:rPr>
  </w:style>
  <w:style w:type="paragraph" w:styleId="Nadpis3">
    <w:name w:val="heading 3"/>
    <w:basedOn w:val="Nadpis2"/>
    <w:next w:val="Zkladntext"/>
    <w:link w:val="Nadpis3Char"/>
    <w:autoRedefine/>
    <w:qFormat/>
    <w:rsid w:val="0089235B"/>
    <w:pPr>
      <w:numPr>
        <w:ilvl w:val="2"/>
      </w:numPr>
      <w:ind w:left="284" w:hanging="851"/>
      <w:outlineLvl w:val="2"/>
    </w:pPr>
    <w:rPr>
      <w:bCs w:val="0"/>
      <w:sz w:val="24"/>
      <w:szCs w:val="26"/>
    </w:rPr>
  </w:style>
  <w:style w:type="paragraph" w:styleId="Nadpis4">
    <w:name w:val="heading 4"/>
    <w:basedOn w:val="Nadpis3"/>
    <w:next w:val="Zkladntext"/>
    <w:link w:val="Nadpis4Char"/>
    <w:autoRedefine/>
    <w:qFormat/>
    <w:rsid w:val="00F3724A"/>
    <w:pPr>
      <w:numPr>
        <w:ilvl w:val="3"/>
      </w:numPr>
      <w:outlineLvl w:val="3"/>
    </w:pPr>
    <w:rPr>
      <w:b w:val="0"/>
      <w:bCs/>
      <w:i/>
      <w:sz w:val="22"/>
      <w:szCs w:val="24"/>
    </w:rPr>
  </w:style>
  <w:style w:type="paragraph" w:styleId="Nadpis5">
    <w:name w:val="heading 5"/>
    <w:basedOn w:val="Normlny"/>
    <w:next w:val="Normlny"/>
    <w:link w:val="Nadpis5Char"/>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Nadpis6">
    <w:name w:val="heading 6"/>
    <w:basedOn w:val="Normlny"/>
    <w:next w:val="Normlny"/>
    <w:link w:val="Nadpis6Char"/>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Nadpis7">
    <w:name w:val="heading 7"/>
    <w:basedOn w:val="Normlny"/>
    <w:next w:val="Normlny"/>
    <w:link w:val="Nadpis7Char"/>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Nadpis8">
    <w:name w:val="heading 8"/>
    <w:basedOn w:val="Normlny"/>
    <w:next w:val="Normlny"/>
    <w:link w:val="Nadpis8Char"/>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Nadpis9">
    <w:name w:val="heading 9"/>
    <w:basedOn w:val="Normlny"/>
    <w:next w:val="Normlny"/>
    <w:link w:val="Nadpis9Char"/>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Lessonplanheader">
    <w:name w:val="Lesson plan header"/>
    <w:basedOn w:val="Normlny"/>
    <w:unhideWhenUsed/>
    <w:rsid w:val="001E1E71"/>
    <w:rPr>
      <w:rFonts w:ascii="Microsoft Sans Serif" w:hAnsi="Microsoft Sans Serif"/>
    </w:rPr>
  </w:style>
  <w:style w:type="paragraph" w:styleId="Hlavika">
    <w:name w:val="header"/>
    <w:basedOn w:val="Normlny"/>
    <w:rsid w:val="00DF70ED"/>
    <w:pPr>
      <w:tabs>
        <w:tab w:val="center" w:pos="4819"/>
        <w:tab w:val="right" w:pos="9638"/>
      </w:tabs>
      <w:ind w:left="-567"/>
    </w:pPr>
    <w:rPr>
      <w:rFonts w:ascii="Verdana" w:hAnsi="Verdana"/>
    </w:rPr>
  </w:style>
  <w:style w:type="paragraph" w:styleId="Pta">
    <w:name w:val="footer"/>
    <w:basedOn w:val="Normlny"/>
    <w:link w:val="PtaChar"/>
    <w:rsid w:val="00DF70ED"/>
    <w:pPr>
      <w:tabs>
        <w:tab w:val="center" w:pos="4819"/>
        <w:tab w:val="right" w:pos="9638"/>
      </w:tabs>
      <w:ind w:left="-567"/>
    </w:pPr>
    <w:rPr>
      <w:rFonts w:ascii="Verdana" w:hAnsi="Verdana"/>
    </w:rPr>
  </w:style>
  <w:style w:type="paragraph" w:styleId="Popis">
    <w:name w:val="caption"/>
    <w:basedOn w:val="Normlny"/>
    <w:next w:val="Normlny"/>
    <w:unhideWhenUsed/>
    <w:qFormat/>
    <w:rsid w:val="00BA3025"/>
    <w:pPr>
      <w:spacing w:after="200"/>
    </w:pPr>
    <w:rPr>
      <w:rFonts w:ascii="Arial" w:hAnsi="Arial" w:cs="Arial"/>
      <w:b/>
      <w:bCs/>
      <w:sz w:val="18"/>
      <w:szCs w:val="18"/>
      <w:lang w:val="en-GB"/>
    </w:rPr>
  </w:style>
  <w:style w:type="character" w:styleId="slostrany">
    <w:name w:val="page number"/>
    <w:basedOn w:val="Predvolenpsmoodseku"/>
    <w:rsid w:val="007C6176"/>
  </w:style>
  <w:style w:type="paragraph" w:styleId="Zkladntext">
    <w:name w:val="Body Text"/>
    <w:basedOn w:val="Normlny"/>
    <w:link w:val="ZkladntextChar"/>
    <w:qFormat/>
    <w:rsid w:val="004E29C2"/>
    <w:pPr>
      <w:spacing w:after="120"/>
      <w:jc w:val="both"/>
    </w:pPr>
  </w:style>
  <w:style w:type="paragraph" w:customStyle="1" w:styleId="Code">
    <w:name w:val="Code"/>
    <w:basedOn w:val="Normlny"/>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Oznaitext">
    <w:name w:val="Block Text"/>
    <w:basedOn w:val="Normlny"/>
    <w:rsid w:val="006512DA"/>
    <w:pPr>
      <w:spacing w:after="120"/>
      <w:ind w:left="1440" w:right="1440"/>
    </w:pPr>
  </w:style>
  <w:style w:type="character" w:styleId="Hypertextovprepojenie">
    <w:name w:val="Hyperlink"/>
    <w:basedOn w:val="Predvolenpsmoodseku"/>
    <w:uiPriority w:val="99"/>
    <w:rsid w:val="000944D8"/>
    <w:rPr>
      <w:color w:val="0000FF"/>
      <w:u w:val="single"/>
    </w:rPr>
  </w:style>
  <w:style w:type="character" w:styleId="PouitHypertextovPrepojenie">
    <w:name w:val="FollowedHyperlink"/>
    <w:basedOn w:val="Predvolenpsmoodseku"/>
    <w:rsid w:val="00900319"/>
    <w:rPr>
      <w:color w:val="800080"/>
      <w:u w:val="single"/>
    </w:rPr>
  </w:style>
  <w:style w:type="paragraph" w:styleId="PredformtovanHTML">
    <w:name w:val="HTML Preformatted"/>
    <w:basedOn w:val="Normlny"/>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PsacstrojHTML">
    <w:name w:val="HTML Typewriter"/>
    <w:basedOn w:val="Predvolenpsmoodseku"/>
    <w:unhideWhenUsed/>
    <w:rsid w:val="00850774"/>
    <w:rPr>
      <w:rFonts w:ascii="Courier" w:eastAsia="Times New Roman" w:hAnsi="Courier" w:cs="Courier New" w:hint="default"/>
      <w:color w:val="666666"/>
      <w:sz w:val="18"/>
      <w:szCs w:val="18"/>
    </w:rPr>
  </w:style>
  <w:style w:type="paragraph" w:styleId="Normlnywebov">
    <w:name w:val="Normal (Web)"/>
    <w:basedOn w:val="Normlny"/>
    <w:rsid w:val="00850774"/>
    <w:pPr>
      <w:spacing w:after="255"/>
    </w:pPr>
    <w:rPr>
      <w:rFonts w:ascii="Arial" w:hAnsi="Arial" w:cs="Arial"/>
      <w:color w:val="333333"/>
      <w:sz w:val="18"/>
      <w:szCs w:val="18"/>
      <w:lang w:val="da-DK"/>
    </w:rPr>
  </w:style>
  <w:style w:type="character" w:styleId="Siln">
    <w:name w:val="Strong"/>
    <w:basedOn w:val="Predvolenpsmoodseku"/>
    <w:rsid w:val="00850774"/>
    <w:rPr>
      <w:b/>
      <w:bCs/>
    </w:rPr>
  </w:style>
  <w:style w:type="character" w:customStyle="1" w:styleId="CodeChar">
    <w:name w:val="Code Char"/>
    <w:basedOn w:val="Predvolenpsmoodseku"/>
    <w:link w:val="Code"/>
    <w:rsid w:val="004E29C2"/>
    <w:rPr>
      <w:rFonts w:ascii="Courier New" w:hAnsi="Courier New" w:cs="Arial"/>
      <w:b/>
      <w:noProof/>
      <w:sz w:val="18"/>
      <w:lang w:val="en-GB"/>
    </w:rPr>
  </w:style>
  <w:style w:type="character" w:customStyle="1" w:styleId="ZkladntextChar">
    <w:name w:val="Základný text Char"/>
    <w:basedOn w:val="Predvolenpsmoodseku"/>
    <w:link w:val="Zkladntext"/>
    <w:rsid w:val="004E29C2"/>
    <w:rPr>
      <w:sz w:val="24"/>
      <w:szCs w:val="24"/>
      <w:lang w:val="en-US"/>
    </w:rPr>
  </w:style>
  <w:style w:type="table" w:styleId="Mriekatabuky">
    <w:name w:val="Table Grid"/>
    <w:basedOn w:val="Normlnatabuka"/>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qFormat/>
    <w:rsid w:val="00961CE1"/>
  </w:style>
  <w:style w:type="paragraph" w:styleId="Obsah2">
    <w:name w:val="toc 2"/>
    <w:basedOn w:val="Normlny"/>
    <w:next w:val="Normlny"/>
    <w:autoRedefine/>
    <w:uiPriority w:val="39"/>
    <w:qFormat/>
    <w:rsid w:val="00961CE1"/>
    <w:pPr>
      <w:ind w:left="240"/>
    </w:pPr>
  </w:style>
  <w:style w:type="paragraph" w:styleId="Obsah3">
    <w:name w:val="toc 3"/>
    <w:basedOn w:val="Normlny"/>
    <w:next w:val="Normlny"/>
    <w:autoRedefine/>
    <w:uiPriority w:val="39"/>
    <w:qFormat/>
    <w:rsid w:val="00961CE1"/>
    <w:pPr>
      <w:ind w:left="480"/>
    </w:pPr>
  </w:style>
  <w:style w:type="paragraph" w:customStyle="1" w:styleId="Niveau2">
    <w:name w:val="Niveau2"/>
    <w:basedOn w:val="Normlny"/>
    <w:rsid w:val="00B7568B"/>
    <w:pPr>
      <w:tabs>
        <w:tab w:val="num" w:pos="1021"/>
      </w:tabs>
      <w:ind w:left="1021" w:hanging="284"/>
    </w:pPr>
  </w:style>
  <w:style w:type="paragraph" w:styleId="Textpoznmkypodiarou">
    <w:name w:val="footnote text"/>
    <w:basedOn w:val="Normlny"/>
    <w:link w:val="TextpoznmkypodiarouChar"/>
    <w:autoRedefine/>
    <w:semiHidden/>
    <w:unhideWhenUsed/>
    <w:qFormat/>
    <w:rsid w:val="00B2421C"/>
    <w:rPr>
      <w:rFonts w:cs="Arial"/>
      <w:sz w:val="18"/>
      <w:szCs w:val="20"/>
      <w:lang w:val="en-GB"/>
    </w:rPr>
  </w:style>
  <w:style w:type="character" w:styleId="Odkaznapoznmkupodiarou">
    <w:name w:val="footnote reference"/>
    <w:basedOn w:val="Predvolenpsmoodseku"/>
    <w:semiHidden/>
    <w:rsid w:val="00B7568B"/>
    <w:rPr>
      <w:vertAlign w:val="superscript"/>
    </w:rPr>
  </w:style>
  <w:style w:type="character" w:customStyle="1" w:styleId="Nadpis5Char">
    <w:name w:val="Nadpis 5 Char"/>
    <w:basedOn w:val="Predvolenpsmoodseku"/>
    <w:link w:val="Nadpis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Nadpis8Char">
    <w:name w:val="Nadpis 8 Char"/>
    <w:basedOn w:val="Predvolenpsmoodseku"/>
    <w:link w:val="Nadpis8"/>
    <w:semiHidden/>
    <w:rsid w:val="004E29C2"/>
    <w:rPr>
      <w:rFonts w:asciiTheme="majorHAnsi" w:eastAsiaTheme="majorEastAsia" w:hAnsiTheme="majorHAnsi" w:cstheme="majorBidi"/>
      <w:color w:val="272727" w:themeColor="text1" w:themeTint="D8"/>
      <w:sz w:val="21"/>
      <w:szCs w:val="21"/>
      <w:lang w:val="en-GB"/>
    </w:rPr>
  </w:style>
  <w:style w:type="paragraph" w:styleId="Textbubliny">
    <w:name w:val="Balloon Text"/>
    <w:basedOn w:val="Normlny"/>
    <w:link w:val="TextbublinyChar"/>
    <w:rsid w:val="007C281F"/>
    <w:rPr>
      <w:rFonts w:ascii="Tahoma" w:hAnsi="Tahoma" w:cs="Tahoma"/>
      <w:sz w:val="16"/>
      <w:szCs w:val="16"/>
    </w:rPr>
  </w:style>
  <w:style w:type="character" w:customStyle="1" w:styleId="TextbublinyChar">
    <w:name w:val="Text bubliny Char"/>
    <w:basedOn w:val="Predvolenpsmoodseku"/>
    <w:link w:val="Textbubliny"/>
    <w:rsid w:val="007C281F"/>
    <w:rPr>
      <w:rFonts w:ascii="Tahoma" w:hAnsi="Tahoma" w:cs="Tahoma"/>
      <w:sz w:val="16"/>
      <w:szCs w:val="16"/>
      <w:lang w:val="en-US"/>
    </w:rPr>
  </w:style>
  <w:style w:type="paragraph" w:styleId="Hlavikaobsahu">
    <w:name w:val="TOC Heading"/>
    <w:basedOn w:val="Nadpis1"/>
    <w:next w:val="Normlny"/>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Nadpis6Char">
    <w:name w:val="Nadpis 6 Char"/>
    <w:basedOn w:val="Predvolenpsmoodseku"/>
    <w:link w:val="Nadpis6"/>
    <w:rsid w:val="004E29C2"/>
    <w:rPr>
      <w:rFonts w:asciiTheme="majorHAnsi" w:eastAsiaTheme="majorEastAsia" w:hAnsiTheme="majorHAnsi" w:cstheme="majorBidi"/>
      <w:color w:val="243F60" w:themeColor="accent1" w:themeShade="7F"/>
      <w:sz w:val="24"/>
      <w:szCs w:val="24"/>
      <w:lang w:val="en-GB"/>
    </w:rPr>
  </w:style>
  <w:style w:type="table" w:styleId="Stpcetabuky3">
    <w:name w:val="Table Columns 3"/>
    <w:basedOn w:val="Normlnatabuka"/>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ukaspriestorovmiefektmi2">
    <w:name w:val="Table 3D effects 2"/>
    <w:basedOn w:val="Normlnatabuka"/>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Odkaznakomentr">
    <w:name w:val="annotation reference"/>
    <w:basedOn w:val="Predvolenpsmoodseku"/>
    <w:rsid w:val="00FF4218"/>
    <w:rPr>
      <w:sz w:val="16"/>
      <w:szCs w:val="16"/>
    </w:rPr>
  </w:style>
  <w:style w:type="paragraph" w:styleId="Textkomentra">
    <w:name w:val="annotation text"/>
    <w:basedOn w:val="Normlny"/>
    <w:link w:val="TextkomentraChar"/>
    <w:rsid w:val="00FF4218"/>
    <w:rPr>
      <w:sz w:val="20"/>
      <w:szCs w:val="20"/>
    </w:rPr>
  </w:style>
  <w:style w:type="character" w:customStyle="1" w:styleId="TextkomentraChar">
    <w:name w:val="Text komentára Char"/>
    <w:basedOn w:val="Predvolenpsmoodseku"/>
    <w:link w:val="Textkomentra"/>
    <w:rsid w:val="00FF4218"/>
    <w:rPr>
      <w:lang w:val="en-US"/>
    </w:rPr>
  </w:style>
  <w:style w:type="paragraph" w:styleId="Predmetkomentra">
    <w:name w:val="annotation subject"/>
    <w:basedOn w:val="Textkomentra"/>
    <w:next w:val="Textkomentra"/>
    <w:link w:val="PredmetkomentraChar"/>
    <w:rsid w:val="00FF4218"/>
    <w:rPr>
      <w:b/>
      <w:bCs/>
    </w:rPr>
  </w:style>
  <w:style w:type="character" w:customStyle="1" w:styleId="PredmetkomentraChar">
    <w:name w:val="Predmet komentára Char"/>
    <w:basedOn w:val="TextkomentraChar"/>
    <w:link w:val="Predmetkomentra"/>
    <w:rsid w:val="00FF4218"/>
    <w:rPr>
      <w:b/>
      <w:bCs/>
      <w:lang w:val="en-US"/>
    </w:rPr>
  </w:style>
  <w:style w:type="character" w:styleId="Zvraznenie">
    <w:name w:val="Emphasis"/>
    <w:basedOn w:val="Predvolenpsmoodseku"/>
    <w:uiPriority w:val="20"/>
    <w:rsid w:val="00FB107D"/>
    <w:rPr>
      <w:i/>
      <w:iCs/>
    </w:rPr>
  </w:style>
  <w:style w:type="character" w:customStyle="1" w:styleId="Nadpis3Char">
    <w:name w:val="Nadpis 3 Char"/>
    <w:basedOn w:val="Predvolenpsmoodseku"/>
    <w:link w:val="Nadpis3"/>
    <w:rsid w:val="0089235B"/>
    <w:rPr>
      <w:rFonts w:ascii="Arial" w:hAnsi="Arial" w:cs="Arial"/>
      <w:b/>
      <w:kern w:val="32"/>
      <w:sz w:val="24"/>
      <w:szCs w:val="26"/>
      <w:lang w:val="en-GB"/>
    </w:rPr>
  </w:style>
  <w:style w:type="character" w:customStyle="1" w:styleId="Nadpis4Char">
    <w:name w:val="Nadpis 4 Char"/>
    <w:basedOn w:val="Predvolenpsmoodseku"/>
    <w:link w:val="Nadpis4"/>
    <w:rsid w:val="00F3724A"/>
    <w:rPr>
      <w:rFonts w:ascii="Arial" w:hAnsi="Arial" w:cs="Arial"/>
      <w:bCs/>
      <w:i/>
      <w:kern w:val="32"/>
      <w:sz w:val="22"/>
      <w:szCs w:val="24"/>
      <w:lang w:val="en-GB"/>
    </w:rPr>
  </w:style>
  <w:style w:type="paragraph" w:styleId="Odsekzoznamu">
    <w:name w:val="List Paragraph"/>
    <w:basedOn w:val="Normlny"/>
    <w:uiPriority w:val="34"/>
    <w:qFormat/>
    <w:rsid w:val="005C6B4B"/>
    <w:pPr>
      <w:ind w:left="720"/>
      <w:contextualSpacing/>
    </w:pPr>
  </w:style>
  <w:style w:type="character" w:styleId="Textzstupnhosymbolu">
    <w:name w:val="Placeholder Text"/>
    <w:basedOn w:val="Predvolenpsmoodseku"/>
    <w:uiPriority w:val="99"/>
    <w:semiHidden/>
    <w:rsid w:val="00755868"/>
    <w:rPr>
      <w:color w:val="808080"/>
    </w:rPr>
  </w:style>
  <w:style w:type="character" w:customStyle="1" w:styleId="PtaChar">
    <w:name w:val="Päta Char"/>
    <w:basedOn w:val="Predvolenpsmoodseku"/>
    <w:link w:val="Pta"/>
    <w:rsid w:val="00C701F6"/>
    <w:rPr>
      <w:rFonts w:ascii="Verdana" w:hAnsi="Verdana"/>
      <w:sz w:val="24"/>
      <w:szCs w:val="24"/>
      <w:lang w:val="en-US"/>
    </w:rPr>
  </w:style>
  <w:style w:type="character" w:customStyle="1" w:styleId="Nadpis7Char">
    <w:name w:val="Nadpis 7 Char"/>
    <w:basedOn w:val="Predvolenpsmoodseku"/>
    <w:link w:val="Nadpis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Zkladntext"/>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ZkladntextChar"/>
    <w:link w:val="Codesnippet"/>
    <w:rsid w:val="004E29C2"/>
    <w:rPr>
      <w:rFonts w:ascii="Consolas" w:hAnsi="Consolas" w:cs="Consolas"/>
      <w:b/>
      <w:sz w:val="18"/>
      <w:szCs w:val="18"/>
      <w:lang w:val="en-US"/>
    </w:rPr>
  </w:style>
  <w:style w:type="character" w:customStyle="1" w:styleId="TextpoznmkypodiarouChar">
    <w:name w:val="Text poznámky pod čiarou Char"/>
    <w:basedOn w:val="Predvolenpsmoodseku"/>
    <w:link w:val="Textpoznmkypodiarou"/>
    <w:semiHidden/>
    <w:rsid w:val="00B2421C"/>
    <w:rPr>
      <w:rFonts w:cs="Arial"/>
      <w:sz w:val="18"/>
      <w:lang w:val="en-GB"/>
    </w:rPr>
  </w:style>
  <w:style w:type="character" w:customStyle="1" w:styleId="Nadpis1Char">
    <w:name w:val="Nadpis 1 Char"/>
    <w:basedOn w:val="Predvolenpsmoodseku"/>
    <w:link w:val="Nadpis1"/>
    <w:rsid w:val="00164757"/>
    <w:rPr>
      <w:rFonts w:ascii="Arial" w:hAnsi="Arial" w:cs="Arial"/>
      <w:b/>
      <w:bCs/>
      <w:kern w:val="32"/>
      <w:sz w:val="32"/>
      <w:szCs w:val="32"/>
      <w:lang w:val="en-US"/>
    </w:rPr>
  </w:style>
  <w:style w:type="character" w:customStyle="1" w:styleId="Nadpis2Char">
    <w:name w:val="Nadpis 2 Char"/>
    <w:basedOn w:val="Predvolenpsmoodseku"/>
    <w:link w:val="Nadpis2"/>
    <w:rsid w:val="00282DC8"/>
    <w:rPr>
      <w:rFonts w:ascii="Arial" w:hAnsi="Arial" w:cs="Arial"/>
      <w:b/>
      <w:bCs/>
      <w:kern w:val="32"/>
      <w:sz w:val="28"/>
      <w:szCs w:val="32"/>
      <w:lang w:val="en-GB"/>
    </w:rPr>
  </w:style>
  <w:style w:type="paragraph" w:customStyle="1" w:styleId="References">
    <w:name w:val="References"/>
    <w:basedOn w:val="Nadpis1"/>
    <w:next w:val="Zkladntext"/>
    <w:qFormat/>
    <w:rsid w:val="00983FD5"/>
    <w:pPr>
      <w:ind w:left="0" w:firstLine="0"/>
    </w:pPr>
  </w:style>
  <w:style w:type="paragraph" w:customStyle="1" w:styleId="Style1">
    <w:name w:val="Style1"/>
    <w:basedOn w:val="References"/>
    <w:autoRedefine/>
    <w:rsid w:val="000052DF"/>
  </w:style>
  <w:style w:type="paragraph" w:styleId="Bibliografia">
    <w:name w:val="Bibliography"/>
    <w:basedOn w:val="Zkladntext"/>
    <w:next w:val="Zkladntext"/>
    <w:autoRedefine/>
    <w:uiPriority w:val="37"/>
    <w:unhideWhenUsed/>
    <w:rsid w:val="004D0E85"/>
    <w:rPr>
      <w:sz w:val="22"/>
    </w:rPr>
  </w:style>
  <w:style w:type="paragraph" w:customStyle="1" w:styleId="AAppendix">
    <w:name w:val="A Appendix"/>
    <w:basedOn w:val="Nadpis1"/>
    <w:next w:val="Zkladntext"/>
    <w:link w:val="AAppendixChar"/>
    <w:autoRedefine/>
    <w:qFormat/>
    <w:rsid w:val="00282DC8"/>
    <w:pPr>
      <w:numPr>
        <w:numId w:val="1"/>
      </w:numPr>
      <w:ind w:left="-210" w:hanging="357"/>
    </w:pPr>
  </w:style>
  <w:style w:type="character" w:customStyle="1" w:styleId="AAppendixChar">
    <w:name w:val="A Appendix Char"/>
    <w:basedOn w:val="Nadpis1Char"/>
    <w:link w:val="AAppendix"/>
    <w:rsid w:val="00282DC8"/>
    <w:rPr>
      <w:rFonts w:ascii="Arial" w:hAnsi="Arial" w:cs="Arial"/>
      <w:b/>
      <w:bCs/>
      <w:kern w:val="32"/>
      <w:sz w:val="32"/>
      <w:szCs w:val="32"/>
      <w:lang w:val="en-US"/>
    </w:rPr>
  </w:style>
  <w:style w:type="paragraph" w:customStyle="1" w:styleId="A1Appendix">
    <w:name w:val="A.1 Appendix"/>
    <w:basedOn w:val="Nadpis2"/>
    <w:next w:val="Zkladntext"/>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Nadpis3"/>
    <w:next w:val="Zkladntext"/>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Nadpis3Char"/>
    <w:link w:val="A11Appendix"/>
    <w:rsid w:val="004E29C2"/>
    <w:rPr>
      <w:rFonts w:ascii="Arial" w:hAnsi="Arial" w:cs="Arial"/>
      <w:b/>
      <w:kern w:val="32"/>
      <w:sz w:val="24"/>
      <w:szCs w:val="26"/>
      <w:lang w:val="en-US"/>
    </w:rPr>
  </w:style>
  <w:style w:type="paragraph" w:styleId="Zoznamsodrkami">
    <w:name w:val="List Bullet"/>
    <w:basedOn w:val="Normlny"/>
    <w:unhideWhenUsed/>
    <w:rsid w:val="00FC6F38"/>
    <w:pPr>
      <w:tabs>
        <w:tab w:val="num" w:pos="360"/>
      </w:tabs>
      <w:ind w:left="360" w:hanging="360"/>
      <w:contextualSpacing/>
    </w:pPr>
  </w:style>
  <w:style w:type="paragraph" w:styleId="Register1">
    <w:name w:val="index 1"/>
    <w:basedOn w:val="Normlny"/>
    <w:next w:val="Normlny"/>
    <w:autoRedefine/>
    <w:uiPriority w:val="99"/>
    <w:semiHidden/>
    <w:unhideWhenUsed/>
    <w:rsid w:val="008C055C"/>
    <w:pPr>
      <w:ind w:left="240" w:hanging="240"/>
    </w:pPr>
  </w:style>
  <w:style w:type="character" w:customStyle="1" w:styleId="Nadpis9Char">
    <w:name w:val="Nadpis 9 Char"/>
    <w:basedOn w:val="Predvolenpsmoodseku"/>
    <w:link w:val="Nadpis9"/>
    <w:semiHidden/>
    <w:rsid w:val="004E29C2"/>
    <w:rPr>
      <w:rFonts w:asciiTheme="majorHAnsi" w:eastAsiaTheme="majorEastAsia" w:hAnsiTheme="majorHAnsi" w:cstheme="majorBidi"/>
      <w:i/>
      <w:iCs/>
      <w:color w:val="272727" w:themeColor="text1" w:themeTint="D8"/>
      <w:sz w:val="21"/>
      <w:szCs w:val="21"/>
      <w:lang w:val="en-GB"/>
    </w:rPr>
  </w:style>
  <w:style w:type="paragraph" w:styleId="Zoznamcitci">
    <w:name w:val="table of authorities"/>
    <w:basedOn w:val="Normlny"/>
    <w:next w:val="Normlny"/>
    <w:uiPriority w:val="99"/>
    <w:semiHidden/>
    <w:unhideWhenUsed/>
    <w:rsid w:val="00FF56AB"/>
    <w:pPr>
      <w:ind w:left="240" w:hanging="240"/>
    </w:pPr>
  </w:style>
  <w:style w:type="paragraph" w:styleId="slovanzoznam">
    <w:name w:val="List Number"/>
    <w:basedOn w:val="Normlny"/>
    <w:rsid w:val="00491F72"/>
    <w:pPr>
      <w:tabs>
        <w:tab w:val="num" w:pos="360"/>
      </w:tabs>
      <w:ind w:left="360" w:hanging="360"/>
      <w:contextualSpacing/>
    </w:pPr>
  </w:style>
  <w:style w:type="paragraph" w:customStyle="1" w:styleId="Heading">
    <w:name w:val="Heading"/>
    <w:basedOn w:val="Zkladntext"/>
    <w:rsid w:val="00BA3025"/>
    <w:pPr>
      <w:ind w:left="-567"/>
    </w:pPr>
    <w:rPr>
      <w:rFonts w:ascii="Arial" w:hAnsi="Arial" w:cs="Arial"/>
      <w:b/>
      <w:sz w:val="32"/>
      <w:szCs w:val="32"/>
    </w:rPr>
  </w:style>
  <w:style w:type="paragraph" w:styleId="Revzia">
    <w:name w:val="Revision"/>
    <w:hidden/>
    <w:uiPriority w:val="99"/>
    <w:semiHidden/>
    <w:rsid w:val="00164757"/>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819">
      <w:bodyDiv w:val="1"/>
      <w:marLeft w:val="0"/>
      <w:marRight w:val="0"/>
      <w:marTop w:val="0"/>
      <w:marBottom w:val="0"/>
      <w:divBdr>
        <w:top w:val="none" w:sz="0" w:space="0" w:color="auto"/>
        <w:left w:val="none" w:sz="0" w:space="0" w:color="auto"/>
        <w:bottom w:val="none" w:sz="0" w:space="0" w:color="auto"/>
        <w:right w:val="none" w:sz="0" w:space="0" w:color="auto"/>
      </w:divBdr>
    </w:div>
    <w:div w:id="63601560">
      <w:bodyDiv w:val="1"/>
      <w:marLeft w:val="0"/>
      <w:marRight w:val="0"/>
      <w:marTop w:val="0"/>
      <w:marBottom w:val="0"/>
      <w:divBdr>
        <w:top w:val="none" w:sz="0" w:space="0" w:color="auto"/>
        <w:left w:val="none" w:sz="0" w:space="0" w:color="auto"/>
        <w:bottom w:val="none" w:sz="0" w:space="0" w:color="auto"/>
        <w:right w:val="none" w:sz="0" w:space="0" w:color="auto"/>
      </w:divBdr>
    </w:div>
    <w:div w:id="95029263">
      <w:bodyDiv w:val="1"/>
      <w:marLeft w:val="0"/>
      <w:marRight w:val="0"/>
      <w:marTop w:val="0"/>
      <w:marBottom w:val="0"/>
      <w:divBdr>
        <w:top w:val="none" w:sz="0" w:space="0" w:color="auto"/>
        <w:left w:val="none" w:sz="0" w:space="0" w:color="auto"/>
        <w:bottom w:val="none" w:sz="0" w:space="0" w:color="auto"/>
        <w:right w:val="none" w:sz="0" w:space="0" w:color="auto"/>
      </w:divBdr>
    </w:div>
    <w:div w:id="105581310">
      <w:bodyDiv w:val="1"/>
      <w:marLeft w:val="0"/>
      <w:marRight w:val="0"/>
      <w:marTop w:val="0"/>
      <w:marBottom w:val="0"/>
      <w:divBdr>
        <w:top w:val="none" w:sz="0" w:space="0" w:color="auto"/>
        <w:left w:val="none" w:sz="0" w:space="0" w:color="auto"/>
        <w:bottom w:val="none" w:sz="0" w:space="0" w:color="auto"/>
        <w:right w:val="none" w:sz="0" w:space="0" w:color="auto"/>
      </w:divBdr>
    </w:div>
    <w:div w:id="208228092">
      <w:bodyDiv w:val="1"/>
      <w:marLeft w:val="0"/>
      <w:marRight w:val="0"/>
      <w:marTop w:val="0"/>
      <w:marBottom w:val="0"/>
      <w:divBdr>
        <w:top w:val="none" w:sz="0" w:space="0" w:color="auto"/>
        <w:left w:val="none" w:sz="0" w:space="0" w:color="auto"/>
        <w:bottom w:val="none" w:sz="0" w:space="0" w:color="auto"/>
        <w:right w:val="none" w:sz="0" w:space="0" w:color="auto"/>
      </w:divBdr>
    </w:div>
    <w:div w:id="227037024">
      <w:bodyDiv w:val="1"/>
      <w:marLeft w:val="0"/>
      <w:marRight w:val="0"/>
      <w:marTop w:val="0"/>
      <w:marBottom w:val="0"/>
      <w:divBdr>
        <w:top w:val="none" w:sz="0" w:space="0" w:color="auto"/>
        <w:left w:val="none" w:sz="0" w:space="0" w:color="auto"/>
        <w:bottom w:val="none" w:sz="0" w:space="0" w:color="auto"/>
        <w:right w:val="none" w:sz="0" w:space="0" w:color="auto"/>
      </w:divBdr>
    </w:div>
    <w:div w:id="230578665">
      <w:bodyDiv w:val="1"/>
      <w:marLeft w:val="0"/>
      <w:marRight w:val="0"/>
      <w:marTop w:val="0"/>
      <w:marBottom w:val="0"/>
      <w:divBdr>
        <w:top w:val="none" w:sz="0" w:space="0" w:color="auto"/>
        <w:left w:val="none" w:sz="0" w:space="0" w:color="auto"/>
        <w:bottom w:val="none" w:sz="0" w:space="0" w:color="auto"/>
        <w:right w:val="none" w:sz="0" w:space="0" w:color="auto"/>
      </w:divBdr>
    </w:div>
    <w:div w:id="234711138">
      <w:bodyDiv w:val="1"/>
      <w:marLeft w:val="0"/>
      <w:marRight w:val="0"/>
      <w:marTop w:val="0"/>
      <w:marBottom w:val="0"/>
      <w:divBdr>
        <w:top w:val="none" w:sz="0" w:space="0" w:color="auto"/>
        <w:left w:val="none" w:sz="0" w:space="0" w:color="auto"/>
        <w:bottom w:val="none" w:sz="0" w:space="0" w:color="auto"/>
        <w:right w:val="none" w:sz="0" w:space="0" w:color="auto"/>
      </w:divBdr>
    </w:div>
    <w:div w:id="253126661">
      <w:bodyDiv w:val="1"/>
      <w:marLeft w:val="0"/>
      <w:marRight w:val="0"/>
      <w:marTop w:val="0"/>
      <w:marBottom w:val="0"/>
      <w:divBdr>
        <w:top w:val="none" w:sz="0" w:space="0" w:color="auto"/>
        <w:left w:val="none" w:sz="0" w:space="0" w:color="auto"/>
        <w:bottom w:val="none" w:sz="0" w:space="0" w:color="auto"/>
        <w:right w:val="none" w:sz="0" w:space="0" w:color="auto"/>
      </w:divBdr>
    </w:div>
    <w:div w:id="264773097">
      <w:bodyDiv w:val="1"/>
      <w:marLeft w:val="0"/>
      <w:marRight w:val="0"/>
      <w:marTop w:val="0"/>
      <w:marBottom w:val="0"/>
      <w:divBdr>
        <w:top w:val="none" w:sz="0" w:space="0" w:color="auto"/>
        <w:left w:val="none" w:sz="0" w:space="0" w:color="auto"/>
        <w:bottom w:val="none" w:sz="0" w:space="0" w:color="auto"/>
        <w:right w:val="none" w:sz="0" w:space="0" w:color="auto"/>
      </w:divBdr>
    </w:div>
    <w:div w:id="282731939">
      <w:bodyDiv w:val="1"/>
      <w:marLeft w:val="0"/>
      <w:marRight w:val="0"/>
      <w:marTop w:val="0"/>
      <w:marBottom w:val="0"/>
      <w:divBdr>
        <w:top w:val="none" w:sz="0" w:space="0" w:color="auto"/>
        <w:left w:val="none" w:sz="0" w:space="0" w:color="auto"/>
        <w:bottom w:val="none" w:sz="0" w:space="0" w:color="auto"/>
        <w:right w:val="none" w:sz="0" w:space="0" w:color="auto"/>
      </w:divBdr>
    </w:div>
    <w:div w:id="287662411">
      <w:bodyDiv w:val="1"/>
      <w:marLeft w:val="0"/>
      <w:marRight w:val="0"/>
      <w:marTop w:val="0"/>
      <w:marBottom w:val="0"/>
      <w:divBdr>
        <w:top w:val="none" w:sz="0" w:space="0" w:color="auto"/>
        <w:left w:val="none" w:sz="0" w:space="0" w:color="auto"/>
        <w:bottom w:val="none" w:sz="0" w:space="0" w:color="auto"/>
        <w:right w:val="none" w:sz="0" w:space="0" w:color="auto"/>
      </w:divBdr>
    </w:div>
    <w:div w:id="314991048">
      <w:bodyDiv w:val="1"/>
      <w:marLeft w:val="0"/>
      <w:marRight w:val="0"/>
      <w:marTop w:val="0"/>
      <w:marBottom w:val="0"/>
      <w:divBdr>
        <w:top w:val="none" w:sz="0" w:space="0" w:color="auto"/>
        <w:left w:val="none" w:sz="0" w:space="0" w:color="auto"/>
        <w:bottom w:val="none" w:sz="0" w:space="0" w:color="auto"/>
        <w:right w:val="none" w:sz="0" w:space="0" w:color="auto"/>
      </w:divBdr>
    </w:div>
    <w:div w:id="331027495">
      <w:bodyDiv w:val="1"/>
      <w:marLeft w:val="0"/>
      <w:marRight w:val="0"/>
      <w:marTop w:val="0"/>
      <w:marBottom w:val="0"/>
      <w:divBdr>
        <w:top w:val="none" w:sz="0" w:space="0" w:color="auto"/>
        <w:left w:val="none" w:sz="0" w:space="0" w:color="auto"/>
        <w:bottom w:val="none" w:sz="0" w:space="0" w:color="auto"/>
        <w:right w:val="none" w:sz="0" w:space="0" w:color="auto"/>
      </w:divBdr>
    </w:div>
    <w:div w:id="332800908">
      <w:bodyDiv w:val="1"/>
      <w:marLeft w:val="0"/>
      <w:marRight w:val="0"/>
      <w:marTop w:val="0"/>
      <w:marBottom w:val="0"/>
      <w:divBdr>
        <w:top w:val="none" w:sz="0" w:space="0" w:color="auto"/>
        <w:left w:val="none" w:sz="0" w:space="0" w:color="auto"/>
        <w:bottom w:val="none" w:sz="0" w:space="0" w:color="auto"/>
        <w:right w:val="none" w:sz="0" w:space="0" w:color="auto"/>
      </w:divBdr>
    </w:div>
    <w:div w:id="343477156">
      <w:bodyDiv w:val="1"/>
      <w:marLeft w:val="0"/>
      <w:marRight w:val="0"/>
      <w:marTop w:val="0"/>
      <w:marBottom w:val="0"/>
      <w:divBdr>
        <w:top w:val="none" w:sz="0" w:space="0" w:color="auto"/>
        <w:left w:val="none" w:sz="0" w:space="0" w:color="auto"/>
        <w:bottom w:val="none" w:sz="0" w:space="0" w:color="auto"/>
        <w:right w:val="none" w:sz="0" w:space="0" w:color="auto"/>
      </w:divBdr>
    </w:div>
    <w:div w:id="375277574">
      <w:bodyDiv w:val="1"/>
      <w:marLeft w:val="0"/>
      <w:marRight w:val="0"/>
      <w:marTop w:val="0"/>
      <w:marBottom w:val="0"/>
      <w:divBdr>
        <w:top w:val="none" w:sz="0" w:space="0" w:color="auto"/>
        <w:left w:val="none" w:sz="0" w:space="0" w:color="auto"/>
        <w:bottom w:val="none" w:sz="0" w:space="0" w:color="auto"/>
        <w:right w:val="none" w:sz="0" w:space="0" w:color="auto"/>
      </w:divBdr>
    </w:div>
    <w:div w:id="385842231">
      <w:bodyDiv w:val="1"/>
      <w:marLeft w:val="0"/>
      <w:marRight w:val="0"/>
      <w:marTop w:val="0"/>
      <w:marBottom w:val="0"/>
      <w:divBdr>
        <w:top w:val="none" w:sz="0" w:space="0" w:color="auto"/>
        <w:left w:val="none" w:sz="0" w:space="0" w:color="auto"/>
        <w:bottom w:val="none" w:sz="0" w:space="0" w:color="auto"/>
        <w:right w:val="none" w:sz="0" w:space="0" w:color="auto"/>
      </w:divBdr>
    </w:div>
    <w:div w:id="408114251">
      <w:bodyDiv w:val="1"/>
      <w:marLeft w:val="0"/>
      <w:marRight w:val="0"/>
      <w:marTop w:val="0"/>
      <w:marBottom w:val="0"/>
      <w:divBdr>
        <w:top w:val="none" w:sz="0" w:space="0" w:color="auto"/>
        <w:left w:val="none" w:sz="0" w:space="0" w:color="auto"/>
        <w:bottom w:val="none" w:sz="0" w:space="0" w:color="auto"/>
        <w:right w:val="none" w:sz="0" w:space="0" w:color="auto"/>
      </w:divBdr>
    </w:div>
    <w:div w:id="421267344">
      <w:bodyDiv w:val="1"/>
      <w:marLeft w:val="0"/>
      <w:marRight w:val="0"/>
      <w:marTop w:val="0"/>
      <w:marBottom w:val="0"/>
      <w:divBdr>
        <w:top w:val="none" w:sz="0" w:space="0" w:color="auto"/>
        <w:left w:val="none" w:sz="0" w:space="0" w:color="auto"/>
        <w:bottom w:val="none" w:sz="0" w:space="0" w:color="auto"/>
        <w:right w:val="none" w:sz="0" w:space="0" w:color="auto"/>
      </w:divBdr>
    </w:div>
    <w:div w:id="443959485">
      <w:bodyDiv w:val="1"/>
      <w:marLeft w:val="0"/>
      <w:marRight w:val="0"/>
      <w:marTop w:val="0"/>
      <w:marBottom w:val="0"/>
      <w:divBdr>
        <w:top w:val="none" w:sz="0" w:space="0" w:color="auto"/>
        <w:left w:val="none" w:sz="0" w:space="0" w:color="auto"/>
        <w:bottom w:val="none" w:sz="0" w:space="0" w:color="auto"/>
        <w:right w:val="none" w:sz="0" w:space="0" w:color="auto"/>
      </w:divBdr>
    </w:div>
    <w:div w:id="480125745">
      <w:bodyDiv w:val="1"/>
      <w:marLeft w:val="0"/>
      <w:marRight w:val="0"/>
      <w:marTop w:val="0"/>
      <w:marBottom w:val="0"/>
      <w:divBdr>
        <w:top w:val="none" w:sz="0" w:space="0" w:color="auto"/>
        <w:left w:val="none" w:sz="0" w:space="0" w:color="auto"/>
        <w:bottom w:val="none" w:sz="0" w:space="0" w:color="auto"/>
        <w:right w:val="none" w:sz="0" w:space="0" w:color="auto"/>
      </w:divBdr>
    </w:div>
    <w:div w:id="519009736">
      <w:bodyDiv w:val="1"/>
      <w:marLeft w:val="0"/>
      <w:marRight w:val="0"/>
      <w:marTop w:val="0"/>
      <w:marBottom w:val="0"/>
      <w:divBdr>
        <w:top w:val="none" w:sz="0" w:space="0" w:color="auto"/>
        <w:left w:val="none" w:sz="0" w:space="0" w:color="auto"/>
        <w:bottom w:val="none" w:sz="0" w:space="0" w:color="auto"/>
        <w:right w:val="none" w:sz="0" w:space="0" w:color="auto"/>
      </w:divBdr>
    </w:div>
    <w:div w:id="533152015">
      <w:bodyDiv w:val="1"/>
      <w:marLeft w:val="0"/>
      <w:marRight w:val="0"/>
      <w:marTop w:val="0"/>
      <w:marBottom w:val="0"/>
      <w:divBdr>
        <w:top w:val="none" w:sz="0" w:space="0" w:color="auto"/>
        <w:left w:val="none" w:sz="0" w:space="0" w:color="auto"/>
        <w:bottom w:val="none" w:sz="0" w:space="0" w:color="auto"/>
        <w:right w:val="none" w:sz="0" w:space="0" w:color="auto"/>
      </w:divBdr>
    </w:div>
    <w:div w:id="538321025">
      <w:bodyDiv w:val="1"/>
      <w:marLeft w:val="0"/>
      <w:marRight w:val="0"/>
      <w:marTop w:val="0"/>
      <w:marBottom w:val="0"/>
      <w:divBdr>
        <w:top w:val="none" w:sz="0" w:space="0" w:color="auto"/>
        <w:left w:val="none" w:sz="0" w:space="0" w:color="auto"/>
        <w:bottom w:val="none" w:sz="0" w:space="0" w:color="auto"/>
        <w:right w:val="none" w:sz="0" w:space="0" w:color="auto"/>
      </w:divBdr>
    </w:div>
    <w:div w:id="571159870">
      <w:bodyDiv w:val="1"/>
      <w:marLeft w:val="0"/>
      <w:marRight w:val="0"/>
      <w:marTop w:val="0"/>
      <w:marBottom w:val="0"/>
      <w:divBdr>
        <w:top w:val="none" w:sz="0" w:space="0" w:color="auto"/>
        <w:left w:val="none" w:sz="0" w:space="0" w:color="auto"/>
        <w:bottom w:val="none" w:sz="0" w:space="0" w:color="auto"/>
        <w:right w:val="none" w:sz="0" w:space="0" w:color="auto"/>
      </w:divBdr>
    </w:div>
    <w:div w:id="604577874">
      <w:bodyDiv w:val="1"/>
      <w:marLeft w:val="0"/>
      <w:marRight w:val="0"/>
      <w:marTop w:val="0"/>
      <w:marBottom w:val="0"/>
      <w:divBdr>
        <w:top w:val="none" w:sz="0" w:space="0" w:color="auto"/>
        <w:left w:val="none" w:sz="0" w:space="0" w:color="auto"/>
        <w:bottom w:val="none" w:sz="0" w:space="0" w:color="auto"/>
        <w:right w:val="none" w:sz="0" w:space="0" w:color="auto"/>
      </w:divBdr>
    </w:div>
    <w:div w:id="605582821">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8286815">
      <w:bodyDiv w:val="1"/>
      <w:marLeft w:val="0"/>
      <w:marRight w:val="0"/>
      <w:marTop w:val="0"/>
      <w:marBottom w:val="0"/>
      <w:divBdr>
        <w:top w:val="none" w:sz="0" w:space="0" w:color="auto"/>
        <w:left w:val="none" w:sz="0" w:space="0" w:color="auto"/>
        <w:bottom w:val="none" w:sz="0" w:space="0" w:color="auto"/>
        <w:right w:val="none" w:sz="0" w:space="0" w:color="auto"/>
      </w:divBdr>
    </w:div>
    <w:div w:id="649286589">
      <w:bodyDiv w:val="1"/>
      <w:marLeft w:val="0"/>
      <w:marRight w:val="0"/>
      <w:marTop w:val="0"/>
      <w:marBottom w:val="0"/>
      <w:divBdr>
        <w:top w:val="none" w:sz="0" w:space="0" w:color="auto"/>
        <w:left w:val="none" w:sz="0" w:space="0" w:color="auto"/>
        <w:bottom w:val="none" w:sz="0" w:space="0" w:color="auto"/>
        <w:right w:val="none" w:sz="0" w:space="0" w:color="auto"/>
      </w:divBdr>
    </w:div>
    <w:div w:id="670597001">
      <w:bodyDiv w:val="1"/>
      <w:marLeft w:val="0"/>
      <w:marRight w:val="0"/>
      <w:marTop w:val="0"/>
      <w:marBottom w:val="0"/>
      <w:divBdr>
        <w:top w:val="none" w:sz="0" w:space="0" w:color="auto"/>
        <w:left w:val="none" w:sz="0" w:space="0" w:color="auto"/>
        <w:bottom w:val="none" w:sz="0" w:space="0" w:color="auto"/>
        <w:right w:val="none" w:sz="0" w:space="0" w:color="auto"/>
      </w:divBdr>
    </w:div>
    <w:div w:id="671957749">
      <w:bodyDiv w:val="1"/>
      <w:marLeft w:val="0"/>
      <w:marRight w:val="0"/>
      <w:marTop w:val="0"/>
      <w:marBottom w:val="0"/>
      <w:divBdr>
        <w:top w:val="none" w:sz="0" w:space="0" w:color="auto"/>
        <w:left w:val="none" w:sz="0" w:space="0" w:color="auto"/>
        <w:bottom w:val="none" w:sz="0" w:space="0" w:color="auto"/>
        <w:right w:val="none" w:sz="0" w:space="0" w:color="auto"/>
      </w:divBdr>
    </w:div>
    <w:div w:id="673992332">
      <w:bodyDiv w:val="1"/>
      <w:marLeft w:val="0"/>
      <w:marRight w:val="0"/>
      <w:marTop w:val="0"/>
      <w:marBottom w:val="0"/>
      <w:divBdr>
        <w:top w:val="none" w:sz="0" w:space="0" w:color="auto"/>
        <w:left w:val="none" w:sz="0" w:space="0" w:color="auto"/>
        <w:bottom w:val="none" w:sz="0" w:space="0" w:color="auto"/>
        <w:right w:val="none" w:sz="0" w:space="0" w:color="auto"/>
      </w:divBdr>
    </w:div>
    <w:div w:id="708381536">
      <w:bodyDiv w:val="1"/>
      <w:marLeft w:val="0"/>
      <w:marRight w:val="0"/>
      <w:marTop w:val="0"/>
      <w:marBottom w:val="0"/>
      <w:divBdr>
        <w:top w:val="none" w:sz="0" w:space="0" w:color="auto"/>
        <w:left w:val="none" w:sz="0" w:space="0" w:color="auto"/>
        <w:bottom w:val="none" w:sz="0" w:space="0" w:color="auto"/>
        <w:right w:val="none" w:sz="0" w:space="0" w:color="auto"/>
      </w:divBdr>
    </w:div>
    <w:div w:id="731082641">
      <w:bodyDiv w:val="1"/>
      <w:marLeft w:val="0"/>
      <w:marRight w:val="0"/>
      <w:marTop w:val="0"/>
      <w:marBottom w:val="0"/>
      <w:divBdr>
        <w:top w:val="none" w:sz="0" w:space="0" w:color="auto"/>
        <w:left w:val="none" w:sz="0" w:space="0" w:color="auto"/>
        <w:bottom w:val="none" w:sz="0" w:space="0" w:color="auto"/>
        <w:right w:val="none" w:sz="0" w:space="0" w:color="auto"/>
      </w:divBdr>
    </w:div>
    <w:div w:id="749084734">
      <w:bodyDiv w:val="1"/>
      <w:marLeft w:val="0"/>
      <w:marRight w:val="0"/>
      <w:marTop w:val="0"/>
      <w:marBottom w:val="0"/>
      <w:divBdr>
        <w:top w:val="none" w:sz="0" w:space="0" w:color="auto"/>
        <w:left w:val="none" w:sz="0" w:space="0" w:color="auto"/>
        <w:bottom w:val="none" w:sz="0" w:space="0" w:color="auto"/>
        <w:right w:val="none" w:sz="0" w:space="0" w:color="auto"/>
      </w:divBdr>
    </w:div>
    <w:div w:id="758797759">
      <w:bodyDiv w:val="1"/>
      <w:marLeft w:val="0"/>
      <w:marRight w:val="0"/>
      <w:marTop w:val="0"/>
      <w:marBottom w:val="0"/>
      <w:divBdr>
        <w:top w:val="none" w:sz="0" w:space="0" w:color="auto"/>
        <w:left w:val="none" w:sz="0" w:space="0" w:color="auto"/>
        <w:bottom w:val="none" w:sz="0" w:space="0" w:color="auto"/>
        <w:right w:val="none" w:sz="0" w:space="0" w:color="auto"/>
      </w:divBdr>
    </w:div>
    <w:div w:id="761219385">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41553947">
      <w:bodyDiv w:val="1"/>
      <w:marLeft w:val="0"/>
      <w:marRight w:val="0"/>
      <w:marTop w:val="0"/>
      <w:marBottom w:val="0"/>
      <w:divBdr>
        <w:top w:val="none" w:sz="0" w:space="0" w:color="auto"/>
        <w:left w:val="none" w:sz="0" w:space="0" w:color="auto"/>
        <w:bottom w:val="none" w:sz="0" w:space="0" w:color="auto"/>
        <w:right w:val="none" w:sz="0" w:space="0" w:color="auto"/>
      </w:divBdr>
    </w:div>
    <w:div w:id="843127949">
      <w:bodyDiv w:val="1"/>
      <w:marLeft w:val="0"/>
      <w:marRight w:val="0"/>
      <w:marTop w:val="0"/>
      <w:marBottom w:val="0"/>
      <w:divBdr>
        <w:top w:val="none" w:sz="0" w:space="0" w:color="auto"/>
        <w:left w:val="none" w:sz="0" w:space="0" w:color="auto"/>
        <w:bottom w:val="none" w:sz="0" w:space="0" w:color="auto"/>
        <w:right w:val="none" w:sz="0" w:space="0" w:color="auto"/>
      </w:divBdr>
    </w:div>
    <w:div w:id="865023620">
      <w:bodyDiv w:val="1"/>
      <w:marLeft w:val="0"/>
      <w:marRight w:val="0"/>
      <w:marTop w:val="0"/>
      <w:marBottom w:val="0"/>
      <w:divBdr>
        <w:top w:val="none" w:sz="0" w:space="0" w:color="auto"/>
        <w:left w:val="none" w:sz="0" w:space="0" w:color="auto"/>
        <w:bottom w:val="none" w:sz="0" w:space="0" w:color="auto"/>
        <w:right w:val="none" w:sz="0" w:space="0" w:color="auto"/>
      </w:divBdr>
    </w:div>
    <w:div w:id="891842282">
      <w:bodyDiv w:val="1"/>
      <w:marLeft w:val="0"/>
      <w:marRight w:val="0"/>
      <w:marTop w:val="0"/>
      <w:marBottom w:val="0"/>
      <w:divBdr>
        <w:top w:val="none" w:sz="0" w:space="0" w:color="auto"/>
        <w:left w:val="none" w:sz="0" w:space="0" w:color="auto"/>
        <w:bottom w:val="none" w:sz="0" w:space="0" w:color="auto"/>
        <w:right w:val="none" w:sz="0" w:space="0" w:color="auto"/>
      </w:divBdr>
    </w:div>
    <w:div w:id="929122376">
      <w:bodyDiv w:val="1"/>
      <w:marLeft w:val="0"/>
      <w:marRight w:val="0"/>
      <w:marTop w:val="0"/>
      <w:marBottom w:val="0"/>
      <w:divBdr>
        <w:top w:val="none" w:sz="0" w:space="0" w:color="auto"/>
        <w:left w:val="none" w:sz="0" w:space="0" w:color="auto"/>
        <w:bottom w:val="none" w:sz="0" w:space="0" w:color="auto"/>
        <w:right w:val="none" w:sz="0" w:space="0" w:color="auto"/>
      </w:divBdr>
    </w:div>
    <w:div w:id="999698572">
      <w:bodyDiv w:val="1"/>
      <w:marLeft w:val="0"/>
      <w:marRight w:val="0"/>
      <w:marTop w:val="0"/>
      <w:marBottom w:val="0"/>
      <w:divBdr>
        <w:top w:val="none" w:sz="0" w:space="0" w:color="auto"/>
        <w:left w:val="none" w:sz="0" w:space="0" w:color="auto"/>
        <w:bottom w:val="none" w:sz="0" w:space="0" w:color="auto"/>
        <w:right w:val="none" w:sz="0" w:space="0" w:color="auto"/>
      </w:divBdr>
    </w:div>
    <w:div w:id="1019162882">
      <w:bodyDiv w:val="1"/>
      <w:marLeft w:val="0"/>
      <w:marRight w:val="0"/>
      <w:marTop w:val="0"/>
      <w:marBottom w:val="0"/>
      <w:divBdr>
        <w:top w:val="none" w:sz="0" w:space="0" w:color="auto"/>
        <w:left w:val="none" w:sz="0" w:space="0" w:color="auto"/>
        <w:bottom w:val="none" w:sz="0" w:space="0" w:color="auto"/>
        <w:right w:val="none" w:sz="0" w:space="0" w:color="auto"/>
      </w:divBdr>
    </w:div>
    <w:div w:id="1083334784">
      <w:bodyDiv w:val="1"/>
      <w:marLeft w:val="0"/>
      <w:marRight w:val="0"/>
      <w:marTop w:val="0"/>
      <w:marBottom w:val="0"/>
      <w:divBdr>
        <w:top w:val="none" w:sz="0" w:space="0" w:color="auto"/>
        <w:left w:val="none" w:sz="0" w:space="0" w:color="auto"/>
        <w:bottom w:val="none" w:sz="0" w:space="0" w:color="auto"/>
        <w:right w:val="none" w:sz="0" w:space="0" w:color="auto"/>
      </w:divBdr>
    </w:div>
    <w:div w:id="1096050206">
      <w:bodyDiv w:val="1"/>
      <w:marLeft w:val="0"/>
      <w:marRight w:val="0"/>
      <w:marTop w:val="0"/>
      <w:marBottom w:val="0"/>
      <w:divBdr>
        <w:top w:val="none" w:sz="0" w:space="0" w:color="auto"/>
        <w:left w:val="none" w:sz="0" w:space="0" w:color="auto"/>
        <w:bottom w:val="none" w:sz="0" w:space="0" w:color="auto"/>
        <w:right w:val="none" w:sz="0" w:space="0" w:color="auto"/>
      </w:divBdr>
    </w:div>
    <w:div w:id="1135757426">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6111240">
      <w:bodyDiv w:val="1"/>
      <w:marLeft w:val="0"/>
      <w:marRight w:val="0"/>
      <w:marTop w:val="0"/>
      <w:marBottom w:val="0"/>
      <w:divBdr>
        <w:top w:val="none" w:sz="0" w:space="0" w:color="auto"/>
        <w:left w:val="none" w:sz="0" w:space="0" w:color="auto"/>
        <w:bottom w:val="none" w:sz="0" w:space="0" w:color="auto"/>
        <w:right w:val="none" w:sz="0" w:space="0" w:color="auto"/>
      </w:divBdr>
    </w:div>
    <w:div w:id="1191337222">
      <w:bodyDiv w:val="1"/>
      <w:marLeft w:val="0"/>
      <w:marRight w:val="0"/>
      <w:marTop w:val="0"/>
      <w:marBottom w:val="0"/>
      <w:divBdr>
        <w:top w:val="none" w:sz="0" w:space="0" w:color="auto"/>
        <w:left w:val="none" w:sz="0" w:space="0" w:color="auto"/>
        <w:bottom w:val="none" w:sz="0" w:space="0" w:color="auto"/>
        <w:right w:val="none" w:sz="0" w:space="0" w:color="auto"/>
      </w:divBdr>
    </w:div>
    <w:div w:id="1231963407">
      <w:bodyDiv w:val="1"/>
      <w:marLeft w:val="0"/>
      <w:marRight w:val="0"/>
      <w:marTop w:val="0"/>
      <w:marBottom w:val="0"/>
      <w:divBdr>
        <w:top w:val="none" w:sz="0" w:space="0" w:color="auto"/>
        <w:left w:val="none" w:sz="0" w:space="0" w:color="auto"/>
        <w:bottom w:val="none" w:sz="0" w:space="0" w:color="auto"/>
        <w:right w:val="none" w:sz="0" w:space="0" w:color="auto"/>
      </w:divBdr>
    </w:div>
    <w:div w:id="1266882329">
      <w:bodyDiv w:val="1"/>
      <w:marLeft w:val="0"/>
      <w:marRight w:val="0"/>
      <w:marTop w:val="0"/>
      <w:marBottom w:val="0"/>
      <w:divBdr>
        <w:top w:val="none" w:sz="0" w:space="0" w:color="auto"/>
        <w:left w:val="none" w:sz="0" w:space="0" w:color="auto"/>
        <w:bottom w:val="none" w:sz="0" w:space="0" w:color="auto"/>
        <w:right w:val="none" w:sz="0" w:space="0" w:color="auto"/>
      </w:divBdr>
    </w:div>
    <w:div w:id="1272662607">
      <w:bodyDiv w:val="1"/>
      <w:marLeft w:val="0"/>
      <w:marRight w:val="0"/>
      <w:marTop w:val="0"/>
      <w:marBottom w:val="0"/>
      <w:divBdr>
        <w:top w:val="none" w:sz="0" w:space="0" w:color="auto"/>
        <w:left w:val="none" w:sz="0" w:space="0" w:color="auto"/>
        <w:bottom w:val="none" w:sz="0" w:space="0" w:color="auto"/>
        <w:right w:val="none" w:sz="0" w:space="0" w:color="auto"/>
      </w:divBdr>
    </w:div>
    <w:div w:id="1321420345">
      <w:bodyDiv w:val="1"/>
      <w:marLeft w:val="0"/>
      <w:marRight w:val="0"/>
      <w:marTop w:val="0"/>
      <w:marBottom w:val="0"/>
      <w:divBdr>
        <w:top w:val="none" w:sz="0" w:space="0" w:color="auto"/>
        <w:left w:val="none" w:sz="0" w:space="0" w:color="auto"/>
        <w:bottom w:val="none" w:sz="0" w:space="0" w:color="auto"/>
        <w:right w:val="none" w:sz="0" w:space="0" w:color="auto"/>
      </w:divBdr>
    </w:div>
    <w:div w:id="1367949012">
      <w:bodyDiv w:val="1"/>
      <w:marLeft w:val="0"/>
      <w:marRight w:val="0"/>
      <w:marTop w:val="0"/>
      <w:marBottom w:val="0"/>
      <w:divBdr>
        <w:top w:val="none" w:sz="0" w:space="0" w:color="auto"/>
        <w:left w:val="none" w:sz="0" w:space="0" w:color="auto"/>
        <w:bottom w:val="none" w:sz="0" w:space="0" w:color="auto"/>
        <w:right w:val="none" w:sz="0" w:space="0" w:color="auto"/>
      </w:divBdr>
    </w:div>
    <w:div w:id="1427847147">
      <w:bodyDiv w:val="1"/>
      <w:marLeft w:val="0"/>
      <w:marRight w:val="0"/>
      <w:marTop w:val="0"/>
      <w:marBottom w:val="0"/>
      <w:divBdr>
        <w:top w:val="none" w:sz="0" w:space="0" w:color="auto"/>
        <w:left w:val="none" w:sz="0" w:space="0" w:color="auto"/>
        <w:bottom w:val="none" w:sz="0" w:space="0" w:color="auto"/>
        <w:right w:val="none" w:sz="0" w:space="0" w:color="auto"/>
      </w:divBdr>
    </w:div>
    <w:div w:id="1441022388">
      <w:bodyDiv w:val="1"/>
      <w:marLeft w:val="0"/>
      <w:marRight w:val="0"/>
      <w:marTop w:val="0"/>
      <w:marBottom w:val="0"/>
      <w:divBdr>
        <w:top w:val="none" w:sz="0" w:space="0" w:color="auto"/>
        <w:left w:val="none" w:sz="0" w:space="0" w:color="auto"/>
        <w:bottom w:val="none" w:sz="0" w:space="0" w:color="auto"/>
        <w:right w:val="none" w:sz="0" w:space="0" w:color="auto"/>
      </w:divBdr>
    </w:div>
    <w:div w:id="1446996391">
      <w:bodyDiv w:val="1"/>
      <w:marLeft w:val="0"/>
      <w:marRight w:val="0"/>
      <w:marTop w:val="0"/>
      <w:marBottom w:val="0"/>
      <w:divBdr>
        <w:top w:val="none" w:sz="0" w:space="0" w:color="auto"/>
        <w:left w:val="none" w:sz="0" w:space="0" w:color="auto"/>
        <w:bottom w:val="none" w:sz="0" w:space="0" w:color="auto"/>
        <w:right w:val="none" w:sz="0" w:space="0" w:color="auto"/>
      </w:divBdr>
    </w:div>
    <w:div w:id="1450971637">
      <w:bodyDiv w:val="1"/>
      <w:marLeft w:val="0"/>
      <w:marRight w:val="0"/>
      <w:marTop w:val="0"/>
      <w:marBottom w:val="0"/>
      <w:divBdr>
        <w:top w:val="none" w:sz="0" w:space="0" w:color="auto"/>
        <w:left w:val="none" w:sz="0" w:space="0" w:color="auto"/>
        <w:bottom w:val="none" w:sz="0" w:space="0" w:color="auto"/>
        <w:right w:val="none" w:sz="0" w:space="0" w:color="auto"/>
      </w:divBdr>
    </w:div>
    <w:div w:id="1453984943">
      <w:bodyDiv w:val="1"/>
      <w:marLeft w:val="0"/>
      <w:marRight w:val="0"/>
      <w:marTop w:val="0"/>
      <w:marBottom w:val="0"/>
      <w:divBdr>
        <w:top w:val="none" w:sz="0" w:space="0" w:color="auto"/>
        <w:left w:val="none" w:sz="0" w:space="0" w:color="auto"/>
        <w:bottom w:val="none" w:sz="0" w:space="0" w:color="auto"/>
        <w:right w:val="none" w:sz="0" w:space="0" w:color="auto"/>
      </w:divBdr>
    </w:div>
    <w:div w:id="1478304902">
      <w:bodyDiv w:val="1"/>
      <w:marLeft w:val="0"/>
      <w:marRight w:val="0"/>
      <w:marTop w:val="0"/>
      <w:marBottom w:val="0"/>
      <w:divBdr>
        <w:top w:val="none" w:sz="0" w:space="0" w:color="auto"/>
        <w:left w:val="none" w:sz="0" w:space="0" w:color="auto"/>
        <w:bottom w:val="none" w:sz="0" w:space="0" w:color="auto"/>
        <w:right w:val="none" w:sz="0" w:space="0" w:color="auto"/>
      </w:divBdr>
    </w:div>
    <w:div w:id="1494880117">
      <w:bodyDiv w:val="1"/>
      <w:marLeft w:val="0"/>
      <w:marRight w:val="0"/>
      <w:marTop w:val="0"/>
      <w:marBottom w:val="0"/>
      <w:divBdr>
        <w:top w:val="none" w:sz="0" w:space="0" w:color="auto"/>
        <w:left w:val="none" w:sz="0" w:space="0" w:color="auto"/>
        <w:bottom w:val="none" w:sz="0" w:space="0" w:color="auto"/>
        <w:right w:val="none" w:sz="0" w:space="0" w:color="auto"/>
      </w:divBdr>
    </w:div>
    <w:div w:id="1496068671">
      <w:bodyDiv w:val="1"/>
      <w:marLeft w:val="0"/>
      <w:marRight w:val="0"/>
      <w:marTop w:val="0"/>
      <w:marBottom w:val="0"/>
      <w:divBdr>
        <w:top w:val="none" w:sz="0" w:space="0" w:color="auto"/>
        <w:left w:val="none" w:sz="0" w:space="0" w:color="auto"/>
        <w:bottom w:val="none" w:sz="0" w:space="0" w:color="auto"/>
        <w:right w:val="none" w:sz="0" w:space="0" w:color="auto"/>
      </w:divBdr>
    </w:div>
    <w:div w:id="1508787606">
      <w:bodyDiv w:val="1"/>
      <w:marLeft w:val="0"/>
      <w:marRight w:val="0"/>
      <w:marTop w:val="0"/>
      <w:marBottom w:val="0"/>
      <w:divBdr>
        <w:top w:val="none" w:sz="0" w:space="0" w:color="auto"/>
        <w:left w:val="none" w:sz="0" w:space="0" w:color="auto"/>
        <w:bottom w:val="none" w:sz="0" w:space="0" w:color="auto"/>
        <w:right w:val="none" w:sz="0" w:space="0" w:color="auto"/>
      </w:divBdr>
    </w:div>
    <w:div w:id="1512376853">
      <w:bodyDiv w:val="1"/>
      <w:marLeft w:val="0"/>
      <w:marRight w:val="0"/>
      <w:marTop w:val="0"/>
      <w:marBottom w:val="0"/>
      <w:divBdr>
        <w:top w:val="none" w:sz="0" w:space="0" w:color="auto"/>
        <w:left w:val="none" w:sz="0" w:space="0" w:color="auto"/>
        <w:bottom w:val="none" w:sz="0" w:space="0" w:color="auto"/>
        <w:right w:val="none" w:sz="0" w:space="0" w:color="auto"/>
      </w:divBdr>
    </w:div>
    <w:div w:id="1515654001">
      <w:bodyDiv w:val="1"/>
      <w:marLeft w:val="0"/>
      <w:marRight w:val="0"/>
      <w:marTop w:val="0"/>
      <w:marBottom w:val="0"/>
      <w:divBdr>
        <w:top w:val="none" w:sz="0" w:space="0" w:color="auto"/>
        <w:left w:val="none" w:sz="0" w:space="0" w:color="auto"/>
        <w:bottom w:val="none" w:sz="0" w:space="0" w:color="auto"/>
        <w:right w:val="none" w:sz="0" w:space="0" w:color="auto"/>
      </w:divBdr>
    </w:div>
    <w:div w:id="1517387151">
      <w:bodyDiv w:val="1"/>
      <w:marLeft w:val="0"/>
      <w:marRight w:val="0"/>
      <w:marTop w:val="0"/>
      <w:marBottom w:val="0"/>
      <w:divBdr>
        <w:top w:val="none" w:sz="0" w:space="0" w:color="auto"/>
        <w:left w:val="none" w:sz="0" w:space="0" w:color="auto"/>
        <w:bottom w:val="none" w:sz="0" w:space="0" w:color="auto"/>
        <w:right w:val="none" w:sz="0" w:space="0" w:color="auto"/>
      </w:divBdr>
    </w:div>
    <w:div w:id="1547713267">
      <w:bodyDiv w:val="1"/>
      <w:marLeft w:val="0"/>
      <w:marRight w:val="0"/>
      <w:marTop w:val="0"/>
      <w:marBottom w:val="0"/>
      <w:divBdr>
        <w:top w:val="none" w:sz="0" w:space="0" w:color="auto"/>
        <w:left w:val="none" w:sz="0" w:space="0" w:color="auto"/>
        <w:bottom w:val="none" w:sz="0" w:space="0" w:color="auto"/>
        <w:right w:val="none" w:sz="0" w:space="0" w:color="auto"/>
      </w:divBdr>
    </w:div>
    <w:div w:id="1552769015">
      <w:bodyDiv w:val="1"/>
      <w:marLeft w:val="0"/>
      <w:marRight w:val="0"/>
      <w:marTop w:val="0"/>
      <w:marBottom w:val="0"/>
      <w:divBdr>
        <w:top w:val="none" w:sz="0" w:space="0" w:color="auto"/>
        <w:left w:val="none" w:sz="0" w:space="0" w:color="auto"/>
        <w:bottom w:val="none" w:sz="0" w:space="0" w:color="auto"/>
        <w:right w:val="none" w:sz="0" w:space="0" w:color="auto"/>
      </w:divBdr>
    </w:div>
    <w:div w:id="1575698773">
      <w:bodyDiv w:val="1"/>
      <w:marLeft w:val="0"/>
      <w:marRight w:val="0"/>
      <w:marTop w:val="0"/>
      <w:marBottom w:val="0"/>
      <w:divBdr>
        <w:top w:val="none" w:sz="0" w:space="0" w:color="auto"/>
        <w:left w:val="none" w:sz="0" w:space="0" w:color="auto"/>
        <w:bottom w:val="none" w:sz="0" w:space="0" w:color="auto"/>
        <w:right w:val="none" w:sz="0" w:space="0" w:color="auto"/>
      </w:divBdr>
    </w:div>
    <w:div w:id="1577745985">
      <w:bodyDiv w:val="1"/>
      <w:marLeft w:val="0"/>
      <w:marRight w:val="0"/>
      <w:marTop w:val="0"/>
      <w:marBottom w:val="0"/>
      <w:divBdr>
        <w:top w:val="none" w:sz="0" w:space="0" w:color="auto"/>
        <w:left w:val="none" w:sz="0" w:space="0" w:color="auto"/>
        <w:bottom w:val="none" w:sz="0" w:space="0" w:color="auto"/>
        <w:right w:val="none" w:sz="0" w:space="0" w:color="auto"/>
      </w:divBdr>
    </w:div>
    <w:div w:id="1587808141">
      <w:bodyDiv w:val="1"/>
      <w:marLeft w:val="0"/>
      <w:marRight w:val="0"/>
      <w:marTop w:val="0"/>
      <w:marBottom w:val="0"/>
      <w:divBdr>
        <w:top w:val="none" w:sz="0" w:space="0" w:color="auto"/>
        <w:left w:val="none" w:sz="0" w:space="0" w:color="auto"/>
        <w:bottom w:val="none" w:sz="0" w:space="0" w:color="auto"/>
        <w:right w:val="none" w:sz="0" w:space="0" w:color="auto"/>
      </w:divBdr>
    </w:div>
    <w:div w:id="1589463739">
      <w:bodyDiv w:val="1"/>
      <w:marLeft w:val="0"/>
      <w:marRight w:val="0"/>
      <w:marTop w:val="0"/>
      <w:marBottom w:val="0"/>
      <w:divBdr>
        <w:top w:val="none" w:sz="0" w:space="0" w:color="auto"/>
        <w:left w:val="none" w:sz="0" w:space="0" w:color="auto"/>
        <w:bottom w:val="none" w:sz="0" w:space="0" w:color="auto"/>
        <w:right w:val="none" w:sz="0" w:space="0" w:color="auto"/>
      </w:divBdr>
    </w:div>
    <w:div w:id="1598639859">
      <w:bodyDiv w:val="1"/>
      <w:marLeft w:val="0"/>
      <w:marRight w:val="0"/>
      <w:marTop w:val="0"/>
      <w:marBottom w:val="0"/>
      <w:divBdr>
        <w:top w:val="none" w:sz="0" w:space="0" w:color="auto"/>
        <w:left w:val="none" w:sz="0" w:space="0" w:color="auto"/>
        <w:bottom w:val="none" w:sz="0" w:space="0" w:color="auto"/>
        <w:right w:val="none" w:sz="0" w:space="0" w:color="auto"/>
      </w:divBdr>
      <w:divsChild>
        <w:div w:id="48169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1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175510">
      <w:bodyDiv w:val="1"/>
      <w:marLeft w:val="0"/>
      <w:marRight w:val="0"/>
      <w:marTop w:val="0"/>
      <w:marBottom w:val="0"/>
      <w:divBdr>
        <w:top w:val="none" w:sz="0" w:space="0" w:color="auto"/>
        <w:left w:val="none" w:sz="0" w:space="0" w:color="auto"/>
        <w:bottom w:val="none" w:sz="0" w:space="0" w:color="auto"/>
        <w:right w:val="none" w:sz="0" w:space="0" w:color="auto"/>
      </w:divBdr>
    </w:div>
    <w:div w:id="1638955331">
      <w:bodyDiv w:val="1"/>
      <w:marLeft w:val="0"/>
      <w:marRight w:val="0"/>
      <w:marTop w:val="0"/>
      <w:marBottom w:val="0"/>
      <w:divBdr>
        <w:top w:val="none" w:sz="0" w:space="0" w:color="auto"/>
        <w:left w:val="none" w:sz="0" w:space="0" w:color="auto"/>
        <w:bottom w:val="none" w:sz="0" w:space="0" w:color="auto"/>
        <w:right w:val="none" w:sz="0" w:space="0" w:color="auto"/>
      </w:divBdr>
    </w:div>
    <w:div w:id="1671251378">
      <w:bodyDiv w:val="1"/>
      <w:marLeft w:val="0"/>
      <w:marRight w:val="0"/>
      <w:marTop w:val="0"/>
      <w:marBottom w:val="0"/>
      <w:divBdr>
        <w:top w:val="none" w:sz="0" w:space="0" w:color="auto"/>
        <w:left w:val="none" w:sz="0" w:space="0" w:color="auto"/>
        <w:bottom w:val="none" w:sz="0" w:space="0" w:color="auto"/>
        <w:right w:val="none" w:sz="0" w:space="0" w:color="auto"/>
      </w:divBdr>
    </w:div>
    <w:div w:id="1675381825">
      <w:bodyDiv w:val="1"/>
      <w:marLeft w:val="0"/>
      <w:marRight w:val="0"/>
      <w:marTop w:val="0"/>
      <w:marBottom w:val="0"/>
      <w:divBdr>
        <w:top w:val="none" w:sz="0" w:space="0" w:color="auto"/>
        <w:left w:val="none" w:sz="0" w:space="0" w:color="auto"/>
        <w:bottom w:val="none" w:sz="0" w:space="0" w:color="auto"/>
        <w:right w:val="none" w:sz="0" w:space="0" w:color="auto"/>
      </w:divBdr>
    </w:div>
    <w:div w:id="1777745415">
      <w:bodyDiv w:val="1"/>
      <w:marLeft w:val="0"/>
      <w:marRight w:val="0"/>
      <w:marTop w:val="0"/>
      <w:marBottom w:val="0"/>
      <w:divBdr>
        <w:top w:val="none" w:sz="0" w:space="0" w:color="auto"/>
        <w:left w:val="none" w:sz="0" w:space="0" w:color="auto"/>
        <w:bottom w:val="none" w:sz="0" w:space="0" w:color="auto"/>
        <w:right w:val="none" w:sz="0" w:space="0" w:color="auto"/>
      </w:divBdr>
    </w:div>
    <w:div w:id="1788573782">
      <w:bodyDiv w:val="1"/>
      <w:marLeft w:val="0"/>
      <w:marRight w:val="0"/>
      <w:marTop w:val="0"/>
      <w:marBottom w:val="0"/>
      <w:divBdr>
        <w:top w:val="none" w:sz="0" w:space="0" w:color="auto"/>
        <w:left w:val="none" w:sz="0" w:space="0" w:color="auto"/>
        <w:bottom w:val="none" w:sz="0" w:space="0" w:color="auto"/>
        <w:right w:val="none" w:sz="0" w:space="0" w:color="auto"/>
      </w:divBdr>
    </w:div>
    <w:div w:id="1798061201">
      <w:bodyDiv w:val="1"/>
      <w:marLeft w:val="0"/>
      <w:marRight w:val="0"/>
      <w:marTop w:val="0"/>
      <w:marBottom w:val="0"/>
      <w:divBdr>
        <w:top w:val="none" w:sz="0" w:space="0" w:color="auto"/>
        <w:left w:val="none" w:sz="0" w:space="0" w:color="auto"/>
        <w:bottom w:val="none" w:sz="0" w:space="0" w:color="auto"/>
        <w:right w:val="none" w:sz="0" w:space="0" w:color="auto"/>
      </w:divBdr>
    </w:div>
    <w:div w:id="1801803005">
      <w:bodyDiv w:val="1"/>
      <w:marLeft w:val="0"/>
      <w:marRight w:val="0"/>
      <w:marTop w:val="0"/>
      <w:marBottom w:val="0"/>
      <w:divBdr>
        <w:top w:val="none" w:sz="0" w:space="0" w:color="auto"/>
        <w:left w:val="none" w:sz="0" w:space="0" w:color="auto"/>
        <w:bottom w:val="none" w:sz="0" w:space="0" w:color="auto"/>
        <w:right w:val="none" w:sz="0" w:space="0" w:color="auto"/>
      </w:divBdr>
    </w:div>
    <w:div w:id="1835293758">
      <w:bodyDiv w:val="1"/>
      <w:marLeft w:val="0"/>
      <w:marRight w:val="0"/>
      <w:marTop w:val="0"/>
      <w:marBottom w:val="0"/>
      <w:divBdr>
        <w:top w:val="none" w:sz="0" w:space="0" w:color="auto"/>
        <w:left w:val="none" w:sz="0" w:space="0" w:color="auto"/>
        <w:bottom w:val="none" w:sz="0" w:space="0" w:color="auto"/>
        <w:right w:val="none" w:sz="0" w:space="0" w:color="auto"/>
      </w:divBdr>
    </w:div>
    <w:div w:id="1836408925">
      <w:bodyDiv w:val="1"/>
      <w:marLeft w:val="0"/>
      <w:marRight w:val="0"/>
      <w:marTop w:val="0"/>
      <w:marBottom w:val="0"/>
      <w:divBdr>
        <w:top w:val="none" w:sz="0" w:space="0" w:color="auto"/>
        <w:left w:val="none" w:sz="0" w:space="0" w:color="auto"/>
        <w:bottom w:val="none" w:sz="0" w:space="0" w:color="auto"/>
        <w:right w:val="none" w:sz="0" w:space="0" w:color="auto"/>
      </w:divBdr>
    </w:div>
    <w:div w:id="1903903038">
      <w:bodyDiv w:val="1"/>
      <w:marLeft w:val="0"/>
      <w:marRight w:val="0"/>
      <w:marTop w:val="0"/>
      <w:marBottom w:val="0"/>
      <w:divBdr>
        <w:top w:val="none" w:sz="0" w:space="0" w:color="auto"/>
        <w:left w:val="none" w:sz="0" w:space="0" w:color="auto"/>
        <w:bottom w:val="none" w:sz="0" w:space="0" w:color="auto"/>
        <w:right w:val="none" w:sz="0" w:space="0" w:color="auto"/>
      </w:divBdr>
    </w:div>
    <w:div w:id="1953901425">
      <w:bodyDiv w:val="1"/>
      <w:marLeft w:val="0"/>
      <w:marRight w:val="0"/>
      <w:marTop w:val="0"/>
      <w:marBottom w:val="0"/>
      <w:divBdr>
        <w:top w:val="none" w:sz="0" w:space="0" w:color="auto"/>
        <w:left w:val="none" w:sz="0" w:space="0" w:color="auto"/>
        <w:bottom w:val="none" w:sz="0" w:space="0" w:color="auto"/>
        <w:right w:val="none" w:sz="0" w:space="0" w:color="auto"/>
      </w:divBdr>
    </w:div>
    <w:div w:id="1976711921">
      <w:bodyDiv w:val="1"/>
      <w:marLeft w:val="0"/>
      <w:marRight w:val="0"/>
      <w:marTop w:val="0"/>
      <w:marBottom w:val="0"/>
      <w:divBdr>
        <w:top w:val="none" w:sz="0" w:space="0" w:color="auto"/>
        <w:left w:val="none" w:sz="0" w:space="0" w:color="auto"/>
        <w:bottom w:val="none" w:sz="0" w:space="0" w:color="auto"/>
        <w:right w:val="none" w:sz="0" w:space="0" w:color="auto"/>
      </w:divBdr>
    </w:div>
    <w:div w:id="1979799124">
      <w:bodyDiv w:val="1"/>
      <w:marLeft w:val="0"/>
      <w:marRight w:val="0"/>
      <w:marTop w:val="0"/>
      <w:marBottom w:val="0"/>
      <w:divBdr>
        <w:top w:val="none" w:sz="0" w:space="0" w:color="auto"/>
        <w:left w:val="none" w:sz="0" w:space="0" w:color="auto"/>
        <w:bottom w:val="none" w:sz="0" w:space="0" w:color="auto"/>
        <w:right w:val="none" w:sz="0" w:space="0" w:color="auto"/>
      </w:divBdr>
    </w:div>
    <w:div w:id="1998075660">
      <w:bodyDiv w:val="1"/>
      <w:marLeft w:val="0"/>
      <w:marRight w:val="0"/>
      <w:marTop w:val="0"/>
      <w:marBottom w:val="0"/>
      <w:divBdr>
        <w:top w:val="none" w:sz="0" w:space="0" w:color="auto"/>
        <w:left w:val="none" w:sz="0" w:space="0" w:color="auto"/>
        <w:bottom w:val="none" w:sz="0" w:space="0" w:color="auto"/>
        <w:right w:val="none" w:sz="0" w:space="0" w:color="auto"/>
      </w:divBdr>
    </w:div>
    <w:div w:id="2001076399">
      <w:bodyDiv w:val="1"/>
      <w:marLeft w:val="0"/>
      <w:marRight w:val="0"/>
      <w:marTop w:val="0"/>
      <w:marBottom w:val="0"/>
      <w:divBdr>
        <w:top w:val="none" w:sz="0" w:space="0" w:color="auto"/>
        <w:left w:val="none" w:sz="0" w:space="0" w:color="auto"/>
        <w:bottom w:val="none" w:sz="0" w:space="0" w:color="auto"/>
        <w:right w:val="none" w:sz="0" w:space="0" w:color="auto"/>
      </w:divBdr>
    </w:div>
    <w:div w:id="2015495608">
      <w:bodyDiv w:val="1"/>
      <w:marLeft w:val="0"/>
      <w:marRight w:val="0"/>
      <w:marTop w:val="0"/>
      <w:marBottom w:val="0"/>
      <w:divBdr>
        <w:top w:val="none" w:sz="0" w:space="0" w:color="auto"/>
        <w:left w:val="none" w:sz="0" w:space="0" w:color="auto"/>
        <w:bottom w:val="none" w:sz="0" w:space="0" w:color="auto"/>
        <w:right w:val="none" w:sz="0" w:space="0" w:color="auto"/>
      </w:divBdr>
    </w:div>
    <w:div w:id="2031486679">
      <w:bodyDiv w:val="1"/>
      <w:marLeft w:val="0"/>
      <w:marRight w:val="0"/>
      <w:marTop w:val="0"/>
      <w:marBottom w:val="0"/>
      <w:divBdr>
        <w:top w:val="none" w:sz="0" w:space="0" w:color="auto"/>
        <w:left w:val="none" w:sz="0" w:space="0" w:color="auto"/>
        <w:bottom w:val="none" w:sz="0" w:space="0" w:color="auto"/>
        <w:right w:val="none" w:sz="0" w:space="0" w:color="auto"/>
      </w:divBdr>
    </w:div>
    <w:div w:id="2034113207">
      <w:bodyDiv w:val="1"/>
      <w:marLeft w:val="0"/>
      <w:marRight w:val="0"/>
      <w:marTop w:val="0"/>
      <w:marBottom w:val="0"/>
      <w:divBdr>
        <w:top w:val="none" w:sz="0" w:space="0" w:color="auto"/>
        <w:left w:val="none" w:sz="0" w:space="0" w:color="auto"/>
        <w:bottom w:val="none" w:sz="0" w:space="0" w:color="auto"/>
        <w:right w:val="none" w:sz="0" w:space="0" w:color="auto"/>
      </w:divBdr>
    </w:div>
    <w:div w:id="2038000981">
      <w:bodyDiv w:val="1"/>
      <w:marLeft w:val="0"/>
      <w:marRight w:val="0"/>
      <w:marTop w:val="0"/>
      <w:marBottom w:val="0"/>
      <w:divBdr>
        <w:top w:val="none" w:sz="0" w:space="0" w:color="auto"/>
        <w:left w:val="none" w:sz="0" w:space="0" w:color="auto"/>
        <w:bottom w:val="none" w:sz="0" w:space="0" w:color="auto"/>
        <w:right w:val="none" w:sz="0" w:space="0" w:color="auto"/>
      </w:divBdr>
    </w:div>
    <w:div w:id="2094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B35559-A019-4A2D-8FC9-A4656EE1C5B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5D77C9C-3F52-4C8E-A76B-1510221D9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D7BB81-3F83-4D66-ACB1-9BE87610D3A5}">
  <ds:schemaRefs>
    <ds:schemaRef ds:uri="http://schemas.microsoft.com/sharepoint/v3/contenttype/forms"/>
  </ds:schemaRefs>
</ds:datastoreItem>
</file>

<file path=customXml/itemProps4.xml><?xml version="1.0" encoding="utf-8"?>
<ds:datastoreItem xmlns:ds="http://schemas.openxmlformats.org/officeDocument/2006/customXml" ds:itemID="{BF2CD423-D542-4222-ADFC-D6A12074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Ny VIA Document.dotx</Template>
  <TotalTime>11</TotalTime>
  <Pages>17</Pages>
  <Words>4584</Words>
  <Characters>26131</Characters>
  <Application>Microsoft Office Word</Application>
  <DocSecurity>0</DocSecurity>
  <Lines>217</Lines>
  <Paragraphs>61</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VIA Document template (IHA)</vt:lpstr>
      <vt:lpstr>VIA Document template (IHA)</vt:lpstr>
      <vt:lpstr>VIA Document template (IHA)</vt:lpstr>
    </vt:vector>
  </TitlesOfParts>
  <Company>Vitus Bering CVU</Company>
  <LinksUpToDate>false</LinksUpToDate>
  <CharactersWithSpaces>30654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Acer Matej</cp:lastModifiedBy>
  <cp:revision>3</cp:revision>
  <cp:lastPrinted>2012-09-09T13:09:00Z</cp:lastPrinted>
  <dcterms:created xsi:type="dcterms:W3CDTF">2017-09-05T08:33:00Z</dcterms:created>
  <dcterms:modified xsi:type="dcterms:W3CDTF">2017-11-28T11:49:00Z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0x01010009E7C416E4093549895C6C2566A479FB</vt:lpwstr>
  </property>
</Properties>
</file>